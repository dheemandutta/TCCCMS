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25000B" w:rsidRPr="00D50BB8" w14:paraId="37252030" w14:textId="77777777">
        <w:trPr>
          <w:jc w:val="center"/>
        </w:trPr>
        <w:tc>
          <w:tcPr>
            <w:tcW w:w="5000" w:type="pct"/>
          </w:tcPr>
          <w:p w14:paraId="278BBED8" w14:textId="77777777" w:rsidR="0025000B" w:rsidRPr="00D50BB8" w:rsidRDefault="001E4658" w:rsidP="001E4658">
            <w:pPr>
              <w:pStyle w:val="Heading1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SHAKEDOWN CHECKLIST</w:t>
            </w:r>
          </w:p>
        </w:tc>
      </w:tr>
    </w:tbl>
    <w:p w14:paraId="2650A25D" w14:textId="77777777" w:rsidR="0025000B" w:rsidRPr="00D50BB8" w:rsidRDefault="0025000B" w:rsidP="001820A4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25000B" w:rsidRPr="00D50BB8" w14:paraId="63DC39A1" w14:textId="77777777">
        <w:tc>
          <w:tcPr>
            <w:tcW w:w="5000" w:type="pct"/>
          </w:tcPr>
          <w:p w14:paraId="7E7183DA" w14:textId="77777777" w:rsidR="0025000B" w:rsidRPr="00D50BB8" w:rsidRDefault="0025000B" w:rsidP="006A585E">
            <w:pPr>
              <w:pStyle w:val="Heading2"/>
              <w:jc w:val="center"/>
              <w:rPr>
                <w:rFonts w:cs="Arial"/>
                <w:sz w:val="20"/>
              </w:rPr>
            </w:pPr>
            <w:r w:rsidRPr="00D50BB8">
              <w:rPr>
                <w:rFonts w:cs="Arial"/>
                <w:sz w:val="20"/>
              </w:rPr>
              <w:br w:type="page"/>
              <w:t>SE</w:t>
            </w:r>
            <w:r w:rsidR="001E4658">
              <w:rPr>
                <w:rFonts w:cs="Arial"/>
                <w:sz w:val="20"/>
              </w:rPr>
              <w:t>CTION 1 – GENERAL INFORMATION</w:t>
            </w:r>
          </w:p>
        </w:tc>
      </w:tr>
    </w:tbl>
    <w:p w14:paraId="129BC403" w14:textId="77777777" w:rsidR="0025000B" w:rsidRPr="00D50BB8" w:rsidRDefault="0025000B" w:rsidP="006A585E">
      <w:pPr>
        <w:spacing w:before="120" w:after="120"/>
        <w:rPr>
          <w:rFonts w:ascii="Arial" w:hAnsi="Arial" w:cs="Arial"/>
        </w:rPr>
      </w:pP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2909"/>
      </w:tblGrid>
      <w:tr w:rsidR="0025000B" w:rsidRPr="00D50BB8" w14:paraId="54B3C047" w14:textId="77777777" w:rsidTr="001E4658">
        <w:tc>
          <w:tcPr>
            <w:tcW w:w="3540" w:type="pct"/>
            <w:vAlign w:val="center"/>
          </w:tcPr>
          <w:p w14:paraId="7CBB577D" w14:textId="77777777" w:rsidR="0025000B" w:rsidRPr="00214F98" w:rsidRDefault="0025000B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N</w:t>
            </w:r>
            <w:bookmarkStart w:id="0" w:name="Text10"/>
            <w:r w:rsidRPr="00214F98">
              <w:rPr>
                <w:rFonts w:ascii="Arial" w:hAnsi="Arial" w:cs="Arial"/>
                <w:b/>
                <w:sz w:val="20"/>
              </w:rPr>
              <w:t>ame of the Ship</w:t>
            </w:r>
          </w:p>
        </w:tc>
        <w:bookmarkEnd w:id="0"/>
        <w:tc>
          <w:tcPr>
            <w:tcW w:w="1460" w:type="pct"/>
            <w:vAlign w:val="center"/>
          </w:tcPr>
          <w:p w14:paraId="3A1863A7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5000B" w:rsidRPr="00D50BB8" w14:paraId="37CAE248" w14:textId="77777777" w:rsidTr="001E4658">
        <w:tc>
          <w:tcPr>
            <w:tcW w:w="3540" w:type="pct"/>
            <w:vAlign w:val="center"/>
          </w:tcPr>
          <w:p w14:paraId="0EE44FFE" w14:textId="77777777" w:rsidR="0025000B" w:rsidRPr="00214F9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IMO Number</w:t>
            </w:r>
          </w:p>
        </w:tc>
        <w:tc>
          <w:tcPr>
            <w:tcW w:w="1460" w:type="pct"/>
            <w:vAlign w:val="center"/>
          </w:tcPr>
          <w:p w14:paraId="67DD81D6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5000B" w:rsidRPr="00D50BB8" w14:paraId="13E60410" w14:textId="77777777" w:rsidTr="001E4658">
        <w:tc>
          <w:tcPr>
            <w:tcW w:w="3540" w:type="pct"/>
            <w:vAlign w:val="center"/>
          </w:tcPr>
          <w:p w14:paraId="7D57C170" w14:textId="77777777" w:rsidR="0025000B" w:rsidRPr="00214F98" w:rsidRDefault="001E4658" w:rsidP="001E4658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Flag / Port of Registry</w:t>
            </w:r>
          </w:p>
        </w:tc>
        <w:tc>
          <w:tcPr>
            <w:tcW w:w="1460" w:type="pct"/>
            <w:vAlign w:val="center"/>
          </w:tcPr>
          <w:p w14:paraId="2AA4EB5C" w14:textId="77777777" w:rsidR="0025000B" w:rsidRPr="00D50BB8" w:rsidRDefault="0025000B" w:rsidP="001E4658">
            <w:pPr>
              <w:spacing w:before="120" w:after="120"/>
              <w:ind w:left="-108"/>
              <w:rPr>
                <w:rFonts w:ascii="Arial" w:hAnsi="Arial" w:cs="Arial"/>
              </w:rPr>
            </w:pPr>
          </w:p>
        </w:tc>
      </w:tr>
      <w:tr w:rsidR="0025000B" w:rsidRPr="00D50BB8" w14:paraId="3BD023DA" w14:textId="77777777" w:rsidTr="001E4658">
        <w:tc>
          <w:tcPr>
            <w:tcW w:w="3540" w:type="pct"/>
            <w:vAlign w:val="center"/>
          </w:tcPr>
          <w:p w14:paraId="7A3692E8" w14:textId="77777777" w:rsidR="0025000B" w:rsidRPr="00214F9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Classification Society</w:t>
            </w:r>
          </w:p>
        </w:tc>
        <w:tc>
          <w:tcPr>
            <w:tcW w:w="1460" w:type="pct"/>
            <w:vAlign w:val="center"/>
          </w:tcPr>
          <w:p w14:paraId="1AAEB7DC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5000B" w:rsidRPr="00D50BB8" w14:paraId="1D2D04B3" w14:textId="77777777" w:rsidTr="001E4658">
        <w:tc>
          <w:tcPr>
            <w:tcW w:w="3540" w:type="pct"/>
            <w:vAlign w:val="center"/>
          </w:tcPr>
          <w:p w14:paraId="3AFC2D20" w14:textId="77777777" w:rsidR="0025000B" w:rsidRPr="00214F98" w:rsidRDefault="001E4658" w:rsidP="001E4658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P&amp;I Club</w:t>
            </w:r>
          </w:p>
        </w:tc>
        <w:tc>
          <w:tcPr>
            <w:tcW w:w="1460" w:type="pct"/>
            <w:vAlign w:val="center"/>
          </w:tcPr>
          <w:p w14:paraId="775BF0AD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5000B" w:rsidRPr="00D50BB8" w14:paraId="6122F6BC" w14:textId="77777777" w:rsidTr="001E4658">
        <w:tc>
          <w:tcPr>
            <w:tcW w:w="3540" w:type="pct"/>
            <w:vAlign w:val="center"/>
          </w:tcPr>
          <w:p w14:paraId="631A1793" w14:textId="77777777" w:rsidR="0025000B" w:rsidRPr="00214F9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>Confirm that US $1 Billion Pollution Liability Cover is in place with the P&amp;I club identified above</w:t>
            </w:r>
          </w:p>
        </w:tc>
        <w:tc>
          <w:tcPr>
            <w:tcW w:w="1460" w:type="pct"/>
            <w:vAlign w:val="center"/>
          </w:tcPr>
          <w:p w14:paraId="7B07465A" w14:textId="77777777" w:rsidR="0025000B" w:rsidRPr="00DF7933" w:rsidRDefault="00DF7933" w:rsidP="006A585E">
            <w:pPr>
              <w:spacing w:before="120" w:after="120"/>
              <w:rPr>
                <w:rFonts w:ascii="Arial" w:hAnsi="Arial" w:cs="Arial"/>
                <w:b/>
              </w:rPr>
            </w:pPr>
            <w:r w:rsidRPr="00DF7933">
              <w:rPr>
                <w:rFonts w:ascii="Arial" w:hAnsi="Arial" w:cs="Arial"/>
                <w:b/>
              </w:rPr>
              <w:t>(Yes/No)</w:t>
            </w:r>
          </w:p>
        </w:tc>
      </w:tr>
      <w:tr w:rsidR="0025000B" w:rsidRPr="00D50BB8" w14:paraId="74A9DAF9" w14:textId="77777777" w:rsidTr="001E4658">
        <w:tc>
          <w:tcPr>
            <w:tcW w:w="3540" w:type="pct"/>
            <w:vAlign w:val="center"/>
          </w:tcPr>
          <w:p w14:paraId="156076DF" w14:textId="77777777" w:rsidR="00DF7933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>If ‘NO’, please state Pollution Liability Cover amount and name of insurer</w:t>
            </w:r>
            <w:r w:rsidR="00DF7933">
              <w:rPr>
                <w:rFonts w:ascii="Arial" w:hAnsi="Arial" w:cs="Arial"/>
                <w:b/>
                <w:sz w:val="20"/>
              </w:rPr>
              <w:t>:</w:t>
            </w:r>
          </w:p>
          <w:p w14:paraId="30BD040E" w14:textId="77777777" w:rsidR="0025000B" w:rsidRPr="00214F9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1460" w:type="pct"/>
            <w:vAlign w:val="center"/>
          </w:tcPr>
          <w:p w14:paraId="5E516C05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5000B" w:rsidRPr="00D50BB8" w14:paraId="300EC626" w14:textId="77777777" w:rsidTr="001E4658">
        <w:tc>
          <w:tcPr>
            <w:tcW w:w="3540" w:type="pct"/>
            <w:vAlign w:val="center"/>
          </w:tcPr>
          <w:p w14:paraId="33427686" w14:textId="77777777" w:rsidR="0025000B" w:rsidRPr="00214F9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Maker/Model of </w:t>
            </w:r>
            <w:r w:rsidRPr="001E4658">
              <w:rPr>
                <w:rFonts w:ascii="Arial" w:hAnsi="Arial" w:cs="Arial"/>
                <w:b/>
                <w:sz w:val="20"/>
              </w:rPr>
              <w:t>Electronic Chart Display and Information System (ECDIS)</w:t>
            </w:r>
          </w:p>
        </w:tc>
        <w:tc>
          <w:tcPr>
            <w:tcW w:w="1460" w:type="pct"/>
            <w:vAlign w:val="center"/>
          </w:tcPr>
          <w:p w14:paraId="17C9B418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5000B" w:rsidRPr="00D50BB8" w14:paraId="17AB87FD" w14:textId="77777777" w:rsidTr="001E4658">
        <w:tc>
          <w:tcPr>
            <w:tcW w:w="3540" w:type="pct"/>
            <w:vAlign w:val="center"/>
          </w:tcPr>
          <w:p w14:paraId="41D479F2" w14:textId="77777777" w:rsidR="0025000B" w:rsidRPr="00214F9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>Primary means of navigation</w:t>
            </w:r>
          </w:p>
        </w:tc>
        <w:tc>
          <w:tcPr>
            <w:tcW w:w="1460" w:type="pct"/>
            <w:vAlign w:val="center"/>
          </w:tcPr>
          <w:p w14:paraId="0F570019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25000B" w:rsidRPr="00D50BB8" w14:paraId="0D24CA63" w14:textId="77777777" w:rsidTr="001E4658">
        <w:tc>
          <w:tcPr>
            <w:tcW w:w="3540" w:type="pct"/>
            <w:vAlign w:val="center"/>
          </w:tcPr>
          <w:p w14:paraId="2A8CC4A3" w14:textId="77777777" w:rsidR="0025000B" w:rsidRPr="00214F9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>Secondary means of navigation</w:t>
            </w:r>
          </w:p>
        </w:tc>
        <w:tc>
          <w:tcPr>
            <w:tcW w:w="1460" w:type="pct"/>
            <w:vAlign w:val="center"/>
          </w:tcPr>
          <w:p w14:paraId="75605EE1" w14:textId="77777777" w:rsidR="0025000B" w:rsidRPr="00D50BB8" w:rsidRDefault="0025000B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1E4658" w:rsidRPr="00D50BB8" w14:paraId="1EABE82B" w14:textId="77777777" w:rsidTr="001E4658">
        <w:tc>
          <w:tcPr>
            <w:tcW w:w="3540" w:type="pct"/>
            <w:vAlign w:val="center"/>
          </w:tcPr>
          <w:p w14:paraId="5774FA20" w14:textId="77777777" w:rsidR="001E4658" w:rsidRPr="001E465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>Backup (MSC 1 Circ 1496) stipulated in Safety equipment certificate form E</w:t>
            </w:r>
          </w:p>
        </w:tc>
        <w:tc>
          <w:tcPr>
            <w:tcW w:w="1460" w:type="pct"/>
            <w:vAlign w:val="center"/>
          </w:tcPr>
          <w:p w14:paraId="3DAC8660" w14:textId="77777777" w:rsidR="001E4658" w:rsidRPr="00D50BB8" w:rsidRDefault="001E4658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1E4658" w:rsidRPr="00D50BB8" w14:paraId="579A2247" w14:textId="77777777" w:rsidTr="001E4658">
        <w:tc>
          <w:tcPr>
            <w:tcW w:w="3540" w:type="pct"/>
            <w:vAlign w:val="center"/>
          </w:tcPr>
          <w:p w14:paraId="43F6848D" w14:textId="77777777" w:rsidR="001E4658" w:rsidRPr="001E465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>Delivery Date (New Build)</w:t>
            </w:r>
          </w:p>
        </w:tc>
        <w:tc>
          <w:tcPr>
            <w:tcW w:w="1460" w:type="pct"/>
            <w:vAlign w:val="center"/>
          </w:tcPr>
          <w:p w14:paraId="6347E146" w14:textId="77777777" w:rsidR="001E4658" w:rsidRPr="00D50BB8" w:rsidRDefault="001E4658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1E4658" w:rsidRPr="00D50BB8" w14:paraId="45A31EDD" w14:textId="77777777" w:rsidTr="001E4658">
        <w:tc>
          <w:tcPr>
            <w:tcW w:w="3540" w:type="pct"/>
            <w:vAlign w:val="center"/>
          </w:tcPr>
          <w:p w14:paraId="4F21F48E" w14:textId="77777777" w:rsidR="001E4658" w:rsidRPr="001E4658" w:rsidRDefault="001E4658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1E4658">
              <w:rPr>
                <w:rFonts w:ascii="Arial" w:hAnsi="Arial" w:cs="Arial"/>
                <w:b/>
                <w:sz w:val="20"/>
              </w:rPr>
              <w:t>Handover to new managers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1E4658">
              <w:rPr>
                <w:rFonts w:ascii="Arial" w:hAnsi="Arial" w:cs="Arial"/>
                <w:b/>
                <w:sz w:val="20"/>
              </w:rPr>
              <w:t>(Takeover of existing vessel)</w:t>
            </w:r>
          </w:p>
        </w:tc>
        <w:tc>
          <w:tcPr>
            <w:tcW w:w="1460" w:type="pct"/>
            <w:vAlign w:val="center"/>
          </w:tcPr>
          <w:p w14:paraId="64AFC19A" w14:textId="77777777" w:rsidR="001E4658" w:rsidRPr="00D50BB8" w:rsidRDefault="001E4658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1E4658" w:rsidRPr="00D50BB8" w14:paraId="56586FDE" w14:textId="77777777" w:rsidTr="001E4658">
        <w:tc>
          <w:tcPr>
            <w:tcW w:w="3540" w:type="pct"/>
            <w:vAlign w:val="center"/>
          </w:tcPr>
          <w:p w14:paraId="1DE3F009" w14:textId="77777777" w:rsidR="001E4658" w:rsidRPr="001E4658" w:rsidRDefault="005927A4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5927A4">
              <w:rPr>
                <w:rFonts w:ascii="Arial" w:hAnsi="Arial" w:cs="Arial"/>
                <w:b/>
                <w:sz w:val="20"/>
              </w:rPr>
              <w:t>Technical Manager</w:t>
            </w:r>
          </w:p>
        </w:tc>
        <w:tc>
          <w:tcPr>
            <w:tcW w:w="1460" w:type="pct"/>
            <w:vAlign w:val="center"/>
          </w:tcPr>
          <w:p w14:paraId="4C7C4463" w14:textId="77777777" w:rsidR="001E4658" w:rsidRPr="00D50BB8" w:rsidRDefault="001E4658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E03ED3" w:rsidRPr="00D50BB8" w14:paraId="11A88F46" w14:textId="77777777" w:rsidTr="001E4658">
        <w:tc>
          <w:tcPr>
            <w:tcW w:w="3540" w:type="pct"/>
            <w:vAlign w:val="center"/>
          </w:tcPr>
          <w:p w14:paraId="19C872B0" w14:textId="77777777" w:rsidR="00E03ED3" w:rsidRPr="001E4658" w:rsidRDefault="00E03ED3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E03ED3">
              <w:rPr>
                <w:rFonts w:ascii="Arial" w:hAnsi="Arial" w:cs="Arial"/>
                <w:b/>
                <w:sz w:val="20"/>
              </w:rPr>
              <w:t>DOC Company</w:t>
            </w:r>
          </w:p>
        </w:tc>
        <w:tc>
          <w:tcPr>
            <w:tcW w:w="1460" w:type="pct"/>
            <w:vAlign w:val="center"/>
          </w:tcPr>
          <w:p w14:paraId="39E49803" w14:textId="77777777" w:rsidR="00E03ED3" w:rsidRPr="00D50BB8" w:rsidRDefault="00E03ED3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E03ED3" w:rsidRPr="00D50BB8" w14:paraId="559F003B" w14:textId="77777777" w:rsidTr="001E4658">
        <w:tc>
          <w:tcPr>
            <w:tcW w:w="3540" w:type="pct"/>
            <w:vAlign w:val="center"/>
          </w:tcPr>
          <w:p w14:paraId="0A8D1E4A" w14:textId="77777777" w:rsidR="00E03ED3" w:rsidRPr="001E4658" w:rsidRDefault="00E03ED3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Company </w:t>
            </w:r>
            <w:r w:rsidRPr="005927A4">
              <w:rPr>
                <w:rFonts w:ascii="Arial" w:hAnsi="Arial" w:cs="Arial"/>
                <w:b/>
                <w:sz w:val="20"/>
              </w:rPr>
              <w:t>IMO Number</w:t>
            </w:r>
          </w:p>
        </w:tc>
        <w:tc>
          <w:tcPr>
            <w:tcW w:w="1460" w:type="pct"/>
            <w:vAlign w:val="center"/>
          </w:tcPr>
          <w:p w14:paraId="62CFB6A7" w14:textId="77777777" w:rsidR="00E03ED3" w:rsidRPr="00D50BB8" w:rsidRDefault="00E03ED3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E03ED3" w:rsidRPr="00D50BB8" w14:paraId="621EF8CD" w14:textId="77777777" w:rsidTr="00E03ED3">
        <w:tc>
          <w:tcPr>
            <w:tcW w:w="3540" w:type="pct"/>
            <w:vAlign w:val="center"/>
          </w:tcPr>
          <w:p w14:paraId="4FD8AFEC" w14:textId="77777777" w:rsidR="00E03ED3" w:rsidRPr="001E4658" w:rsidRDefault="00E03ED3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E03ED3">
              <w:rPr>
                <w:rFonts w:ascii="Arial" w:hAnsi="Arial" w:cs="Arial"/>
                <w:b/>
                <w:sz w:val="20"/>
              </w:rPr>
              <w:t>Commercial Operator</w:t>
            </w:r>
          </w:p>
        </w:tc>
        <w:tc>
          <w:tcPr>
            <w:tcW w:w="1460" w:type="pct"/>
            <w:vAlign w:val="center"/>
          </w:tcPr>
          <w:p w14:paraId="46E1DE6E" w14:textId="77777777" w:rsidR="00E03ED3" w:rsidRPr="00D50BB8" w:rsidRDefault="00E03ED3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E03ED3" w:rsidRPr="00D50BB8" w14:paraId="178AC67F" w14:textId="77777777" w:rsidTr="001E4658">
        <w:tc>
          <w:tcPr>
            <w:tcW w:w="3540" w:type="pct"/>
            <w:tcBorders>
              <w:bottom w:val="single" w:sz="4" w:space="0" w:color="auto"/>
            </w:tcBorders>
            <w:vAlign w:val="center"/>
          </w:tcPr>
          <w:p w14:paraId="593BBE51" w14:textId="77777777" w:rsidR="00E03ED3" w:rsidRPr="00E03ED3" w:rsidRDefault="00E03ED3" w:rsidP="006A585E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E03ED3">
              <w:rPr>
                <w:rFonts w:ascii="Arial" w:hAnsi="Arial" w:cs="Arial"/>
                <w:b/>
                <w:sz w:val="20"/>
              </w:rPr>
              <w:t>Registered Owner</w:t>
            </w:r>
          </w:p>
        </w:tc>
        <w:tc>
          <w:tcPr>
            <w:tcW w:w="1460" w:type="pct"/>
            <w:tcBorders>
              <w:bottom w:val="single" w:sz="4" w:space="0" w:color="auto"/>
            </w:tcBorders>
            <w:vAlign w:val="center"/>
          </w:tcPr>
          <w:p w14:paraId="64010E34" w14:textId="77777777" w:rsidR="00E03ED3" w:rsidRPr="00D50BB8" w:rsidRDefault="00E03ED3" w:rsidP="006A585E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41EDB54D" w14:textId="77777777" w:rsidR="0096602C" w:rsidRPr="00D50BB8" w:rsidRDefault="0096602C" w:rsidP="006A585E">
      <w:pPr>
        <w:spacing w:before="120" w:after="120"/>
        <w:rPr>
          <w:rFonts w:ascii="Arial" w:hAnsi="Arial" w:cs="Arial"/>
        </w:rPr>
      </w:pPr>
    </w:p>
    <w:p w14:paraId="57512988" w14:textId="77777777" w:rsidR="0025000B" w:rsidRPr="00D50BB8" w:rsidRDefault="0025000B" w:rsidP="001820A4">
      <w:pPr>
        <w:pStyle w:val="BodyText"/>
        <w:sectPr w:rsidR="0025000B" w:rsidRPr="00D50BB8" w:rsidSect="0072524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0" w:right="1080" w:bottom="720" w:left="1080" w:header="720" w:footer="720" w:gutter="0"/>
          <w:cols w:space="720"/>
          <w:docGrid w:linePitch="27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25000B" w:rsidRPr="00D50BB8" w14:paraId="773C134C" w14:textId="77777777">
        <w:tc>
          <w:tcPr>
            <w:tcW w:w="5000" w:type="pct"/>
          </w:tcPr>
          <w:p w14:paraId="5FB32916" w14:textId="77777777" w:rsidR="0025000B" w:rsidRPr="00D50BB8" w:rsidRDefault="0025000B" w:rsidP="00E03ED3">
            <w:pPr>
              <w:pStyle w:val="Heading2"/>
              <w:jc w:val="center"/>
              <w:rPr>
                <w:rFonts w:cs="Arial"/>
                <w:sz w:val="20"/>
              </w:rPr>
            </w:pPr>
            <w:r w:rsidRPr="00D50BB8">
              <w:rPr>
                <w:rFonts w:cs="Arial"/>
                <w:sz w:val="20"/>
              </w:rPr>
              <w:lastRenderedPageBreak/>
              <w:br w:type="page"/>
              <w:t xml:space="preserve">SECTION 2 </w:t>
            </w:r>
            <w:r w:rsidR="00AE128A" w:rsidRPr="00D50BB8">
              <w:rPr>
                <w:rFonts w:cs="Arial"/>
                <w:sz w:val="20"/>
              </w:rPr>
              <w:t>–</w:t>
            </w:r>
            <w:r w:rsidRPr="00D50BB8">
              <w:rPr>
                <w:rFonts w:cs="Arial"/>
                <w:sz w:val="20"/>
              </w:rPr>
              <w:t xml:space="preserve"> </w:t>
            </w:r>
            <w:r w:rsidR="00E03ED3">
              <w:rPr>
                <w:rFonts w:cs="Arial"/>
                <w:sz w:val="20"/>
              </w:rPr>
              <w:t>DECLARATION</w:t>
            </w:r>
          </w:p>
        </w:tc>
      </w:tr>
    </w:tbl>
    <w:p w14:paraId="56BD3070" w14:textId="77777777" w:rsidR="0025000B" w:rsidRDefault="0025000B" w:rsidP="006A585E">
      <w:pPr>
        <w:spacing w:before="120" w:after="120"/>
        <w:rPr>
          <w:rFonts w:ascii="Arial" w:hAnsi="Arial" w:cs="Arial"/>
        </w:rPr>
      </w:pPr>
    </w:p>
    <w:p w14:paraId="32F80CD5" w14:textId="77777777" w:rsidR="00CF3730" w:rsidRPr="00CF3730" w:rsidRDefault="00CF3730" w:rsidP="00CF3730">
      <w:pPr>
        <w:numPr>
          <w:ilvl w:val="0"/>
          <w:numId w:val="25"/>
        </w:numPr>
        <w:spacing w:before="120" w:after="120"/>
        <w:ind w:left="567" w:hanging="567"/>
        <w:rPr>
          <w:rFonts w:ascii="Arial" w:hAnsi="Arial" w:cs="Arial"/>
          <w:b/>
        </w:rPr>
      </w:pPr>
      <w:r w:rsidRPr="00CF3730">
        <w:rPr>
          <w:rFonts w:ascii="Arial" w:hAnsi="Arial" w:cs="Arial"/>
          <w:b/>
        </w:rPr>
        <w:t>DRILLS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2909"/>
      </w:tblGrid>
      <w:tr w:rsidR="00CF3730" w:rsidRPr="00D50BB8" w14:paraId="421C40E7" w14:textId="77777777" w:rsidTr="00F61A32">
        <w:tc>
          <w:tcPr>
            <w:tcW w:w="3540" w:type="pct"/>
            <w:vAlign w:val="center"/>
          </w:tcPr>
          <w:p w14:paraId="7111208A" w14:textId="77777777" w:rsidR="00E03ED3" w:rsidRPr="00214F98" w:rsidRDefault="00E03ED3" w:rsidP="00E03ED3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 of </w:t>
            </w:r>
            <w:r w:rsidR="00CF3730">
              <w:rPr>
                <w:rFonts w:ascii="Arial" w:hAnsi="Arial" w:cs="Arial"/>
                <w:b/>
                <w:sz w:val="20"/>
              </w:rPr>
              <w:t>the</w:t>
            </w:r>
            <w:r w:rsidRPr="00E03ED3">
              <w:rPr>
                <w:rFonts w:ascii="Arial" w:hAnsi="Arial" w:cs="Arial"/>
                <w:b/>
                <w:sz w:val="20"/>
              </w:rPr>
              <w:t xml:space="preserve"> drills as per SOLAS, carried out satisfactorily following delivery / change of management</w:t>
            </w:r>
          </w:p>
        </w:tc>
        <w:tc>
          <w:tcPr>
            <w:tcW w:w="1460" w:type="pct"/>
            <w:vAlign w:val="center"/>
          </w:tcPr>
          <w:p w14:paraId="391A542E" w14:textId="77777777" w:rsidR="00E03ED3" w:rsidRPr="004E30E9" w:rsidRDefault="00E03ED3" w:rsidP="00F61A32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</w:tr>
      <w:tr w:rsidR="00457A6B" w:rsidRPr="00D50BB8" w14:paraId="6260CBE4" w14:textId="77777777" w:rsidTr="00457A6B">
        <w:tc>
          <w:tcPr>
            <w:tcW w:w="5000" w:type="pct"/>
            <w:gridSpan w:val="2"/>
            <w:vAlign w:val="center"/>
          </w:tcPr>
          <w:p w14:paraId="50F2AFBD" w14:textId="77777777" w:rsidR="00457A6B" w:rsidRDefault="00457A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CF3730">
              <w:rPr>
                <w:rFonts w:ascii="Arial" w:hAnsi="Arial" w:cs="Arial"/>
                <w:b/>
                <w:sz w:val="20"/>
              </w:rPr>
              <w:t>If ‘NO’, please state reasons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094CCCFD" w14:textId="77777777" w:rsidR="00457A6B" w:rsidRPr="00D50BB8" w:rsidRDefault="00457A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367ADCB2" w14:textId="77777777" w:rsidR="00CF3730" w:rsidRDefault="00CF3730"/>
    <w:p w14:paraId="22715D9A" w14:textId="77777777" w:rsidR="00CF3730" w:rsidRDefault="00CF3730"/>
    <w:p w14:paraId="7220949D" w14:textId="77777777" w:rsidR="00CF3730" w:rsidRPr="00CF3730" w:rsidRDefault="00CF3730" w:rsidP="00CF3730">
      <w:pPr>
        <w:spacing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   </w:t>
      </w:r>
      <w:r>
        <w:rPr>
          <w:rFonts w:ascii="Arial" w:hAnsi="Arial" w:cs="Arial"/>
          <w:b/>
        </w:rPr>
        <w:tab/>
      </w:r>
      <w:r w:rsidRPr="00CF3730">
        <w:rPr>
          <w:rFonts w:ascii="Arial" w:hAnsi="Arial" w:cs="Arial"/>
          <w:b/>
        </w:rPr>
        <w:t>SOLAS CHART/PUBLICATION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2909"/>
      </w:tblGrid>
      <w:tr w:rsidR="00CF3730" w:rsidRPr="00D50BB8" w14:paraId="535FB8CE" w14:textId="77777777" w:rsidTr="00F61A32">
        <w:tc>
          <w:tcPr>
            <w:tcW w:w="3540" w:type="pct"/>
            <w:vAlign w:val="center"/>
          </w:tcPr>
          <w:p w14:paraId="66F249A9" w14:textId="77777777" w:rsidR="00E03ED3" w:rsidRPr="00214F98" w:rsidRDefault="00CF3730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CF3730">
              <w:rPr>
                <w:rFonts w:ascii="Arial" w:hAnsi="Arial" w:cs="Arial"/>
                <w:b/>
                <w:sz w:val="20"/>
              </w:rPr>
              <w:t>Charts and nautical publications required by SOLAS are corrected to latest available Notices to Mariners</w:t>
            </w:r>
          </w:p>
        </w:tc>
        <w:tc>
          <w:tcPr>
            <w:tcW w:w="1460" w:type="pct"/>
            <w:vAlign w:val="center"/>
          </w:tcPr>
          <w:p w14:paraId="7800D7B2" w14:textId="77777777" w:rsidR="00E03ED3" w:rsidRPr="00457A6B" w:rsidRDefault="00457A6B" w:rsidP="00457A6B">
            <w:pPr>
              <w:spacing w:before="120" w:after="120"/>
              <w:rPr>
                <w:rFonts w:ascii="Arial" w:hAnsi="Arial" w:cs="Arial"/>
                <w:b/>
              </w:rPr>
            </w:pPr>
            <w:r w:rsidRPr="00457A6B">
              <w:rPr>
                <w:rFonts w:ascii="Arial" w:hAnsi="Arial" w:cs="Arial"/>
                <w:b/>
              </w:rPr>
              <w:t>(Yes/No)</w:t>
            </w:r>
          </w:p>
        </w:tc>
      </w:tr>
      <w:tr w:rsidR="00457A6B" w:rsidRPr="00D50BB8" w14:paraId="34CD6DF6" w14:textId="77777777" w:rsidTr="00457A6B">
        <w:tc>
          <w:tcPr>
            <w:tcW w:w="5000" w:type="pct"/>
            <w:gridSpan w:val="2"/>
            <w:vAlign w:val="center"/>
          </w:tcPr>
          <w:p w14:paraId="1A419B78" w14:textId="77777777" w:rsidR="00457A6B" w:rsidRDefault="00457A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CF3730">
              <w:rPr>
                <w:rFonts w:ascii="Arial" w:hAnsi="Arial" w:cs="Arial"/>
                <w:b/>
                <w:sz w:val="20"/>
              </w:rPr>
              <w:t>If ‘NO’, please state reasons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61F5FBE5" w14:textId="77777777" w:rsidR="00457A6B" w:rsidRPr="00D50BB8" w:rsidRDefault="00457A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4800542D" w14:textId="77777777" w:rsidR="00E03ED3" w:rsidRDefault="00E03ED3" w:rsidP="006A585E">
      <w:pPr>
        <w:spacing w:before="120" w:after="120"/>
        <w:rPr>
          <w:rFonts w:ascii="Arial" w:hAnsi="Arial" w:cs="Arial"/>
        </w:rPr>
      </w:pPr>
    </w:p>
    <w:p w14:paraId="4FAA2C12" w14:textId="77777777" w:rsidR="00CF3730" w:rsidRPr="00CF3730" w:rsidRDefault="00CF3730" w:rsidP="00CF3730">
      <w:pPr>
        <w:spacing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   </w:t>
      </w:r>
      <w:r>
        <w:rPr>
          <w:rFonts w:ascii="Arial" w:hAnsi="Arial" w:cs="Arial"/>
          <w:b/>
        </w:rPr>
        <w:tab/>
        <w:t>MANAGEMENT OF CHANGE (MOC)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2909"/>
      </w:tblGrid>
      <w:tr w:rsidR="00CF3730" w:rsidRPr="00D50BB8" w14:paraId="0147B387" w14:textId="77777777" w:rsidTr="00F61A32">
        <w:tc>
          <w:tcPr>
            <w:tcW w:w="3540" w:type="pct"/>
            <w:vAlign w:val="center"/>
          </w:tcPr>
          <w:p w14:paraId="4E6993B1" w14:textId="77777777" w:rsidR="00CF3730" w:rsidRPr="00214F98" w:rsidRDefault="004E30E9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</w:t>
            </w:r>
            <w:r w:rsidR="00CF3730" w:rsidRPr="00CF3730">
              <w:rPr>
                <w:rFonts w:ascii="Arial" w:hAnsi="Arial" w:cs="Arial"/>
                <w:b/>
                <w:sz w:val="20"/>
              </w:rPr>
              <w:t>C for new delivery / change of managers carried out and completed satisfactorily</w:t>
            </w:r>
            <w:r w:rsidR="00CF3730">
              <w:rPr>
                <w:rFonts w:ascii="Arial" w:hAnsi="Arial" w:cs="Arial"/>
                <w:b/>
                <w:sz w:val="20"/>
              </w:rPr>
              <w:t xml:space="preserve">. </w:t>
            </w:r>
          </w:p>
        </w:tc>
        <w:tc>
          <w:tcPr>
            <w:tcW w:w="1460" w:type="pct"/>
            <w:vAlign w:val="center"/>
          </w:tcPr>
          <w:p w14:paraId="4353CF62" w14:textId="77777777" w:rsidR="00CF3730" w:rsidRPr="00D50BB8" w:rsidRDefault="00457A6B" w:rsidP="00457A6B">
            <w:pPr>
              <w:spacing w:before="120" w:after="120"/>
              <w:ind w:left="34"/>
              <w:rPr>
                <w:rFonts w:ascii="Arial" w:hAnsi="Arial" w:cs="Arial"/>
              </w:rPr>
            </w:pPr>
            <w:r w:rsidRPr="00457A6B">
              <w:rPr>
                <w:rFonts w:ascii="Arial" w:hAnsi="Arial" w:cs="Arial"/>
                <w:b/>
              </w:rPr>
              <w:t>(Yes/No)</w:t>
            </w:r>
          </w:p>
        </w:tc>
      </w:tr>
      <w:tr w:rsidR="00457A6B" w:rsidRPr="00D50BB8" w14:paraId="7C75F523" w14:textId="77777777" w:rsidTr="00457A6B">
        <w:tc>
          <w:tcPr>
            <w:tcW w:w="5000" w:type="pct"/>
            <w:gridSpan w:val="2"/>
            <w:vAlign w:val="center"/>
          </w:tcPr>
          <w:p w14:paraId="36BEFC1D" w14:textId="77777777" w:rsidR="00457A6B" w:rsidRDefault="00457A6B" w:rsidP="00CF3730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If ‘</w:t>
            </w:r>
            <w:r w:rsidRPr="00CF3730">
              <w:rPr>
                <w:rFonts w:ascii="Arial" w:hAnsi="Arial" w:cs="Arial"/>
                <w:b/>
                <w:sz w:val="20"/>
              </w:rPr>
              <w:t>Y</w:t>
            </w:r>
            <w:r>
              <w:rPr>
                <w:rFonts w:ascii="Arial" w:hAnsi="Arial" w:cs="Arial"/>
                <w:b/>
                <w:sz w:val="20"/>
              </w:rPr>
              <w:t>ES’</w:t>
            </w:r>
            <w:r w:rsidRPr="00CF3730">
              <w:rPr>
                <w:rFonts w:ascii="Arial" w:hAnsi="Arial" w:cs="Arial"/>
                <w:b/>
                <w:sz w:val="20"/>
              </w:rPr>
              <w:t xml:space="preserve"> (Kindly furnish a copy for our review and records)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57DAB59C" w14:textId="77777777" w:rsidR="00457A6B" w:rsidRPr="00D50BB8" w:rsidRDefault="00457A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57A6B" w:rsidRPr="00D50BB8" w14:paraId="499EBBCB" w14:textId="77777777" w:rsidTr="00457A6B">
        <w:tc>
          <w:tcPr>
            <w:tcW w:w="5000" w:type="pct"/>
            <w:gridSpan w:val="2"/>
            <w:vAlign w:val="center"/>
          </w:tcPr>
          <w:p w14:paraId="544A4D41" w14:textId="77777777" w:rsidR="00457A6B" w:rsidRDefault="00457A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CF3730">
              <w:rPr>
                <w:rFonts w:ascii="Arial" w:hAnsi="Arial" w:cs="Arial"/>
                <w:b/>
                <w:sz w:val="20"/>
              </w:rPr>
              <w:t>If ‘NO’, please state reasons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41829519" w14:textId="77777777" w:rsidR="00457A6B" w:rsidRPr="00D50BB8" w:rsidRDefault="00457A6B" w:rsidP="00F61A32">
            <w:pPr>
              <w:spacing w:before="120" w:after="120"/>
              <w:rPr>
                <w:rFonts w:ascii="Arial" w:hAnsi="Arial" w:cs="Arial"/>
              </w:rPr>
            </w:pPr>
            <w:r w:rsidRPr="00CF3730">
              <w:rPr>
                <w:rFonts w:ascii="Arial" w:hAnsi="Arial" w:cs="Arial"/>
                <w:b/>
              </w:rPr>
              <w:tab/>
            </w:r>
          </w:p>
        </w:tc>
      </w:tr>
    </w:tbl>
    <w:p w14:paraId="6997412C" w14:textId="77777777" w:rsidR="00CF3730" w:rsidRDefault="00CF3730" w:rsidP="006A585E">
      <w:pPr>
        <w:spacing w:before="120" w:after="120"/>
        <w:rPr>
          <w:rFonts w:ascii="Arial" w:hAnsi="Arial" w:cs="Arial"/>
        </w:rPr>
      </w:pPr>
    </w:p>
    <w:p w14:paraId="6AAC1A6F" w14:textId="77777777" w:rsidR="004E30E9" w:rsidRPr="00CF3730" w:rsidRDefault="004E30E9" w:rsidP="004E30E9">
      <w:pPr>
        <w:spacing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VESSEL INFORMATION UPDATE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4"/>
        <w:gridCol w:w="2909"/>
      </w:tblGrid>
      <w:tr w:rsidR="004E30E9" w:rsidRPr="00D50BB8" w14:paraId="723BED26" w14:textId="77777777" w:rsidTr="00F61A32">
        <w:tc>
          <w:tcPr>
            <w:tcW w:w="3540" w:type="pct"/>
            <w:vAlign w:val="center"/>
          </w:tcPr>
          <w:p w14:paraId="677F1247" w14:textId="77777777" w:rsidR="004E30E9" w:rsidRPr="00214F98" w:rsidRDefault="00457A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457A6B">
              <w:rPr>
                <w:rFonts w:ascii="Arial" w:hAnsi="Arial" w:cs="Arial"/>
                <w:b/>
                <w:sz w:val="20"/>
              </w:rPr>
              <w:t>Has the vessel undergone any major hull or type of vessel conversion?</w:t>
            </w:r>
          </w:p>
        </w:tc>
        <w:tc>
          <w:tcPr>
            <w:tcW w:w="1460" w:type="pct"/>
            <w:vAlign w:val="center"/>
          </w:tcPr>
          <w:p w14:paraId="10ED1499" w14:textId="77777777" w:rsidR="004E30E9" w:rsidRPr="00D50BB8" w:rsidRDefault="00457A6B" w:rsidP="00457A6B">
            <w:pPr>
              <w:spacing w:before="120" w:after="120"/>
              <w:rPr>
                <w:rFonts w:ascii="Arial" w:hAnsi="Arial" w:cs="Arial"/>
              </w:rPr>
            </w:pPr>
            <w:r w:rsidRPr="00457A6B">
              <w:rPr>
                <w:rFonts w:ascii="Arial" w:hAnsi="Arial" w:cs="Arial"/>
                <w:b/>
              </w:rPr>
              <w:t>(Yes/No)</w:t>
            </w:r>
          </w:p>
        </w:tc>
      </w:tr>
      <w:tr w:rsidR="004E30E9" w:rsidRPr="00D50BB8" w14:paraId="3FE10289" w14:textId="77777777" w:rsidTr="00F61A32">
        <w:tc>
          <w:tcPr>
            <w:tcW w:w="3540" w:type="pct"/>
            <w:vAlign w:val="center"/>
          </w:tcPr>
          <w:p w14:paraId="0005B428" w14:textId="77777777" w:rsidR="004E30E9" w:rsidRPr="00214F98" w:rsidRDefault="00457A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457A6B">
              <w:rPr>
                <w:rFonts w:ascii="Arial" w:hAnsi="Arial" w:cs="Arial"/>
                <w:b/>
                <w:sz w:val="20"/>
              </w:rPr>
              <w:t xml:space="preserve">Date of conversion   </w:t>
            </w:r>
          </w:p>
        </w:tc>
        <w:tc>
          <w:tcPr>
            <w:tcW w:w="1460" w:type="pct"/>
            <w:vAlign w:val="center"/>
          </w:tcPr>
          <w:p w14:paraId="75DD24FD" w14:textId="77777777" w:rsidR="004E30E9" w:rsidRPr="00D50BB8" w:rsidRDefault="004E30E9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57A6B" w:rsidRPr="00D50BB8" w14:paraId="0BBF45CC" w14:textId="77777777" w:rsidTr="00457A6B">
        <w:tc>
          <w:tcPr>
            <w:tcW w:w="5000" w:type="pct"/>
            <w:gridSpan w:val="2"/>
            <w:vAlign w:val="center"/>
          </w:tcPr>
          <w:p w14:paraId="362B1684" w14:textId="77777777" w:rsidR="00457A6B" w:rsidRDefault="00457A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457A6B">
              <w:rPr>
                <w:rFonts w:ascii="Arial" w:hAnsi="Arial" w:cs="Arial"/>
                <w:b/>
                <w:sz w:val="20"/>
              </w:rPr>
              <w:t>If ‘YES’, please give details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2E0B8A24" w14:textId="77777777" w:rsidR="00457A6B" w:rsidRPr="00D50BB8" w:rsidRDefault="00457A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43E557DC" w14:textId="77777777" w:rsidR="004E30E9" w:rsidRDefault="004E30E9" w:rsidP="006A585E">
      <w:pPr>
        <w:spacing w:before="120" w:after="120"/>
        <w:rPr>
          <w:rFonts w:ascii="Arial" w:hAnsi="Arial" w:cs="Arial"/>
        </w:rPr>
      </w:pPr>
    </w:p>
    <w:p w14:paraId="506867F7" w14:textId="77777777" w:rsidR="00457A6B" w:rsidRDefault="00457A6B" w:rsidP="006A585E">
      <w:pPr>
        <w:spacing w:before="120" w:after="120"/>
        <w:rPr>
          <w:rFonts w:ascii="Arial" w:hAnsi="Arial" w:cs="Arial"/>
        </w:rPr>
      </w:pPr>
    </w:p>
    <w:p w14:paraId="50694ECA" w14:textId="77777777" w:rsidR="00457A6B" w:rsidRDefault="00457A6B" w:rsidP="006A585E">
      <w:pPr>
        <w:spacing w:before="120" w:after="120"/>
        <w:rPr>
          <w:rFonts w:ascii="Arial" w:hAnsi="Arial" w:cs="Arial"/>
        </w:rPr>
      </w:pPr>
    </w:p>
    <w:p w14:paraId="73006FF9" w14:textId="77777777" w:rsidR="00457A6B" w:rsidRDefault="00457A6B" w:rsidP="006A585E">
      <w:pPr>
        <w:spacing w:before="120" w:after="120"/>
        <w:rPr>
          <w:rFonts w:ascii="Arial" w:hAnsi="Arial" w:cs="Arial"/>
        </w:rPr>
      </w:pP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  <w:gridCol w:w="1701"/>
      </w:tblGrid>
      <w:tr w:rsidR="00457A6B" w:rsidRPr="00D50BB8" w14:paraId="7E85ED45" w14:textId="77777777" w:rsidTr="00457A6B">
        <w:tc>
          <w:tcPr>
            <w:tcW w:w="4140" w:type="pct"/>
            <w:tcBorders>
              <w:top w:val="nil"/>
              <w:left w:val="nil"/>
            </w:tcBorders>
            <w:vAlign w:val="center"/>
          </w:tcPr>
          <w:p w14:paraId="6301B748" w14:textId="77777777" w:rsidR="00457A6B" w:rsidRPr="00457A6B" w:rsidRDefault="00457A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457A6B">
              <w:rPr>
                <w:rFonts w:ascii="Arial" w:hAnsi="Arial" w:cs="Arial"/>
                <w:b/>
                <w:sz w:val="20"/>
              </w:rPr>
              <w:lastRenderedPageBreak/>
              <w:t xml:space="preserve">5.    </w:t>
            </w:r>
            <w:r w:rsidRPr="00457A6B">
              <w:rPr>
                <w:rFonts w:ascii="Arial" w:hAnsi="Arial" w:cs="Arial"/>
                <w:b/>
                <w:sz w:val="20"/>
              </w:rPr>
              <w:tab/>
              <w:t>INFORMATION UPDATE</w:t>
            </w:r>
          </w:p>
        </w:tc>
        <w:tc>
          <w:tcPr>
            <w:tcW w:w="860" w:type="pct"/>
            <w:vAlign w:val="center"/>
          </w:tcPr>
          <w:p w14:paraId="53E11F98" w14:textId="77777777" w:rsidR="00457A6B" w:rsidRPr="00D50BB8" w:rsidRDefault="00457A6B" w:rsidP="00457A6B">
            <w:pPr>
              <w:spacing w:before="120" w:after="120"/>
              <w:ind w:left="34"/>
              <w:jc w:val="center"/>
              <w:rPr>
                <w:rFonts w:ascii="Arial" w:hAnsi="Arial" w:cs="Arial"/>
              </w:rPr>
            </w:pPr>
            <w:r w:rsidRPr="00457A6B">
              <w:rPr>
                <w:rFonts w:ascii="Arial" w:hAnsi="Arial" w:cs="Arial"/>
                <w:b/>
              </w:rPr>
              <w:t>(Yes/No)</w:t>
            </w:r>
          </w:p>
        </w:tc>
      </w:tr>
      <w:tr w:rsidR="00457A6B" w:rsidRPr="00D50BB8" w14:paraId="2B00D0C8" w14:textId="77777777" w:rsidTr="00457A6B">
        <w:tc>
          <w:tcPr>
            <w:tcW w:w="4140" w:type="pct"/>
            <w:vAlign w:val="center"/>
          </w:tcPr>
          <w:p w14:paraId="72EC7536" w14:textId="77777777" w:rsidR="00457A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HVPQ to OCIMF</w:t>
            </w:r>
          </w:p>
        </w:tc>
        <w:tc>
          <w:tcPr>
            <w:tcW w:w="860" w:type="pct"/>
            <w:vAlign w:val="center"/>
          </w:tcPr>
          <w:p w14:paraId="74599046" w14:textId="77777777" w:rsidR="00457A6B" w:rsidRPr="00457A6B" w:rsidRDefault="00457A6B" w:rsidP="00F61A32">
            <w:pPr>
              <w:spacing w:before="120" w:after="120"/>
              <w:ind w:left="34"/>
              <w:rPr>
                <w:rFonts w:ascii="Arial" w:hAnsi="Arial" w:cs="Arial"/>
                <w:b/>
              </w:rPr>
            </w:pPr>
          </w:p>
        </w:tc>
      </w:tr>
      <w:tr w:rsidR="00457A6B" w:rsidRPr="00D50BB8" w14:paraId="5B29622B" w14:textId="77777777" w:rsidTr="00457A6B">
        <w:tc>
          <w:tcPr>
            <w:tcW w:w="4140" w:type="pct"/>
            <w:vAlign w:val="center"/>
          </w:tcPr>
          <w:p w14:paraId="59564C2A" w14:textId="77777777" w:rsidR="00457A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 xml:space="preserve">Lloyd’s </w:t>
            </w:r>
            <w:proofErr w:type="spellStart"/>
            <w:r w:rsidRPr="00A5566B">
              <w:rPr>
                <w:rFonts w:ascii="Arial" w:hAnsi="Arial" w:cs="Arial"/>
                <w:b/>
                <w:sz w:val="20"/>
              </w:rPr>
              <w:t>Fairplay</w:t>
            </w:r>
            <w:proofErr w:type="spellEnd"/>
            <w:r w:rsidRPr="00A5566B">
              <w:rPr>
                <w:rFonts w:ascii="Arial" w:hAnsi="Arial" w:cs="Arial"/>
                <w:b/>
                <w:sz w:val="20"/>
              </w:rPr>
              <w:t xml:space="preserve"> (IHS)</w:t>
            </w:r>
          </w:p>
        </w:tc>
        <w:tc>
          <w:tcPr>
            <w:tcW w:w="860" w:type="pct"/>
            <w:vAlign w:val="center"/>
          </w:tcPr>
          <w:p w14:paraId="5EB4DA59" w14:textId="77777777" w:rsidR="00457A6B" w:rsidRPr="00457A6B" w:rsidRDefault="00457A6B" w:rsidP="00F61A32">
            <w:pPr>
              <w:spacing w:before="120" w:after="120"/>
              <w:ind w:left="34"/>
              <w:rPr>
                <w:rFonts w:ascii="Arial" w:hAnsi="Arial" w:cs="Arial"/>
                <w:b/>
              </w:rPr>
            </w:pPr>
          </w:p>
        </w:tc>
      </w:tr>
      <w:tr w:rsidR="00457A6B" w:rsidRPr="00D50BB8" w14:paraId="6CF28675" w14:textId="77777777" w:rsidTr="00457A6B">
        <w:tc>
          <w:tcPr>
            <w:tcW w:w="4140" w:type="pct"/>
            <w:vAlign w:val="center"/>
          </w:tcPr>
          <w:p w14:paraId="5DA803A8" w14:textId="77777777" w:rsidR="00457A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Online Crew Matrix</w:t>
            </w:r>
          </w:p>
        </w:tc>
        <w:tc>
          <w:tcPr>
            <w:tcW w:w="860" w:type="pct"/>
            <w:vAlign w:val="center"/>
          </w:tcPr>
          <w:p w14:paraId="11A11D6D" w14:textId="77777777" w:rsidR="00457A6B" w:rsidRPr="00457A6B" w:rsidRDefault="00457A6B" w:rsidP="00F61A32">
            <w:pPr>
              <w:spacing w:before="120" w:after="120"/>
              <w:ind w:left="34"/>
              <w:rPr>
                <w:rFonts w:ascii="Arial" w:hAnsi="Arial" w:cs="Arial"/>
                <w:b/>
              </w:rPr>
            </w:pPr>
          </w:p>
        </w:tc>
      </w:tr>
    </w:tbl>
    <w:p w14:paraId="2F1D289F" w14:textId="77777777" w:rsidR="00E03ED3" w:rsidRDefault="00E03ED3" w:rsidP="006A585E">
      <w:pPr>
        <w:spacing w:before="120" w:after="120"/>
        <w:rPr>
          <w:rFonts w:ascii="Arial" w:hAnsi="Arial" w:cs="Arial"/>
        </w:rPr>
      </w:pPr>
    </w:p>
    <w:p w14:paraId="0CAC27D1" w14:textId="77777777" w:rsidR="00E03ED3" w:rsidRPr="00A5566B" w:rsidRDefault="00A5566B" w:rsidP="00A5566B">
      <w:pPr>
        <w:spacing w:before="120" w:after="120"/>
        <w:ind w:left="567" w:hanging="567"/>
        <w:rPr>
          <w:rFonts w:ascii="Arial" w:hAnsi="Arial" w:cs="Arial"/>
          <w:b/>
        </w:rPr>
      </w:pPr>
      <w:r w:rsidRPr="00A5566B">
        <w:rPr>
          <w:rFonts w:ascii="Arial" w:hAnsi="Arial" w:cs="Arial"/>
          <w:b/>
        </w:rPr>
        <w:t xml:space="preserve">6. </w:t>
      </w:r>
      <w:r w:rsidRPr="00A5566B">
        <w:rPr>
          <w:rFonts w:ascii="Arial" w:hAnsi="Arial" w:cs="Arial"/>
          <w:b/>
        </w:rPr>
        <w:tab/>
        <w:t>PERSON-IN-CHARGE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7086"/>
      </w:tblGrid>
      <w:tr w:rsidR="00097A7E" w:rsidRPr="00D50BB8" w14:paraId="267EF24D" w14:textId="77777777" w:rsidTr="00097A7E">
        <w:tc>
          <w:tcPr>
            <w:tcW w:w="1417" w:type="pct"/>
            <w:vAlign w:val="center"/>
          </w:tcPr>
          <w:p w14:paraId="43803E6A" w14:textId="77777777" w:rsidR="00A556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3583" w:type="pct"/>
            <w:vAlign w:val="center"/>
          </w:tcPr>
          <w:p w14:paraId="29E738E8" w14:textId="77777777" w:rsidR="00A5566B" w:rsidRPr="00D50BB8" w:rsidRDefault="00A556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97A7E" w:rsidRPr="00D50BB8" w14:paraId="6E494803" w14:textId="77777777" w:rsidTr="00097A7E">
        <w:tc>
          <w:tcPr>
            <w:tcW w:w="1417" w:type="pct"/>
            <w:vAlign w:val="center"/>
          </w:tcPr>
          <w:p w14:paraId="6F223B87" w14:textId="77777777" w:rsidR="00A556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Designation</w:t>
            </w:r>
          </w:p>
        </w:tc>
        <w:tc>
          <w:tcPr>
            <w:tcW w:w="3583" w:type="pct"/>
            <w:vAlign w:val="center"/>
          </w:tcPr>
          <w:p w14:paraId="0F5295CB" w14:textId="77777777" w:rsidR="00A5566B" w:rsidRPr="00D50BB8" w:rsidRDefault="00A556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97A7E" w:rsidRPr="00D50BB8" w14:paraId="29C9598B" w14:textId="77777777" w:rsidTr="00097A7E">
        <w:tc>
          <w:tcPr>
            <w:tcW w:w="1417" w:type="pct"/>
            <w:vAlign w:val="center"/>
          </w:tcPr>
          <w:p w14:paraId="0C5C8EEF" w14:textId="77777777" w:rsidR="00A556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Address</w:t>
            </w:r>
          </w:p>
        </w:tc>
        <w:tc>
          <w:tcPr>
            <w:tcW w:w="3583" w:type="pct"/>
            <w:vAlign w:val="center"/>
          </w:tcPr>
          <w:p w14:paraId="55E41368" w14:textId="77777777" w:rsidR="00A5566B" w:rsidRPr="00D50BB8" w:rsidRDefault="00A5566B" w:rsidP="00F61A32">
            <w:pPr>
              <w:spacing w:before="120" w:after="120"/>
              <w:ind w:left="-108"/>
              <w:rPr>
                <w:rFonts w:ascii="Arial" w:hAnsi="Arial" w:cs="Arial"/>
              </w:rPr>
            </w:pPr>
          </w:p>
        </w:tc>
      </w:tr>
      <w:tr w:rsidR="00097A7E" w:rsidRPr="00D50BB8" w14:paraId="4C755C9D" w14:textId="77777777" w:rsidTr="00097A7E">
        <w:tc>
          <w:tcPr>
            <w:tcW w:w="1417" w:type="pct"/>
            <w:vAlign w:val="center"/>
          </w:tcPr>
          <w:p w14:paraId="2C7CFE64" w14:textId="77777777" w:rsidR="00A556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Telephone</w:t>
            </w:r>
          </w:p>
        </w:tc>
        <w:tc>
          <w:tcPr>
            <w:tcW w:w="3583" w:type="pct"/>
            <w:vAlign w:val="center"/>
          </w:tcPr>
          <w:p w14:paraId="52381473" w14:textId="77777777" w:rsidR="00A5566B" w:rsidRPr="00D50BB8" w:rsidRDefault="00A556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97A7E" w:rsidRPr="00D50BB8" w14:paraId="4BA1F3CC" w14:textId="77777777" w:rsidTr="00097A7E">
        <w:tc>
          <w:tcPr>
            <w:tcW w:w="1417" w:type="pct"/>
            <w:vAlign w:val="center"/>
          </w:tcPr>
          <w:p w14:paraId="4D6ECEE6" w14:textId="77777777" w:rsidR="00A556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Fax</w:t>
            </w:r>
          </w:p>
        </w:tc>
        <w:tc>
          <w:tcPr>
            <w:tcW w:w="3583" w:type="pct"/>
            <w:vAlign w:val="center"/>
          </w:tcPr>
          <w:p w14:paraId="2F041B8E" w14:textId="77777777" w:rsidR="00A5566B" w:rsidRPr="00D50BB8" w:rsidRDefault="00A556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97A7E" w:rsidRPr="00D50BB8" w14:paraId="2E6D2EDB" w14:textId="77777777" w:rsidTr="00097A7E">
        <w:tc>
          <w:tcPr>
            <w:tcW w:w="1417" w:type="pct"/>
            <w:vAlign w:val="center"/>
          </w:tcPr>
          <w:p w14:paraId="1F12B174" w14:textId="77777777" w:rsidR="00A5566B" w:rsidRPr="00214F98" w:rsidRDefault="00A5566B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A5566B">
              <w:rPr>
                <w:rFonts w:ascii="Arial" w:hAnsi="Arial" w:cs="Arial"/>
                <w:b/>
                <w:sz w:val="20"/>
              </w:rPr>
              <w:t>Email</w:t>
            </w:r>
          </w:p>
        </w:tc>
        <w:tc>
          <w:tcPr>
            <w:tcW w:w="3583" w:type="pct"/>
            <w:vAlign w:val="center"/>
          </w:tcPr>
          <w:p w14:paraId="2B2E688A" w14:textId="77777777" w:rsidR="00A5566B" w:rsidRPr="00D50BB8" w:rsidRDefault="00A5566B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2DAB4E4B" w14:textId="77777777" w:rsidR="00E03ED3" w:rsidRDefault="00E03ED3" w:rsidP="006A585E">
      <w:pPr>
        <w:spacing w:before="120" w:after="120"/>
        <w:rPr>
          <w:rFonts w:ascii="Arial" w:hAnsi="Arial" w:cs="Arial"/>
        </w:rPr>
      </w:pPr>
    </w:p>
    <w:p w14:paraId="1FE758B5" w14:textId="77777777" w:rsidR="00097A7E" w:rsidRPr="00A5566B" w:rsidRDefault="00097A7E" w:rsidP="00097A7E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A5566B">
        <w:rPr>
          <w:rFonts w:ascii="Arial" w:hAnsi="Arial" w:cs="Arial"/>
          <w:b/>
        </w:rPr>
        <w:t xml:space="preserve">. </w:t>
      </w:r>
      <w:r w:rsidRPr="00A556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WARRANTED CORRECT BY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7086"/>
      </w:tblGrid>
      <w:tr w:rsidR="00097A7E" w:rsidRPr="00D50BB8" w14:paraId="32F855E1" w14:textId="77777777" w:rsidTr="00F61A32">
        <w:tc>
          <w:tcPr>
            <w:tcW w:w="1417" w:type="pct"/>
            <w:vAlign w:val="center"/>
          </w:tcPr>
          <w:p w14:paraId="0942D9D8" w14:textId="77777777" w:rsidR="00097A7E" w:rsidRPr="00214F98" w:rsidRDefault="00097A7E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97A7E">
              <w:rPr>
                <w:rFonts w:ascii="Arial" w:hAnsi="Arial" w:cs="Arial"/>
                <w:b/>
                <w:sz w:val="20"/>
              </w:rPr>
              <w:t>Name and position Held</w:t>
            </w:r>
          </w:p>
        </w:tc>
        <w:tc>
          <w:tcPr>
            <w:tcW w:w="3583" w:type="pct"/>
            <w:vAlign w:val="center"/>
          </w:tcPr>
          <w:p w14:paraId="64ABEEE3" w14:textId="77777777" w:rsidR="00097A7E" w:rsidRPr="00D50BB8" w:rsidRDefault="00097A7E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97A7E" w:rsidRPr="00D50BB8" w14:paraId="40706588" w14:textId="77777777" w:rsidTr="00F61A32">
        <w:tc>
          <w:tcPr>
            <w:tcW w:w="1417" w:type="pct"/>
            <w:vAlign w:val="center"/>
          </w:tcPr>
          <w:p w14:paraId="7C03634A" w14:textId="77777777" w:rsidR="00097A7E" w:rsidRPr="00214F98" w:rsidRDefault="00097A7E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97A7E">
              <w:rPr>
                <w:rFonts w:ascii="Arial" w:hAnsi="Arial" w:cs="Arial"/>
                <w:b/>
                <w:sz w:val="20"/>
              </w:rPr>
              <w:t>Company Name</w:t>
            </w:r>
          </w:p>
        </w:tc>
        <w:tc>
          <w:tcPr>
            <w:tcW w:w="3583" w:type="pct"/>
            <w:vAlign w:val="center"/>
          </w:tcPr>
          <w:p w14:paraId="290503D2" w14:textId="77777777" w:rsidR="00097A7E" w:rsidRPr="00D50BB8" w:rsidRDefault="00097A7E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32F3EEDE" w14:textId="77777777" w:rsidR="00097A7E" w:rsidRDefault="00097A7E" w:rsidP="006A585E">
      <w:pPr>
        <w:spacing w:before="120" w:after="120"/>
        <w:rPr>
          <w:rFonts w:ascii="Arial" w:hAnsi="Arial" w:cs="Arial"/>
        </w:rPr>
      </w:pPr>
    </w:p>
    <w:p w14:paraId="531F9A08" w14:textId="77777777" w:rsidR="00097A7E" w:rsidRDefault="00097A7E" w:rsidP="006A585E">
      <w:pPr>
        <w:spacing w:before="120" w:after="120"/>
        <w:rPr>
          <w:rFonts w:ascii="Arial" w:hAnsi="Arial" w:cs="Arial"/>
        </w:rPr>
      </w:pPr>
    </w:p>
    <w:p w14:paraId="7E650782" w14:textId="77777777" w:rsidR="00DF7933" w:rsidRDefault="00DF7933" w:rsidP="006A585E">
      <w:pPr>
        <w:spacing w:before="120" w:after="120"/>
        <w:rPr>
          <w:rFonts w:ascii="Arial" w:hAnsi="Arial" w:cs="Arial"/>
        </w:rPr>
      </w:pPr>
    </w:p>
    <w:p w14:paraId="04DE07EE" w14:textId="77777777" w:rsidR="00DF7933" w:rsidRDefault="00DF7933" w:rsidP="006A585E">
      <w:pPr>
        <w:spacing w:before="120" w:after="120"/>
        <w:rPr>
          <w:rFonts w:ascii="Arial" w:hAnsi="Arial" w:cs="Arial"/>
        </w:rPr>
      </w:pPr>
    </w:p>
    <w:p w14:paraId="54E2F91F" w14:textId="77777777" w:rsidR="00DF7933" w:rsidRDefault="00DF7933" w:rsidP="006A585E">
      <w:pPr>
        <w:spacing w:before="120" w:after="120"/>
        <w:rPr>
          <w:rFonts w:ascii="Arial" w:hAnsi="Arial" w:cs="Arial"/>
        </w:rPr>
      </w:pPr>
    </w:p>
    <w:p w14:paraId="227BF4ED" w14:textId="77777777" w:rsidR="00DF7933" w:rsidRPr="00D50BB8" w:rsidRDefault="00DF7933" w:rsidP="006A585E">
      <w:pPr>
        <w:spacing w:before="120" w:after="120"/>
        <w:rPr>
          <w:rFonts w:ascii="Arial" w:hAnsi="Arial" w:cs="Arial"/>
        </w:rPr>
      </w:pPr>
    </w:p>
    <w:p w14:paraId="086FF9B3" w14:textId="77777777" w:rsidR="00527873" w:rsidRDefault="00527873" w:rsidP="006A585E">
      <w:pPr>
        <w:spacing w:before="120" w:after="120"/>
        <w:rPr>
          <w:rFonts w:ascii="Arial" w:hAnsi="Arial" w:cs="Arial"/>
        </w:rPr>
      </w:pPr>
    </w:p>
    <w:p w14:paraId="4ACAF416" w14:textId="77777777" w:rsidR="00097A7E" w:rsidRDefault="00097A7E" w:rsidP="006A585E">
      <w:pPr>
        <w:spacing w:before="120" w:after="120"/>
        <w:rPr>
          <w:rFonts w:ascii="Arial" w:hAnsi="Arial" w:cs="Arial"/>
        </w:rPr>
      </w:pPr>
    </w:p>
    <w:p w14:paraId="6702C256" w14:textId="77777777" w:rsidR="00097A7E" w:rsidRDefault="00097A7E" w:rsidP="006A585E">
      <w:pPr>
        <w:spacing w:before="120" w:after="120"/>
        <w:rPr>
          <w:rFonts w:ascii="Arial" w:hAnsi="Arial" w:cs="Arial"/>
        </w:rPr>
      </w:pPr>
    </w:p>
    <w:p w14:paraId="6FE64EFB" w14:textId="77777777" w:rsidR="00097A7E" w:rsidRDefault="00097A7E" w:rsidP="006A585E">
      <w:pPr>
        <w:spacing w:before="120" w:after="120"/>
        <w:rPr>
          <w:rFonts w:ascii="Arial" w:hAnsi="Arial" w:cs="Arial"/>
        </w:rPr>
      </w:pPr>
    </w:p>
    <w:p w14:paraId="7170E90B" w14:textId="77777777" w:rsidR="000B01F7" w:rsidRDefault="000B01F7" w:rsidP="006A585E">
      <w:pPr>
        <w:spacing w:before="120" w:after="12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0B01F7" w:rsidRPr="00D50BB8" w14:paraId="5F1E87A3" w14:textId="77777777" w:rsidTr="00F61A32">
        <w:tc>
          <w:tcPr>
            <w:tcW w:w="5000" w:type="pct"/>
          </w:tcPr>
          <w:p w14:paraId="13A94090" w14:textId="77777777" w:rsidR="000B01F7" w:rsidRPr="00D50BB8" w:rsidRDefault="000B01F7" w:rsidP="000B01F7">
            <w:pPr>
              <w:pStyle w:val="Heading2"/>
              <w:jc w:val="center"/>
              <w:rPr>
                <w:rFonts w:cs="Arial"/>
                <w:sz w:val="20"/>
              </w:rPr>
            </w:pPr>
            <w:r w:rsidRPr="00D50BB8">
              <w:rPr>
                <w:rFonts w:cs="Arial"/>
                <w:sz w:val="20"/>
              </w:rPr>
              <w:lastRenderedPageBreak/>
              <w:br w:type="page"/>
              <w:t xml:space="preserve">SECTION </w:t>
            </w:r>
            <w:r>
              <w:rPr>
                <w:rFonts w:cs="Arial"/>
                <w:sz w:val="20"/>
              </w:rPr>
              <w:t>3</w:t>
            </w:r>
            <w:r w:rsidRPr="00D50BB8">
              <w:rPr>
                <w:rFonts w:cs="Arial"/>
                <w:sz w:val="20"/>
              </w:rPr>
              <w:t xml:space="preserve"> – </w:t>
            </w:r>
            <w:r>
              <w:rPr>
                <w:rFonts w:cs="Arial"/>
                <w:sz w:val="20"/>
              </w:rPr>
              <w:t>POST DELIVERY CHECKLIST</w:t>
            </w:r>
          </w:p>
        </w:tc>
      </w:tr>
    </w:tbl>
    <w:p w14:paraId="31466251" w14:textId="77777777" w:rsidR="00097A7E" w:rsidRDefault="00097A7E" w:rsidP="006A585E">
      <w:pPr>
        <w:spacing w:before="120" w:after="12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8"/>
        <w:gridCol w:w="7167"/>
      </w:tblGrid>
      <w:tr w:rsidR="000B01F7" w:rsidRPr="00D50BB8" w14:paraId="51E1C206" w14:textId="77777777" w:rsidTr="000B01F7">
        <w:tc>
          <w:tcPr>
            <w:tcW w:w="1404" w:type="pct"/>
            <w:vAlign w:val="center"/>
          </w:tcPr>
          <w:p w14:paraId="743678B1" w14:textId="77777777" w:rsidR="000B01F7" w:rsidRPr="00214F98" w:rsidRDefault="000B01F7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Vessel Name</w:t>
            </w:r>
          </w:p>
        </w:tc>
        <w:tc>
          <w:tcPr>
            <w:tcW w:w="3596" w:type="pct"/>
            <w:vAlign w:val="center"/>
          </w:tcPr>
          <w:p w14:paraId="68C11223" w14:textId="77777777" w:rsidR="000B01F7" w:rsidRPr="00D50BB8" w:rsidRDefault="000B01F7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B01F7" w:rsidRPr="00D50BB8" w14:paraId="42D1ED89" w14:textId="77777777" w:rsidTr="000B01F7">
        <w:tc>
          <w:tcPr>
            <w:tcW w:w="1404" w:type="pct"/>
            <w:vAlign w:val="center"/>
          </w:tcPr>
          <w:p w14:paraId="5CDD3CF1" w14:textId="77777777" w:rsidR="000B01F7" w:rsidRPr="00214F98" w:rsidRDefault="000B01F7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214F98">
              <w:rPr>
                <w:rFonts w:ascii="Arial" w:hAnsi="Arial" w:cs="Arial"/>
                <w:b/>
                <w:sz w:val="20"/>
              </w:rPr>
              <w:t>IMO Number</w:t>
            </w:r>
          </w:p>
        </w:tc>
        <w:tc>
          <w:tcPr>
            <w:tcW w:w="3596" w:type="pct"/>
            <w:vAlign w:val="center"/>
          </w:tcPr>
          <w:p w14:paraId="2E77BE72" w14:textId="77777777" w:rsidR="000B01F7" w:rsidRPr="00D50BB8" w:rsidRDefault="000B01F7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B01F7" w:rsidRPr="00D50BB8" w14:paraId="08C088FD" w14:textId="77777777" w:rsidTr="000B01F7">
        <w:tc>
          <w:tcPr>
            <w:tcW w:w="1404" w:type="pct"/>
            <w:vAlign w:val="center"/>
          </w:tcPr>
          <w:p w14:paraId="0A927D9C" w14:textId="77777777" w:rsidR="000B01F7" w:rsidRPr="00214F98" w:rsidRDefault="000B01F7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B01F7">
              <w:rPr>
                <w:rFonts w:ascii="Arial" w:hAnsi="Arial" w:cs="Arial"/>
                <w:b/>
                <w:sz w:val="20"/>
              </w:rPr>
              <w:t>Delivery Date</w:t>
            </w:r>
          </w:p>
        </w:tc>
        <w:tc>
          <w:tcPr>
            <w:tcW w:w="3596" w:type="pct"/>
            <w:vAlign w:val="center"/>
          </w:tcPr>
          <w:p w14:paraId="30E97F2C" w14:textId="77777777" w:rsidR="000B01F7" w:rsidRPr="00D50BB8" w:rsidRDefault="000B01F7" w:rsidP="00F61A32">
            <w:pPr>
              <w:spacing w:before="120" w:after="120"/>
              <w:ind w:left="-108"/>
              <w:rPr>
                <w:rFonts w:ascii="Arial" w:hAnsi="Arial" w:cs="Arial"/>
              </w:rPr>
            </w:pPr>
          </w:p>
        </w:tc>
      </w:tr>
      <w:tr w:rsidR="000B01F7" w:rsidRPr="00D50BB8" w14:paraId="7B047BAE" w14:textId="77777777" w:rsidTr="000B01F7">
        <w:tc>
          <w:tcPr>
            <w:tcW w:w="1404" w:type="pct"/>
            <w:vAlign w:val="center"/>
          </w:tcPr>
          <w:p w14:paraId="5D5408C2" w14:textId="77777777" w:rsidR="000B01F7" w:rsidRPr="00214F98" w:rsidRDefault="000B01F7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B01F7">
              <w:rPr>
                <w:rFonts w:ascii="Arial" w:hAnsi="Arial" w:cs="Arial"/>
                <w:b/>
                <w:sz w:val="20"/>
              </w:rPr>
              <w:t>Date start of Check List</w:t>
            </w:r>
          </w:p>
        </w:tc>
        <w:tc>
          <w:tcPr>
            <w:tcW w:w="3596" w:type="pct"/>
            <w:vAlign w:val="center"/>
          </w:tcPr>
          <w:p w14:paraId="7BE0D2D0" w14:textId="77777777" w:rsidR="000B01F7" w:rsidRPr="00D50BB8" w:rsidRDefault="000B01F7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0B01F7" w:rsidRPr="00D50BB8" w14:paraId="5AED1C2C" w14:textId="77777777" w:rsidTr="000B01F7">
        <w:tc>
          <w:tcPr>
            <w:tcW w:w="1404" w:type="pct"/>
            <w:vAlign w:val="center"/>
          </w:tcPr>
          <w:p w14:paraId="7609C7CE" w14:textId="77777777" w:rsidR="000B01F7" w:rsidRPr="00214F98" w:rsidRDefault="000B01F7" w:rsidP="00F61A32">
            <w:pPr>
              <w:pStyle w:val="TableText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B01F7">
              <w:rPr>
                <w:rFonts w:ascii="Arial" w:hAnsi="Arial" w:cs="Arial"/>
                <w:b/>
                <w:sz w:val="20"/>
              </w:rPr>
              <w:t>Date completed Check List</w:t>
            </w:r>
          </w:p>
        </w:tc>
        <w:tc>
          <w:tcPr>
            <w:tcW w:w="3596" w:type="pct"/>
            <w:vAlign w:val="center"/>
          </w:tcPr>
          <w:p w14:paraId="704324F1" w14:textId="77777777" w:rsidR="000B01F7" w:rsidRPr="00D50BB8" w:rsidRDefault="000B01F7" w:rsidP="00F61A3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14:paraId="555EB01B" w14:textId="77777777" w:rsidR="000B01F7" w:rsidRDefault="000B01F7" w:rsidP="006A585E">
      <w:pPr>
        <w:spacing w:before="120" w:after="120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1"/>
        <w:gridCol w:w="1794"/>
      </w:tblGrid>
      <w:tr w:rsidR="00CE3D6E" w:rsidRPr="00D50BB8" w14:paraId="09F89A33" w14:textId="77777777">
        <w:trPr>
          <w:trHeight w:val="343"/>
        </w:trPr>
        <w:tc>
          <w:tcPr>
            <w:tcW w:w="4100" w:type="pct"/>
          </w:tcPr>
          <w:p w14:paraId="2C96D9C5" w14:textId="77777777" w:rsidR="00CE3D6E" w:rsidRPr="00D50BB8" w:rsidRDefault="000B01F7" w:rsidP="000B01F7">
            <w:pPr>
              <w:spacing w:before="120" w:after="120"/>
              <w:rPr>
                <w:rFonts w:ascii="Arial" w:hAnsi="Arial" w:cs="Arial"/>
              </w:rPr>
            </w:pPr>
            <w:r w:rsidRPr="000B01F7">
              <w:rPr>
                <w:rFonts w:ascii="Arial" w:hAnsi="Arial" w:cs="Arial"/>
                <w:b/>
              </w:rPr>
              <w:t>The following activities are to be undertaken:</w:t>
            </w:r>
          </w:p>
        </w:tc>
        <w:tc>
          <w:tcPr>
            <w:tcW w:w="900" w:type="pct"/>
          </w:tcPr>
          <w:p w14:paraId="322D2BDD" w14:textId="77777777" w:rsidR="00CE3D6E" w:rsidRPr="000B01F7" w:rsidRDefault="000B01F7" w:rsidP="006A585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0B01F7" w:rsidRPr="00D50BB8" w14:paraId="54B2078A" w14:textId="77777777">
        <w:trPr>
          <w:trHeight w:val="343"/>
        </w:trPr>
        <w:tc>
          <w:tcPr>
            <w:tcW w:w="4100" w:type="pct"/>
          </w:tcPr>
          <w:p w14:paraId="214052FF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Testing of ships fire detection system</w:t>
            </w:r>
            <w:r>
              <w:rPr>
                <w:rFonts w:ascii="Univers 45 Light" w:hAnsi="Univers 45 Light"/>
              </w:rPr>
              <w:t xml:space="preserve"> </w:t>
            </w:r>
            <w:r w:rsidRPr="00D32FF0">
              <w:rPr>
                <w:rFonts w:ascii="Univers 45 Light" w:hAnsi="Univers 45 Light"/>
              </w:rPr>
              <w:t>– ensure</w:t>
            </w:r>
            <w:r>
              <w:rPr>
                <w:rFonts w:ascii="Univers 45 Light" w:hAnsi="Univers 45 Light"/>
              </w:rPr>
              <w:t xml:space="preserve"> </w:t>
            </w:r>
            <w:r w:rsidRPr="00D32FF0">
              <w:rPr>
                <w:rFonts w:ascii="Univers 45 Light" w:hAnsi="Univers 45 Light"/>
              </w:rPr>
              <w:t>there are no delays between activation and the bells sounding</w:t>
            </w:r>
          </w:p>
        </w:tc>
        <w:tc>
          <w:tcPr>
            <w:tcW w:w="900" w:type="pct"/>
          </w:tcPr>
          <w:p w14:paraId="3BBCCA84" w14:textId="77777777" w:rsidR="000B01F7" w:rsidRPr="00D50BB8" w:rsidRDefault="000B01F7" w:rsidP="006A585E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0B01F7" w:rsidRPr="00D50BB8" w14:paraId="59D690B4" w14:textId="77777777">
        <w:trPr>
          <w:trHeight w:val="343"/>
        </w:trPr>
        <w:tc>
          <w:tcPr>
            <w:tcW w:w="4100" w:type="pct"/>
          </w:tcPr>
          <w:p w14:paraId="4CD80DF4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Confirm the automatic door release mechanisms operational on fire</w:t>
            </w:r>
            <w:r>
              <w:rPr>
                <w:rFonts w:ascii="Univers 45 Light" w:hAnsi="Univers 45 Light"/>
              </w:rPr>
              <w:t xml:space="preserve"> </w:t>
            </w:r>
            <w:r w:rsidRPr="00D32FF0">
              <w:rPr>
                <w:rFonts w:ascii="Univers 45 Light" w:hAnsi="Univers 45 Light"/>
              </w:rPr>
              <w:t xml:space="preserve"> doors where fitted</w:t>
            </w:r>
          </w:p>
        </w:tc>
        <w:tc>
          <w:tcPr>
            <w:tcW w:w="900" w:type="pct"/>
          </w:tcPr>
          <w:p w14:paraId="179C14CC" w14:textId="77777777" w:rsidR="000B01F7" w:rsidRPr="00D50BB8" w:rsidRDefault="000B01F7" w:rsidP="006A585E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0B01F7" w:rsidRPr="00D50BB8" w14:paraId="5ACEDECB" w14:textId="77777777">
        <w:trPr>
          <w:trHeight w:val="343"/>
        </w:trPr>
        <w:tc>
          <w:tcPr>
            <w:tcW w:w="4100" w:type="pct"/>
          </w:tcPr>
          <w:p w14:paraId="177A24E2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Carry out an emergency muster and a boat muster – statutory</w:t>
            </w:r>
            <w:r>
              <w:rPr>
                <w:rFonts w:ascii="Univers 45 Light" w:hAnsi="Univers 45 Light"/>
              </w:rPr>
              <w:t xml:space="preserve"> </w:t>
            </w:r>
            <w:r w:rsidRPr="00D32FF0">
              <w:rPr>
                <w:rFonts w:ascii="Univers 45 Light" w:hAnsi="Univers 45 Light"/>
              </w:rPr>
              <w:t>requirement within 24 hours of taking over.</w:t>
            </w:r>
          </w:p>
        </w:tc>
        <w:tc>
          <w:tcPr>
            <w:tcW w:w="900" w:type="pct"/>
          </w:tcPr>
          <w:p w14:paraId="43E59D43" w14:textId="77777777" w:rsidR="000B01F7" w:rsidRPr="00D50BB8" w:rsidRDefault="000B01F7" w:rsidP="006A585E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0B01F7" w:rsidRPr="00D50BB8" w14:paraId="7131A691" w14:textId="77777777">
        <w:trPr>
          <w:trHeight w:val="343"/>
        </w:trPr>
        <w:tc>
          <w:tcPr>
            <w:tcW w:w="4100" w:type="pct"/>
          </w:tcPr>
          <w:p w14:paraId="4D45E836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Run the emergency fire pump, charge one hose and prove system</w:t>
            </w:r>
            <w:r>
              <w:rPr>
                <w:rFonts w:ascii="Univers 45 Light" w:hAnsi="Univers 45 Light"/>
              </w:rPr>
              <w:t xml:space="preserve"> o</w:t>
            </w:r>
            <w:r w:rsidRPr="00D32FF0">
              <w:rPr>
                <w:rFonts w:ascii="Univers 45 Light" w:hAnsi="Univers 45 Light"/>
              </w:rPr>
              <w:t>perational</w:t>
            </w:r>
          </w:p>
        </w:tc>
        <w:tc>
          <w:tcPr>
            <w:tcW w:w="900" w:type="pct"/>
          </w:tcPr>
          <w:p w14:paraId="0DEA50FD" w14:textId="77777777" w:rsidR="000B01F7" w:rsidRPr="00D50BB8" w:rsidRDefault="000B01F7" w:rsidP="006A585E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0B01F7" w:rsidRPr="00D50BB8" w14:paraId="3C1653F4" w14:textId="77777777">
        <w:trPr>
          <w:trHeight w:val="343"/>
        </w:trPr>
        <w:tc>
          <w:tcPr>
            <w:tcW w:w="4100" w:type="pct"/>
          </w:tcPr>
          <w:p w14:paraId="18CFEC68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Run the accommodation at-will hoses and prove good if applicable</w:t>
            </w:r>
          </w:p>
        </w:tc>
        <w:tc>
          <w:tcPr>
            <w:tcW w:w="900" w:type="pct"/>
          </w:tcPr>
          <w:p w14:paraId="7BAD22A0" w14:textId="77777777" w:rsidR="000B01F7" w:rsidRPr="00CE3D6E" w:rsidRDefault="000B01F7" w:rsidP="006A585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0B01F7" w:rsidRPr="00D50BB8" w14:paraId="31C9C402" w14:textId="77777777">
        <w:trPr>
          <w:trHeight w:val="343"/>
        </w:trPr>
        <w:tc>
          <w:tcPr>
            <w:tcW w:w="4100" w:type="pct"/>
          </w:tcPr>
          <w:p w14:paraId="3F9F8CFC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Check that the main engine room fixed fire extinguishing system is on</w:t>
            </w:r>
            <w:r>
              <w:rPr>
                <w:rFonts w:ascii="Univers 45 Light" w:hAnsi="Univers 45 Light"/>
              </w:rPr>
              <w:t xml:space="preserve"> </w:t>
            </w:r>
            <w:r w:rsidRPr="00D32FF0">
              <w:rPr>
                <w:rFonts w:ascii="Univers 45 Light" w:hAnsi="Univers 45 Light"/>
              </w:rPr>
              <w:t>automatic and ready to release whether it be CO2, flexi fog etc.</w:t>
            </w:r>
          </w:p>
        </w:tc>
        <w:tc>
          <w:tcPr>
            <w:tcW w:w="900" w:type="pct"/>
          </w:tcPr>
          <w:p w14:paraId="66F0751D" w14:textId="77777777" w:rsidR="000B01F7" w:rsidRPr="00CE3D6E" w:rsidRDefault="000B01F7" w:rsidP="006A585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0B01F7" w:rsidRPr="00D50BB8" w14:paraId="178E497E" w14:textId="77777777">
        <w:trPr>
          <w:trHeight w:val="343"/>
        </w:trPr>
        <w:tc>
          <w:tcPr>
            <w:tcW w:w="4100" w:type="pct"/>
          </w:tcPr>
          <w:p w14:paraId="24715ED7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Check the foam tank and fire valves are correctly set</w:t>
            </w:r>
          </w:p>
        </w:tc>
        <w:tc>
          <w:tcPr>
            <w:tcW w:w="900" w:type="pct"/>
          </w:tcPr>
          <w:p w14:paraId="2C5016FA" w14:textId="77777777" w:rsidR="000B01F7" w:rsidRPr="00CE3D6E" w:rsidRDefault="000B01F7" w:rsidP="006A585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0B01F7" w:rsidRPr="00D50BB8" w14:paraId="556E7935" w14:textId="77777777">
        <w:trPr>
          <w:trHeight w:val="343"/>
        </w:trPr>
        <w:tc>
          <w:tcPr>
            <w:tcW w:w="4100" w:type="pct"/>
          </w:tcPr>
          <w:p w14:paraId="48A623FD" w14:textId="77777777" w:rsidR="00E04685" w:rsidRDefault="00E04685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</w:p>
          <w:p w14:paraId="28BF8A1C" w14:textId="12B03C0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 xml:space="preserve">Check the local </w:t>
            </w:r>
            <w:r w:rsidR="00C450A8" w:rsidRPr="00D32FF0">
              <w:rPr>
                <w:rFonts w:ascii="Univers 45 Light" w:hAnsi="Univers 45 Light"/>
              </w:rPr>
              <w:t>fire</w:t>
            </w:r>
            <w:r w:rsidR="00C450A8">
              <w:rPr>
                <w:rFonts w:ascii="Univers 45 Light" w:hAnsi="Univers 45 Light"/>
              </w:rPr>
              <w:t>f</w:t>
            </w:r>
            <w:r w:rsidR="00C450A8" w:rsidRPr="00D32FF0">
              <w:rPr>
                <w:rFonts w:ascii="Univers 45 Light" w:hAnsi="Univers 45 Light"/>
              </w:rPr>
              <w:t>ighting</w:t>
            </w:r>
            <w:r w:rsidRPr="00D32FF0">
              <w:rPr>
                <w:rFonts w:ascii="Univers 45 Light" w:hAnsi="Univers 45 Light"/>
              </w:rPr>
              <w:t xml:space="preserve"> capability for generators etc. is in</w:t>
            </w:r>
            <w:r>
              <w:rPr>
                <w:rFonts w:ascii="Univers 45 Light" w:hAnsi="Univers 45 Light"/>
              </w:rPr>
              <w:t xml:space="preserve"> </w:t>
            </w:r>
            <w:r w:rsidRPr="00D32FF0">
              <w:rPr>
                <w:rFonts w:ascii="Univers 45 Light" w:hAnsi="Univers 45 Light"/>
              </w:rPr>
              <w:t>operational readiness in auto.</w:t>
            </w:r>
          </w:p>
        </w:tc>
        <w:tc>
          <w:tcPr>
            <w:tcW w:w="900" w:type="pct"/>
          </w:tcPr>
          <w:p w14:paraId="57222EE9" w14:textId="77777777" w:rsidR="000B01F7" w:rsidRPr="00CE3D6E" w:rsidRDefault="000B01F7" w:rsidP="006A585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0B01F7" w:rsidRPr="00D50BB8" w14:paraId="5D292C93" w14:textId="77777777">
        <w:trPr>
          <w:trHeight w:val="343"/>
        </w:trPr>
        <w:tc>
          <w:tcPr>
            <w:tcW w:w="4100" w:type="pct"/>
          </w:tcPr>
          <w:p w14:paraId="0A2CDAEC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Confirm location of the bilge injection valve and label accordingly</w:t>
            </w:r>
          </w:p>
        </w:tc>
        <w:tc>
          <w:tcPr>
            <w:tcW w:w="900" w:type="pct"/>
          </w:tcPr>
          <w:p w14:paraId="75D73C17" w14:textId="77777777" w:rsidR="000B01F7" w:rsidRPr="00CE3D6E" w:rsidRDefault="000B01F7" w:rsidP="006A585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  <w:tr w:rsidR="000B01F7" w:rsidRPr="00D50BB8" w14:paraId="7B73659E" w14:textId="77777777">
        <w:trPr>
          <w:trHeight w:val="343"/>
        </w:trPr>
        <w:tc>
          <w:tcPr>
            <w:tcW w:w="4100" w:type="pct"/>
          </w:tcPr>
          <w:p w14:paraId="0F9FE4BD" w14:textId="77777777" w:rsidR="000B01F7" w:rsidRPr="00D32FF0" w:rsidRDefault="000B01F7" w:rsidP="00F61A32">
            <w:pPr>
              <w:tabs>
                <w:tab w:val="left" w:pos="0"/>
                <w:tab w:val="left" w:pos="34"/>
                <w:tab w:val="left" w:pos="426"/>
              </w:tabs>
              <w:spacing w:before="60" w:after="60"/>
              <w:ind w:left="34" w:hanging="34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Run the emergency generator on auto start and confirm it takes load</w:t>
            </w:r>
          </w:p>
        </w:tc>
        <w:tc>
          <w:tcPr>
            <w:tcW w:w="900" w:type="pct"/>
          </w:tcPr>
          <w:p w14:paraId="0416D844" w14:textId="77777777" w:rsidR="000B01F7" w:rsidRPr="00CE3D6E" w:rsidRDefault="000B01F7" w:rsidP="006A585E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50E5217" w14:textId="77777777" w:rsidR="00A11965" w:rsidRDefault="00A11965" w:rsidP="006A585E">
      <w:pPr>
        <w:spacing w:before="120" w:after="120"/>
        <w:rPr>
          <w:rFonts w:ascii="Arial" w:hAnsi="Arial" w:cs="Arial"/>
        </w:rPr>
      </w:pPr>
    </w:p>
    <w:p w14:paraId="61700136" w14:textId="77777777" w:rsidR="00D41134" w:rsidRDefault="00D41134" w:rsidP="006A585E">
      <w:pPr>
        <w:spacing w:before="120" w:after="120"/>
        <w:rPr>
          <w:rFonts w:ascii="Arial" w:hAnsi="Arial" w:cs="Arial"/>
        </w:rPr>
      </w:pPr>
    </w:p>
    <w:p w14:paraId="20EB720D" w14:textId="77777777" w:rsidR="00D41134" w:rsidRDefault="00D41134" w:rsidP="006A585E">
      <w:pPr>
        <w:spacing w:before="120" w:after="120"/>
        <w:rPr>
          <w:rFonts w:ascii="Arial" w:hAnsi="Arial" w:cs="Arial"/>
        </w:rPr>
      </w:pPr>
    </w:p>
    <w:p w14:paraId="038312C0" w14:textId="77777777" w:rsidR="0070423B" w:rsidRDefault="0070423B" w:rsidP="006A585E">
      <w:pPr>
        <w:spacing w:before="120" w:after="120"/>
        <w:rPr>
          <w:b/>
        </w:rPr>
      </w:pPr>
    </w:p>
    <w:p w14:paraId="567301CD" w14:textId="77777777" w:rsidR="0070423B" w:rsidRDefault="0070423B" w:rsidP="006A585E">
      <w:pPr>
        <w:spacing w:before="120" w:after="120"/>
      </w:pPr>
    </w:p>
    <w:p w14:paraId="1518FC34" w14:textId="77777777" w:rsidR="0070423B" w:rsidRDefault="0070423B" w:rsidP="006A585E">
      <w:pPr>
        <w:spacing w:before="120" w:after="120"/>
      </w:pPr>
    </w:p>
    <w:p w14:paraId="7A900B7D" w14:textId="77777777" w:rsidR="0070423B" w:rsidRDefault="0070423B" w:rsidP="006A585E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962ED4" w:rsidRPr="00D50BB8" w14:paraId="70D64B1C" w14:textId="77777777" w:rsidTr="00F61A32">
        <w:tc>
          <w:tcPr>
            <w:tcW w:w="5000" w:type="pct"/>
          </w:tcPr>
          <w:p w14:paraId="0315A7E2" w14:textId="77777777" w:rsidR="00962ED4" w:rsidRPr="00D50BB8" w:rsidRDefault="00962ED4" w:rsidP="00962ED4">
            <w:pPr>
              <w:pStyle w:val="Heading2"/>
              <w:jc w:val="center"/>
              <w:rPr>
                <w:rFonts w:cs="Arial"/>
                <w:sz w:val="20"/>
              </w:rPr>
            </w:pPr>
            <w:r w:rsidRPr="00D50BB8">
              <w:rPr>
                <w:rFonts w:cs="Arial"/>
                <w:sz w:val="20"/>
              </w:rPr>
              <w:lastRenderedPageBreak/>
              <w:br w:type="page"/>
              <w:t xml:space="preserve">SECTION </w:t>
            </w:r>
            <w:r>
              <w:rPr>
                <w:rFonts w:cs="Arial"/>
                <w:sz w:val="20"/>
              </w:rPr>
              <w:t>4</w:t>
            </w:r>
            <w:r w:rsidRPr="00D50BB8">
              <w:rPr>
                <w:rFonts w:cs="Arial"/>
                <w:sz w:val="20"/>
              </w:rPr>
              <w:t xml:space="preserve"> – </w:t>
            </w:r>
            <w:r>
              <w:rPr>
                <w:rFonts w:cs="Arial"/>
                <w:sz w:val="20"/>
              </w:rPr>
              <w:t>PRE-DEPARTURE SHIP EQUIPMENT CHECKLIST</w:t>
            </w:r>
          </w:p>
        </w:tc>
      </w:tr>
    </w:tbl>
    <w:p w14:paraId="680C7259" w14:textId="23070717" w:rsidR="0070423B" w:rsidRDefault="0070423B" w:rsidP="006A585E">
      <w:pPr>
        <w:spacing w:before="120" w:after="120"/>
      </w:pPr>
    </w:p>
    <w:p w14:paraId="408BB6F2" w14:textId="77777777" w:rsidR="00962ED4" w:rsidRPr="00962ED4" w:rsidRDefault="009D7313" w:rsidP="009D7313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 </w:t>
      </w:r>
      <w:r>
        <w:rPr>
          <w:rFonts w:ascii="Arial" w:hAnsi="Arial" w:cs="Arial"/>
          <w:b/>
        </w:rPr>
        <w:tab/>
      </w:r>
      <w:r w:rsidR="00962ED4" w:rsidRPr="00962ED4">
        <w:rPr>
          <w:rFonts w:ascii="Arial" w:hAnsi="Arial" w:cs="Arial"/>
          <w:b/>
        </w:rPr>
        <w:t>MAIN POWER UNIT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962ED4" w:rsidRPr="00D50BB8" w14:paraId="6A17EE50" w14:textId="77777777" w:rsidTr="00962ED4">
        <w:trPr>
          <w:trHeight w:val="343"/>
        </w:trPr>
        <w:tc>
          <w:tcPr>
            <w:tcW w:w="943" w:type="pct"/>
            <w:vAlign w:val="center"/>
          </w:tcPr>
          <w:p w14:paraId="4AF629FF" w14:textId="77777777" w:rsidR="00962ED4" w:rsidRPr="00962ED4" w:rsidRDefault="00962ED4" w:rsidP="00962ED4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60B5EB6F" w14:textId="77777777" w:rsidR="00962ED4" w:rsidRPr="00962ED4" w:rsidRDefault="00962ED4" w:rsidP="00962ED4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3E15EC52" w14:textId="77777777" w:rsidR="00962ED4" w:rsidRPr="000B01F7" w:rsidRDefault="00962ED4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962ED4" w:rsidRPr="00D50BB8" w14:paraId="48908C76" w14:textId="77777777" w:rsidTr="009D7313">
        <w:trPr>
          <w:trHeight w:val="624"/>
        </w:trPr>
        <w:tc>
          <w:tcPr>
            <w:tcW w:w="943" w:type="pct"/>
            <w:vAlign w:val="bottom"/>
          </w:tcPr>
          <w:p w14:paraId="331E5BD0" w14:textId="77777777" w:rsidR="00962ED4" w:rsidRPr="00D32FF0" w:rsidRDefault="00962ED4" w:rsidP="00962ED4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EB511DB" w14:textId="77777777" w:rsidR="00962ED4" w:rsidRPr="00D32FF0" w:rsidRDefault="009D7313" w:rsidP="009D731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 xml:space="preserve">Fuel Oil System - </w:t>
            </w:r>
            <w:r w:rsidR="00962ED4" w:rsidRPr="00D32FF0">
              <w:rPr>
                <w:rFonts w:ascii="Univers 45 Light" w:hAnsi="Univers 45 Light" w:cs="Arial"/>
                <w:sz w:val="20"/>
              </w:rPr>
              <w:t>Is the system functioning normally and maintaining fuel temperature within normal range</w:t>
            </w:r>
          </w:p>
        </w:tc>
        <w:tc>
          <w:tcPr>
            <w:tcW w:w="881" w:type="pct"/>
            <w:vAlign w:val="bottom"/>
          </w:tcPr>
          <w:p w14:paraId="737AC97C" w14:textId="77777777" w:rsidR="00962ED4" w:rsidRPr="00D50BB8" w:rsidRDefault="00962ED4" w:rsidP="00962ED4">
            <w:pPr>
              <w:jc w:val="center"/>
              <w:rPr>
                <w:rFonts w:ascii="Arial" w:hAnsi="Arial" w:cs="Arial"/>
              </w:rPr>
            </w:pPr>
          </w:p>
        </w:tc>
      </w:tr>
      <w:tr w:rsidR="00962ED4" w:rsidRPr="00D50BB8" w14:paraId="342940FF" w14:textId="77777777" w:rsidTr="009D7313">
        <w:trPr>
          <w:trHeight w:val="567"/>
        </w:trPr>
        <w:tc>
          <w:tcPr>
            <w:tcW w:w="943" w:type="pct"/>
            <w:vAlign w:val="bottom"/>
          </w:tcPr>
          <w:p w14:paraId="6C6972CA" w14:textId="77777777" w:rsidR="00962ED4" w:rsidRPr="00D32FF0" w:rsidRDefault="00962ED4" w:rsidP="00962ED4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465AD1D" w14:textId="77777777" w:rsidR="00962ED4" w:rsidRPr="00D32FF0" w:rsidRDefault="009D7313" w:rsidP="009D731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 xml:space="preserve">Fuel Oil System - </w:t>
            </w:r>
            <w:r w:rsidR="00962ED4" w:rsidRPr="00D32FF0">
              <w:rPr>
                <w:rFonts w:ascii="Univers 45 Light" w:hAnsi="Univers 45 Light" w:cs="Arial"/>
                <w:sz w:val="20"/>
              </w:rPr>
              <w:t>Is system pressure maintained within normal range during engine operation and stand still conditions</w:t>
            </w:r>
          </w:p>
        </w:tc>
        <w:tc>
          <w:tcPr>
            <w:tcW w:w="881" w:type="pct"/>
            <w:vAlign w:val="bottom"/>
          </w:tcPr>
          <w:p w14:paraId="6BAF0394" w14:textId="77777777" w:rsidR="00962ED4" w:rsidRPr="00D50BB8" w:rsidRDefault="00962ED4" w:rsidP="00962ED4">
            <w:pPr>
              <w:jc w:val="center"/>
              <w:rPr>
                <w:rFonts w:ascii="Arial" w:hAnsi="Arial" w:cs="Arial"/>
              </w:rPr>
            </w:pPr>
          </w:p>
        </w:tc>
      </w:tr>
      <w:tr w:rsidR="00962ED4" w:rsidRPr="00D50BB8" w14:paraId="53116F04" w14:textId="77777777" w:rsidTr="009D7313">
        <w:trPr>
          <w:trHeight w:val="454"/>
        </w:trPr>
        <w:tc>
          <w:tcPr>
            <w:tcW w:w="943" w:type="pct"/>
            <w:vAlign w:val="bottom"/>
          </w:tcPr>
          <w:p w14:paraId="2DAF56C5" w14:textId="77777777" w:rsidR="00962ED4" w:rsidRPr="00D32FF0" w:rsidRDefault="00962ED4" w:rsidP="00962ED4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AA09F21" w14:textId="77777777" w:rsidR="00962ED4" w:rsidRPr="003F0A05" w:rsidRDefault="00962ED4" w:rsidP="005A26D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3F0A05">
              <w:rPr>
                <w:rFonts w:ascii="Univers 45 Light" w:hAnsi="Univers 45 Light" w:cs="Arial"/>
                <w:sz w:val="20"/>
              </w:rPr>
              <w:t>LO Pressure Satisfactory</w:t>
            </w:r>
            <w:r>
              <w:rPr>
                <w:rFonts w:ascii="Univers 45 Light" w:hAnsi="Univers 45 Light" w:cs="Arial"/>
                <w:sz w:val="20"/>
              </w:rPr>
              <w:t>; Press</w:t>
            </w:r>
            <w:r w:rsidR="009D7313">
              <w:rPr>
                <w:rFonts w:ascii="Univers 45 Light" w:hAnsi="Univers 45 Light" w:cs="Arial"/>
                <w:sz w:val="20"/>
              </w:rPr>
              <w:t xml:space="preserve"> </w:t>
            </w:r>
            <w:r>
              <w:rPr>
                <w:rFonts w:ascii="Univers 45 Light" w:hAnsi="Univers 45 Light" w:cs="Arial"/>
                <w:sz w:val="20"/>
              </w:rPr>
              <w:t>=</w:t>
            </w:r>
            <w:r w:rsidR="009D7313">
              <w:rPr>
                <w:rFonts w:ascii="Univers 45 Light" w:hAnsi="Univers 45 Light" w:cs="Arial"/>
                <w:sz w:val="20"/>
              </w:rPr>
              <w:t xml:space="preserve"> </w:t>
            </w:r>
            <w:r w:rsidR="005A26DC">
              <w:rPr>
                <w:rFonts w:ascii="Univers 45 Light" w:hAnsi="Univers 45 Light" w:cs="Arial"/>
                <w:sz w:val="20"/>
              </w:rPr>
              <w:t xml:space="preserve"> _______</w:t>
            </w:r>
            <w:r>
              <w:rPr>
                <w:rFonts w:ascii="Univers 45 Light" w:hAnsi="Univers 45 Light" w:cs="Arial"/>
                <w:sz w:val="20"/>
              </w:rPr>
              <w:t xml:space="preserve"> MPa</w:t>
            </w:r>
          </w:p>
        </w:tc>
        <w:tc>
          <w:tcPr>
            <w:tcW w:w="881" w:type="pct"/>
            <w:vAlign w:val="bottom"/>
          </w:tcPr>
          <w:p w14:paraId="3F058D7B" w14:textId="77777777" w:rsidR="00962ED4" w:rsidRPr="00D50BB8" w:rsidRDefault="00962ED4" w:rsidP="00962ED4">
            <w:pPr>
              <w:jc w:val="center"/>
              <w:rPr>
                <w:rFonts w:ascii="Arial" w:hAnsi="Arial" w:cs="Arial"/>
              </w:rPr>
            </w:pPr>
          </w:p>
        </w:tc>
      </w:tr>
      <w:tr w:rsidR="00962ED4" w:rsidRPr="00D50BB8" w14:paraId="1B4C2AF5" w14:textId="77777777" w:rsidTr="009D7313">
        <w:trPr>
          <w:trHeight w:val="454"/>
        </w:trPr>
        <w:tc>
          <w:tcPr>
            <w:tcW w:w="943" w:type="pct"/>
            <w:vAlign w:val="bottom"/>
          </w:tcPr>
          <w:p w14:paraId="5EDCC34B" w14:textId="77777777" w:rsidR="00962ED4" w:rsidRPr="00D32FF0" w:rsidRDefault="00962ED4" w:rsidP="00962ED4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63D0217" w14:textId="77777777" w:rsidR="00962ED4" w:rsidRPr="003F0A05" w:rsidRDefault="00962ED4" w:rsidP="005A26D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3F0A05">
              <w:rPr>
                <w:rFonts w:ascii="Univers 45 Light" w:hAnsi="Univers 45 Light" w:cs="Arial"/>
                <w:sz w:val="20"/>
              </w:rPr>
              <w:t>FW Cooling Systems Satisfactory</w:t>
            </w:r>
            <w:r>
              <w:rPr>
                <w:rFonts w:ascii="Univers 45 Light" w:hAnsi="Univers 45 Light" w:cs="Arial"/>
                <w:sz w:val="20"/>
              </w:rPr>
              <w:t>; Press=</w:t>
            </w:r>
            <w:r w:rsidR="009D7313">
              <w:rPr>
                <w:rFonts w:ascii="Univers 45 Light" w:hAnsi="Univers 45 Light" w:cs="Arial"/>
                <w:sz w:val="20"/>
              </w:rPr>
              <w:t xml:space="preserve"> </w:t>
            </w:r>
            <w:r w:rsidR="005A26DC">
              <w:rPr>
                <w:rFonts w:ascii="Univers 45 Light" w:hAnsi="Univers 45 Light" w:cs="Arial"/>
                <w:sz w:val="20"/>
              </w:rPr>
              <w:t>______</w:t>
            </w:r>
            <w:r>
              <w:rPr>
                <w:rFonts w:ascii="Univers 45 Light" w:hAnsi="Univers 45 Light" w:cs="Arial"/>
                <w:sz w:val="20"/>
              </w:rPr>
              <w:t xml:space="preserve"> MPa</w:t>
            </w:r>
          </w:p>
        </w:tc>
        <w:tc>
          <w:tcPr>
            <w:tcW w:w="881" w:type="pct"/>
            <w:vAlign w:val="bottom"/>
          </w:tcPr>
          <w:p w14:paraId="7D861121" w14:textId="77777777" w:rsidR="00962ED4" w:rsidRPr="00D50BB8" w:rsidRDefault="00962ED4" w:rsidP="00962ED4">
            <w:pPr>
              <w:jc w:val="center"/>
              <w:rPr>
                <w:rFonts w:ascii="Arial" w:hAnsi="Arial" w:cs="Arial"/>
              </w:rPr>
            </w:pPr>
          </w:p>
        </w:tc>
      </w:tr>
      <w:tr w:rsidR="00962ED4" w:rsidRPr="00D50BB8" w14:paraId="314A91A3" w14:textId="77777777" w:rsidTr="009D7313">
        <w:trPr>
          <w:trHeight w:val="454"/>
        </w:trPr>
        <w:tc>
          <w:tcPr>
            <w:tcW w:w="943" w:type="pct"/>
            <w:vAlign w:val="bottom"/>
          </w:tcPr>
          <w:p w14:paraId="5418B82B" w14:textId="77777777" w:rsidR="00962ED4" w:rsidRPr="00D32FF0" w:rsidRDefault="00962ED4" w:rsidP="00962ED4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35E282E" w14:textId="77777777" w:rsidR="00962ED4" w:rsidRPr="00D32FF0" w:rsidRDefault="00962ED4" w:rsidP="009D731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Main engine air compressors operational and satisfactory</w:t>
            </w:r>
            <w:r>
              <w:rPr>
                <w:rFonts w:ascii="Univers 45 Light" w:hAnsi="Univers 45 Light" w:cs="Arial"/>
                <w:sz w:val="20"/>
              </w:rPr>
              <w:t xml:space="preserve"> : </w:t>
            </w:r>
            <w:r w:rsidR="009D7313">
              <w:rPr>
                <w:rFonts w:ascii="Univers 45 Light" w:hAnsi="Univers 45 Light" w:cs="Arial"/>
                <w:sz w:val="20"/>
              </w:rPr>
              <w:t>___</w:t>
            </w:r>
            <w:r>
              <w:rPr>
                <w:rFonts w:ascii="Univers 45 Light" w:hAnsi="Univers 45 Light" w:cs="Arial"/>
                <w:sz w:val="20"/>
              </w:rPr>
              <w:t xml:space="preserve"> Nos</w:t>
            </w:r>
          </w:p>
        </w:tc>
        <w:tc>
          <w:tcPr>
            <w:tcW w:w="881" w:type="pct"/>
            <w:vAlign w:val="bottom"/>
          </w:tcPr>
          <w:p w14:paraId="5E384F64" w14:textId="77777777" w:rsidR="00962ED4" w:rsidRPr="00CE3D6E" w:rsidRDefault="00962ED4" w:rsidP="00962ED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62ED4" w:rsidRPr="00D50BB8" w14:paraId="0B3DA894" w14:textId="77777777" w:rsidTr="009D7313">
        <w:trPr>
          <w:trHeight w:val="454"/>
        </w:trPr>
        <w:tc>
          <w:tcPr>
            <w:tcW w:w="943" w:type="pct"/>
            <w:vAlign w:val="bottom"/>
          </w:tcPr>
          <w:p w14:paraId="14C1D9AF" w14:textId="77777777" w:rsidR="00962ED4" w:rsidRPr="00D32FF0" w:rsidRDefault="00962ED4" w:rsidP="00962ED4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BC8BC47" w14:textId="77777777" w:rsidR="00962ED4" w:rsidRPr="00D32FF0" w:rsidRDefault="00962ED4" w:rsidP="009D731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Main engine air start system leak free</w:t>
            </w:r>
          </w:p>
        </w:tc>
        <w:tc>
          <w:tcPr>
            <w:tcW w:w="881" w:type="pct"/>
            <w:vAlign w:val="bottom"/>
          </w:tcPr>
          <w:p w14:paraId="0EEBE85B" w14:textId="77777777" w:rsidR="00962ED4" w:rsidRPr="00CE3D6E" w:rsidRDefault="00962ED4" w:rsidP="00962ED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62ED4" w:rsidRPr="00D50BB8" w14:paraId="7E3C96FD" w14:textId="77777777" w:rsidTr="009D7313">
        <w:trPr>
          <w:trHeight w:val="454"/>
        </w:trPr>
        <w:tc>
          <w:tcPr>
            <w:tcW w:w="943" w:type="pct"/>
            <w:vAlign w:val="bottom"/>
          </w:tcPr>
          <w:p w14:paraId="5778EE1C" w14:textId="77777777" w:rsidR="00962ED4" w:rsidRPr="00D32FF0" w:rsidRDefault="00962ED4" w:rsidP="00962ED4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55398CA" w14:textId="77777777" w:rsidR="00962ED4" w:rsidRPr="00D32FF0" w:rsidRDefault="00962ED4" w:rsidP="009D731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Main engine control air system leak free</w:t>
            </w:r>
          </w:p>
        </w:tc>
        <w:tc>
          <w:tcPr>
            <w:tcW w:w="881" w:type="pct"/>
            <w:vAlign w:val="bottom"/>
          </w:tcPr>
          <w:p w14:paraId="03195773" w14:textId="77777777" w:rsidR="00962ED4" w:rsidRPr="00CE3D6E" w:rsidRDefault="00962ED4" w:rsidP="00962ED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5795B4D" w14:textId="77777777" w:rsidR="009D7313" w:rsidRDefault="009D7313" w:rsidP="006A585E">
      <w:pPr>
        <w:spacing w:before="120" w:after="120"/>
      </w:pPr>
    </w:p>
    <w:p w14:paraId="4BB07F66" w14:textId="77777777" w:rsidR="009D7313" w:rsidRPr="00962ED4" w:rsidRDefault="009D7313" w:rsidP="009D7313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 </w:t>
      </w:r>
      <w:r>
        <w:rPr>
          <w:rFonts w:ascii="Arial" w:hAnsi="Arial" w:cs="Arial"/>
          <w:b/>
        </w:rPr>
        <w:tab/>
        <w:t>MAIN POWER UNIT (GENERAL)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9D7313" w:rsidRPr="00D50BB8" w14:paraId="086D60B5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4D145195" w14:textId="77777777" w:rsidR="009D7313" w:rsidRPr="00962ED4" w:rsidRDefault="009D7313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1F8A9FB1" w14:textId="77777777" w:rsidR="009D7313" w:rsidRPr="00962ED4" w:rsidRDefault="009D7313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241D059F" w14:textId="77777777" w:rsidR="009D7313" w:rsidRPr="000B01F7" w:rsidRDefault="009D7313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9D7313" w:rsidRPr="00D50BB8" w14:paraId="4B38F432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6723BF37" w14:textId="77777777" w:rsidR="009D7313" w:rsidRPr="00D32FF0" w:rsidRDefault="009D7313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16B9B69" w14:textId="77777777" w:rsidR="009D7313" w:rsidRPr="00D32FF0" w:rsidRDefault="0030695C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30695C">
              <w:rPr>
                <w:rFonts w:ascii="Univers 45 Light" w:hAnsi="Univers 45 Light" w:cs="Arial"/>
                <w:sz w:val="20"/>
              </w:rPr>
              <w:t>Engine Manoeuvring System Satisfactory</w:t>
            </w:r>
          </w:p>
        </w:tc>
        <w:tc>
          <w:tcPr>
            <w:tcW w:w="881" w:type="pct"/>
            <w:vAlign w:val="bottom"/>
          </w:tcPr>
          <w:p w14:paraId="783603B3" w14:textId="77777777" w:rsidR="009D7313" w:rsidRPr="00D50BB8" w:rsidRDefault="009D7313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4E7929F1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62FCF9E7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E0C07A9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Commissioning letter received</w:t>
            </w:r>
            <w:r>
              <w:rPr>
                <w:rFonts w:ascii="Univers 45 Light" w:hAnsi="Univers 45 Light" w:cs="Arial"/>
                <w:sz w:val="20"/>
              </w:rPr>
              <w:t xml:space="preserve"> confirming NCR/MCR conditions</w:t>
            </w:r>
          </w:p>
        </w:tc>
        <w:tc>
          <w:tcPr>
            <w:tcW w:w="881" w:type="pct"/>
            <w:vAlign w:val="bottom"/>
          </w:tcPr>
          <w:p w14:paraId="4E8E91B8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7E3E3EA3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194AE42F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920AC8C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Stern tube system oil levels normal and sealing arrangement leak free</w:t>
            </w:r>
          </w:p>
        </w:tc>
        <w:tc>
          <w:tcPr>
            <w:tcW w:w="881" w:type="pct"/>
            <w:vAlign w:val="bottom"/>
          </w:tcPr>
          <w:p w14:paraId="25887005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29BBC781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34F5F6B7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B069BED" w14:textId="77777777" w:rsidR="0030695C" w:rsidRPr="003F0A05" w:rsidRDefault="0030695C" w:rsidP="0030695C">
            <w:pPr>
              <w:rPr>
                <w:rFonts w:ascii="Univers 45 Light" w:hAnsi="Univers 45 Light"/>
              </w:rPr>
            </w:pPr>
            <w:r w:rsidRPr="003F0A05">
              <w:rPr>
                <w:rFonts w:ascii="Univers 45 Light" w:hAnsi="Univers 45 Light"/>
              </w:rPr>
              <w:t>M/E Alarms &amp; Trips tested and working satisfactorily</w:t>
            </w:r>
          </w:p>
        </w:tc>
        <w:tc>
          <w:tcPr>
            <w:tcW w:w="881" w:type="pct"/>
            <w:vAlign w:val="bottom"/>
          </w:tcPr>
          <w:p w14:paraId="2798BDF2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5281A2F4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23E16A7E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9BF3A51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Aux blowers operating normally </w:t>
            </w:r>
          </w:p>
        </w:tc>
        <w:tc>
          <w:tcPr>
            <w:tcW w:w="881" w:type="pct"/>
            <w:vAlign w:val="bottom"/>
          </w:tcPr>
          <w:p w14:paraId="582D0765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088F95C9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52554EBE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DBAC2A4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Control air compressors satisfactory (Check cut in/out frequency)</w:t>
            </w:r>
          </w:p>
        </w:tc>
        <w:tc>
          <w:tcPr>
            <w:tcW w:w="881" w:type="pct"/>
            <w:vAlign w:val="bottom"/>
          </w:tcPr>
          <w:p w14:paraId="70C9CB77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0A409B2B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0771F5BF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9ED5CEE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Turning Gear interlock function test</w:t>
            </w:r>
          </w:p>
        </w:tc>
        <w:tc>
          <w:tcPr>
            <w:tcW w:w="881" w:type="pct"/>
            <w:vAlign w:val="bottom"/>
          </w:tcPr>
          <w:p w14:paraId="6212E74F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B0D52" w:rsidRPr="00D50BB8" w14:paraId="02C39B85" w14:textId="77777777" w:rsidTr="00EB0D52">
        <w:trPr>
          <w:trHeight w:val="454"/>
        </w:trPr>
        <w:tc>
          <w:tcPr>
            <w:tcW w:w="943" w:type="pct"/>
            <w:vAlign w:val="bottom"/>
          </w:tcPr>
          <w:p w14:paraId="6B8D6F73" w14:textId="77777777" w:rsidR="00EB0D52" w:rsidRPr="00D32FF0" w:rsidRDefault="00EB0D5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BF97CC6" w14:textId="77777777" w:rsidR="00EB0D52" w:rsidRPr="00D32FF0" w:rsidRDefault="00EB0D52" w:rsidP="00EB0D5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First Start Arrangement satisfactory</w:t>
            </w:r>
          </w:p>
        </w:tc>
        <w:tc>
          <w:tcPr>
            <w:tcW w:w="881" w:type="pct"/>
            <w:vAlign w:val="bottom"/>
          </w:tcPr>
          <w:p w14:paraId="1D348449" w14:textId="77777777" w:rsidR="00EB0D52" w:rsidRPr="00CE3D6E" w:rsidRDefault="00EB0D52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B0D52" w:rsidRPr="00D50BB8" w14:paraId="36850186" w14:textId="77777777" w:rsidTr="00EB0D52">
        <w:trPr>
          <w:trHeight w:val="454"/>
        </w:trPr>
        <w:tc>
          <w:tcPr>
            <w:tcW w:w="943" w:type="pct"/>
            <w:vAlign w:val="bottom"/>
          </w:tcPr>
          <w:p w14:paraId="2531FD3B" w14:textId="77777777" w:rsidR="00EB0D52" w:rsidRPr="00D32FF0" w:rsidRDefault="00EB0D5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9CC97F5" w14:textId="77777777" w:rsidR="00EB0D52" w:rsidRPr="00D32FF0" w:rsidRDefault="00EB0D52" w:rsidP="00EB0D5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Test all starting arrangements for Emergency genset</w:t>
            </w:r>
          </w:p>
        </w:tc>
        <w:tc>
          <w:tcPr>
            <w:tcW w:w="881" w:type="pct"/>
            <w:vAlign w:val="bottom"/>
          </w:tcPr>
          <w:p w14:paraId="08EE3C1E" w14:textId="77777777" w:rsidR="00EB0D52" w:rsidRPr="00CE3D6E" w:rsidRDefault="00EB0D52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798351E" w14:textId="77777777" w:rsidR="009D7313" w:rsidRDefault="009D7313" w:rsidP="006A585E">
      <w:pPr>
        <w:spacing w:before="120" w:after="120"/>
      </w:pPr>
    </w:p>
    <w:p w14:paraId="153A85A9" w14:textId="77777777" w:rsidR="0030695C" w:rsidRPr="00962ED4" w:rsidRDefault="0030695C" w:rsidP="0030695C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 </w:t>
      </w:r>
      <w:r>
        <w:rPr>
          <w:rFonts w:ascii="Arial" w:hAnsi="Arial" w:cs="Arial"/>
          <w:b/>
        </w:rPr>
        <w:tab/>
        <w:t>STEAM PLANT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30695C" w:rsidRPr="00D50BB8" w14:paraId="66C57192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01265BFF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37A3F092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2750EDF4" w14:textId="77777777" w:rsidR="0030695C" w:rsidRPr="000B01F7" w:rsidRDefault="0030695C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30695C" w:rsidRPr="00D50BB8" w14:paraId="043211EE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3FA2D644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502BB94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Integrity of Steam system satisfactory (list defects)</w:t>
            </w:r>
          </w:p>
        </w:tc>
        <w:tc>
          <w:tcPr>
            <w:tcW w:w="881" w:type="pct"/>
            <w:vAlign w:val="bottom"/>
          </w:tcPr>
          <w:p w14:paraId="34E3048B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133AB31A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0FE68B3D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A786A58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Integrity of Feed system satisfactory (list defects)</w:t>
            </w:r>
          </w:p>
        </w:tc>
        <w:tc>
          <w:tcPr>
            <w:tcW w:w="881" w:type="pct"/>
            <w:vAlign w:val="bottom"/>
          </w:tcPr>
          <w:p w14:paraId="18947AE0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60F856C9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4DF5AA1C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48BE0D1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Feed water regulators functioning normally</w:t>
            </w:r>
          </w:p>
        </w:tc>
        <w:tc>
          <w:tcPr>
            <w:tcW w:w="881" w:type="pct"/>
            <w:vAlign w:val="bottom"/>
          </w:tcPr>
          <w:p w14:paraId="653C9A4D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2DC3FD62" w14:textId="77777777" w:rsidTr="0030695C">
        <w:trPr>
          <w:trHeight w:val="454"/>
        </w:trPr>
        <w:tc>
          <w:tcPr>
            <w:tcW w:w="943" w:type="pct"/>
            <w:tcBorders>
              <w:bottom w:val="single" w:sz="4" w:space="0" w:color="auto"/>
            </w:tcBorders>
            <w:vAlign w:val="bottom"/>
          </w:tcPr>
          <w:p w14:paraId="32263C8E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FEDDDC3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Water level indicators satisfactory</w:t>
            </w:r>
          </w:p>
        </w:tc>
        <w:tc>
          <w:tcPr>
            <w:tcW w:w="881" w:type="pct"/>
            <w:vAlign w:val="bottom"/>
          </w:tcPr>
          <w:p w14:paraId="63617B4C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3B48BF21" w14:textId="77777777" w:rsidTr="00B519E9">
        <w:trPr>
          <w:trHeight w:val="454"/>
        </w:trPr>
        <w:tc>
          <w:tcPr>
            <w:tcW w:w="943" w:type="pct"/>
            <w:tcBorders>
              <w:bottom w:val="nil"/>
            </w:tcBorders>
            <w:vAlign w:val="bottom"/>
          </w:tcPr>
          <w:p w14:paraId="52DC6C39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D309574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Control Equipment Satisfactory:</w:t>
            </w:r>
          </w:p>
        </w:tc>
        <w:tc>
          <w:tcPr>
            <w:tcW w:w="881" w:type="pct"/>
            <w:shd w:val="clear" w:color="auto" w:fill="D9D9D9"/>
            <w:vAlign w:val="bottom"/>
          </w:tcPr>
          <w:p w14:paraId="7BE27FAB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39551DBE" w14:textId="77777777" w:rsidTr="0030695C">
        <w:trPr>
          <w:trHeight w:val="454"/>
        </w:trPr>
        <w:tc>
          <w:tcPr>
            <w:tcW w:w="943" w:type="pct"/>
            <w:tcBorders>
              <w:top w:val="nil"/>
            </w:tcBorders>
            <w:vAlign w:val="bottom"/>
          </w:tcPr>
          <w:p w14:paraId="70D92024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4B2E609" w14:textId="77777777" w:rsidR="0030695C" w:rsidRPr="00D32FF0" w:rsidRDefault="0030695C" w:rsidP="0030695C">
            <w:pPr>
              <w:pStyle w:val="NormalIndent"/>
              <w:numPr>
                <w:ilvl w:val="0"/>
                <w:numId w:val="28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284" w:hanging="227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Flame failure alarms and trips </w:t>
            </w:r>
          </w:p>
        </w:tc>
        <w:tc>
          <w:tcPr>
            <w:tcW w:w="881" w:type="pct"/>
            <w:vAlign w:val="bottom"/>
          </w:tcPr>
          <w:p w14:paraId="6E2FC2E8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1E993217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1162C563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53B25C2" w14:textId="77777777" w:rsidR="0030695C" w:rsidRPr="00D32FF0" w:rsidRDefault="0030695C" w:rsidP="0030695C">
            <w:pPr>
              <w:pStyle w:val="NormalIndent"/>
              <w:numPr>
                <w:ilvl w:val="0"/>
                <w:numId w:val="28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284" w:hanging="227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Low and High water level alarms and trips operating satisfactorily</w:t>
            </w:r>
          </w:p>
        </w:tc>
        <w:tc>
          <w:tcPr>
            <w:tcW w:w="881" w:type="pct"/>
            <w:vAlign w:val="bottom"/>
          </w:tcPr>
          <w:p w14:paraId="19243F32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260C8459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7623566C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4B764AC" w14:textId="77777777" w:rsidR="0030695C" w:rsidRPr="00D32FF0" w:rsidRDefault="0030695C" w:rsidP="0030695C">
            <w:pPr>
              <w:pStyle w:val="NormalIndent"/>
              <w:numPr>
                <w:ilvl w:val="0"/>
                <w:numId w:val="28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284" w:hanging="227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Burner operation satisfactory </w:t>
            </w:r>
          </w:p>
        </w:tc>
        <w:tc>
          <w:tcPr>
            <w:tcW w:w="881" w:type="pct"/>
            <w:vAlign w:val="bottom"/>
          </w:tcPr>
          <w:p w14:paraId="4A9DE2A4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56286C00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493E0AD8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C32E95E" w14:textId="77777777" w:rsidR="0030695C" w:rsidRPr="00D32FF0" w:rsidRDefault="0030695C" w:rsidP="0030695C">
            <w:pPr>
              <w:pStyle w:val="NormalIndent"/>
              <w:numPr>
                <w:ilvl w:val="0"/>
                <w:numId w:val="28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284" w:hanging="227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Integrity of Fuel system satisfactory (list defects)</w:t>
            </w:r>
          </w:p>
        </w:tc>
        <w:tc>
          <w:tcPr>
            <w:tcW w:w="881" w:type="pct"/>
            <w:vAlign w:val="bottom"/>
          </w:tcPr>
          <w:p w14:paraId="782FA060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1A6D9095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67C40FD8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7A0B51F" w14:textId="77777777" w:rsidR="0030695C" w:rsidRPr="00D32FF0" w:rsidRDefault="0030695C" w:rsidP="0030695C">
            <w:pPr>
              <w:pStyle w:val="NormalIndent"/>
              <w:numPr>
                <w:ilvl w:val="0"/>
                <w:numId w:val="28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284" w:hanging="227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Manual fuel trips tested and satisfactory </w:t>
            </w:r>
          </w:p>
        </w:tc>
        <w:tc>
          <w:tcPr>
            <w:tcW w:w="881" w:type="pct"/>
            <w:vAlign w:val="bottom"/>
          </w:tcPr>
          <w:p w14:paraId="1B51566F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456306F0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785056B4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D1B2888" w14:textId="77777777" w:rsidR="0030695C" w:rsidRPr="00D32FF0" w:rsidRDefault="0030695C" w:rsidP="0030695C">
            <w:pPr>
              <w:pStyle w:val="NormalIndent"/>
              <w:numPr>
                <w:ilvl w:val="0"/>
                <w:numId w:val="28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284" w:hanging="227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FO pump remote stops operating</w:t>
            </w:r>
          </w:p>
        </w:tc>
        <w:tc>
          <w:tcPr>
            <w:tcW w:w="881" w:type="pct"/>
            <w:vAlign w:val="bottom"/>
          </w:tcPr>
          <w:p w14:paraId="55EECE09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3020B3DC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030DEC99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83A6107" w14:textId="77777777" w:rsidR="0030695C" w:rsidRPr="00D32FF0" w:rsidRDefault="0030695C" w:rsidP="0030695C">
            <w:pPr>
              <w:pStyle w:val="NormalIndent"/>
              <w:numPr>
                <w:ilvl w:val="0"/>
                <w:numId w:val="28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284" w:hanging="227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FD fan remote stops operating</w:t>
            </w:r>
          </w:p>
        </w:tc>
        <w:tc>
          <w:tcPr>
            <w:tcW w:w="881" w:type="pct"/>
            <w:vAlign w:val="bottom"/>
          </w:tcPr>
          <w:p w14:paraId="02A93346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1E92195B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71A0D7F0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288FAF0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FD Fans Operating Satisfactorily</w:t>
            </w:r>
          </w:p>
        </w:tc>
        <w:tc>
          <w:tcPr>
            <w:tcW w:w="881" w:type="pct"/>
            <w:vAlign w:val="bottom"/>
          </w:tcPr>
          <w:p w14:paraId="1C0FA0A2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5C88A97A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65E37BDE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313DC3F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Boiler casings free from gas leaks (list defects)</w:t>
            </w:r>
          </w:p>
        </w:tc>
        <w:tc>
          <w:tcPr>
            <w:tcW w:w="881" w:type="pct"/>
            <w:vAlign w:val="bottom"/>
          </w:tcPr>
          <w:p w14:paraId="0BF54C9C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695C" w:rsidRPr="00D50BB8" w14:paraId="04A09EE3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01DA9EFE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B121871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Test fire boiler in all operating modes</w:t>
            </w:r>
          </w:p>
        </w:tc>
        <w:tc>
          <w:tcPr>
            <w:tcW w:w="881" w:type="pct"/>
            <w:vAlign w:val="bottom"/>
          </w:tcPr>
          <w:p w14:paraId="40407A4C" w14:textId="77777777" w:rsidR="0030695C" w:rsidRPr="00CE3D6E" w:rsidRDefault="0030695C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0FC25CF" w14:textId="77777777" w:rsidR="0030695C" w:rsidRDefault="0030695C" w:rsidP="006A585E">
      <w:pPr>
        <w:spacing w:before="120" w:after="120"/>
      </w:pPr>
    </w:p>
    <w:p w14:paraId="04434AA6" w14:textId="77777777" w:rsidR="0030695C" w:rsidRPr="00962ED4" w:rsidRDefault="0030695C" w:rsidP="0030695C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 </w:t>
      </w:r>
      <w:r>
        <w:rPr>
          <w:rFonts w:ascii="Arial" w:hAnsi="Arial" w:cs="Arial"/>
          <w:b/>
        </w:rPr>
        <w:tab/>
        <w:t>DISTILLING PLANT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30695C" w:rsidRPr="00D50BB8" w14:paraId="49801A4B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24936A9E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466DFE99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04CD0D33" w14:textId="77777777" w:rsidR="0030695C" w:rsidRPr="000B01F7" w:rsidRDefault="0030695C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30695C" w:rsidRPr="00D50BB8" w14:paraId="1741E946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527D94FF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6C9EE1A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Plant working satisfactorily and producing rated output</w:t>
            </w:r>
          </w:p>
        </w:tc>
        <w:tc>
          <w:tcPr>
            <w:tcW w:w="881" w:type="pct"/>
            <w:vAlign w:val="bottom"/>
          </w:tcPr>
          <w:p w14:paraId="7BC031C2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0E92ED31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569ED767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6BA745E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Water meters operative</w:t>
            </w:r>
          </w:p>
        </w:tc>
        <w:tc>
          <w:tcPr>
            <w:tcW w:w="881" w:type="pct"/>
            <w:vAlign w:val="bottom"/>
          </w:tcPr>
          <w:p w14:paraId="5A0F0DD8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30695C" w:rsidRPr="00D50BB8" w14:paraId="7233D3E5" w14:textId="77777777" w:rsidTr="0030695C">
        <w:trPr>
          <w:trHeight w:val="454"/>
        </w:trPr>
        <w:tc>
          <w:tcPr>
            <w:tcW w:w="943" w:type="pct"/>
            <w:vAlign w:val="bottom"/>
          </w:tcPr>
          <w:p w14:paraId="35A21C7C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72B96EB" w14:textId="77777777" w:rsidR="0030695C" w:rsidRPr="00D32FF0" w:rsidRDefault="0030695C" w:rsidP="0030695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Adequate distilled and fresh water reserves on board on sailing</w:t>
            </w:r>
          </w:p>
        </w:tc>
        <w:tc>
          <w:tcPr>
            <w:tcW w:w="881" w:type="pct"/>
            <w:vAlign w:val="bottom"/>
          </w:tcPr>
          <w:p w14:paraId="4E496EFE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954FF49" w14:textId="77777777" w:rsidR="009D7313" w:rsidRDefault="009D7313" w:rsidP="006A585E">
      <w:pPr>
        <w:spacing w:before="120" w:after="120"/>
      </w:pPr>
    </w:p>
    <w:p w14:paraId="5CD2808A" w14:textId="77777777" w:rsidR="0030695C" w:rsidRPr="00962ED4" w:rsidRDefault="0030695C" w:rsidP="0030695C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5.  </w:t>
      </w:r>
      <w:r>
        <w:rPr>
          <w:rFonts w:ascii="Arial" w:hAnsi="Arial" w:cs="Arial"/>
          <w:b/>
        </w:rPr>
        <w:tab/>
        <w:t>HULL OPENINGS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30695C" w:rsidRPr="00D50BB8" w14:paraId="2C76F946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129A12FD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3BD73A1E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4ADD724E" w14:textId="77777777" w:rsidR="0030695C" w:rsidRPr="000B01F7" w:rsidRDefault="0030695C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30695C" w:rsidRPr="00D50BB8" w14:paraId="608BD779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6B45AB39" w14:textId="77777777" w:rsidR="0030695C" w:rsidRPr="00D32FF0" w:rsidRDefault="0030695C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AC69DC5" w14:textId="77777777" w:rsidR="0030695C" w:rsidRPr="00D32FF0" w:rsidRDefault="0030695C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All shipside valves opening and closing freely</w:t>
            </w:r>
          </w:p>
        </w:tc>
        <w:tc>
          <w:tcPr>
            <w:tcW w:w="881" w:type="pct"/>
            <w:vAlign w:val="bottom"/>
          </w:tcPr>
          <w:p w14:paraId="609F7657" w14:textId="77777777" w:rsidR="0030695C" w:rsidRPr="00D50BB8" w:rsidRDefault="0030695C" w:rsidP="00F61A3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FD61E10" w14:textId="77777777" w:rsidR="0030695C" w:rsidRDefault="0030695C" w:rsidP="006A585E">
      <w:pPr>
        <w:spacing w:before="120" w:after="120"/>
      </w:pPr>
    </w:p>
    <w:p w14:paraId="044C353E" w14:textId="77777777" w:rsidR="0030695C" w:rsidRPr="00962ED4" w:rsidRDefault="0030695C" w:rsidP="0030695C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 </w:t>
      </w:r>
      <w:r>
        <w:rPr>
          <w:rFonts w:ascii="Arial" w:hAnsi="Arial" w:cs="Arial"/>
          <w:b/>
        </w:rPr>
        <w:tab/>
        <w:t>MOORING AND LIFTING EQUIPMENT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30695C" w:rsidRPr="00D50BB8" w14:paraId="5C0649BB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7AA32E83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613C511F" w14:textId="77777777" w:rsidR="0030695C" w:rsidRPr="00962ED4" w:rsidRDefault="0030695C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62010413" w14:textId="77777777" w:rsidR="0030695C" w:rsidRPr="000B01F7" w:rsidRDefault="0030695C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4C0AE5" w:rsidRPr="00D50BB8" w14:paraId="59194323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8477C4C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97868FE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Windlass and attachments in good order – Raise / Lower anchors</w:t>
            </w:r>
          </w:p>
        </w:tc>
        <w:tc>
          <w:tcPr>
            <w:tcW w:w="881" w:type="pct"/>
            <w:vAlign w:val="bottom"/>
          </w:tcPr>
          <w:p w14:paraId="4B60BC01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6A1EA580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39316836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777B8EF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Deck winches in good working order</w:t>
            </w:r>
          </w:p>
        </w:tc>
        <w:tc>
          <w:tcPr>
            <w:tcW w:w="881" w:type="pct"/>
            <w:vAlign w:val="bottom"/>
          </w:tcPr>
          <w:p w14:paraId="06FE7016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156AF398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34C01178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76AE6A2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Engine room cranes operating satisfactorily</w:t>
            </w:r>
          </w:p>
        </w:tc>
        <w:tc>
          <w:tcPr>
            <w:tcW w:w="881" w:type="pct"/>
            <w:vAlign w:val="bottom"/>
          </w:tcPr>
          <w:p w14:paraId="6B1EBDF9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76719C2F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430FC4B1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EF9962A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Stores cranes operating satisfactorily</w:t>
            </w:r>
          </w:p>
        </w:tc>
        <w:tc>
          <w:tcPr>
            <w:tcW w:w="881" w:type="pct"/>
            <w:vAlign w:val="bottom"/>
          </w:tcPr>
          <w:p w14:paraId="58029742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3ABD4DB2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F81B5C6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E277321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Cargo hose davit/crane operating satisfactorily</w:t>
            </w:r>
          </w:p>
        </w:tc>
        <w:tc>
          <w:tcPr>
            <w:tcW w:w="881" w:type="pct"/>
            <w:vAlign w:val="bottom"/>
          </w:tcPr>
          <w:p w14:paraId="3A7878C1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B5A6761" w14:textId="77777777" w:rsidR="0030695C" w:rsidRDefault="0030695C" w:rsidP="006A585E">
      <w:pPr>
        <w:spacing w:before="120" w:after="120"/>
      </w:pPr>
    </w:p>
    <w:p w14:paraId="263CB32E" w14:textId="77777777" w:rsidR="004C0AE5" w:rsidRPr="00962ED4" w:rsidRDefault="004C0AE5" w:rsidP="004C0AE5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7.  </w:t>
      </w:r>
      <w:r>
        <w:rPr>
          <w:rFonts w:ascii="Arial" w:hAnsi="Arial" w:cs="Arial"/>
          <w:b/>
        </w:rPr>
        <w:tab/>
        <w:t>ELETRICAL SUPPLY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4C0AE5" w:rsidRPr="00D50BB8" w14:paraId="2FD4AA90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01B2B55F" w14:textId="77777777" w:rsidR="004C0AE5" w:rsidRPr="00962ED4" w:rsidRDefault="004C0AE5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3FE49FD4" w14:textId="77777777" w:rsidR="004C0AE5" w:rsidRPr="00962ED4" w:rsidRDefault="004C0AE5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40D46933" w14:textId="77777777" w:rsidR="004C0AE5" w:rsidRPr="000B01F7" w:rsidRDefault="004C0AE5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4C0AE5" w:rsidRPr="00D50BB8" w14:paraId="21B943DE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0CA01269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3EEED2E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Switchboard meters operating satisfactorily</w:t>
            </w:r>
            <w:r w:rsidRPr="00D32FF0">
              <w:rPr>
                <w:rFonts w:ascii="Univers 45 Light" w:hAnsi="Univers 45 Light" w:cs="Arial"/>
                <w:sz w:val="20"/>
              </w:rPr>
              <w:tab/>
            </w:r>
          </w:p>
        </w:tc>
        <w:tc>
          <w:tcPr>
            <w:tcW w:w="881" w:type="pct"/>
            <w:vAlign w:val="bottom"/>
          </w:tcPr>
          <w:p w14:paraId="300DEFE7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3D20FF22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5B6D520C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BF16B42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All AVRs operating</w:t>
            </w:r>
          </w:p>
        </w:tc>
        <w:tc>
          <w:tcPr>
            <w:tcW w:w="881" w:type="pct"/>
            <w:vAlign w:val="bottom"/>
          </w:tcPr>
          <w:p w14:paraId="47AC6EBC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34B5E308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35E89737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6FDE6FB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Reverse power trips operational and tested</w:t>
            </w:r>
          </w:p>
        </w:tc>
        <w:tc>
          <w:tcPr>
            <w:tcW w:w="881" w:type="pct"/>
            <w:vAlign w:val="bottom"/>
          </w:tcPr>
          <w:p w14:paraId="45930865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6835C659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40D389AA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E551DD8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 xml:space="preserve">Generators’ </w:t>
            </w:r>
            <w:r w:rsidRPr="00D32FF0">
              <w:rPr>
                <w:rFonts w:ascii="Univers 45 Light" w:hAnsi="Univers 45 Light" w:cs="Arial"/>
                <w:sz w:val="20"/>
              </w:rPr>
              <w:t>Overspeed trips operational and tested</w:t>
            </w:r>
          </w:p>
        </w:tc>
        <w:tc>
          <w:tcPr>
            <w:tcW w:w="881" w:type="pct"/>
            <w:vAlign w:val="bottom"/>
          </w:tcPr>
          <w:p w14:paraId="7266AE33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149A59F2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2072CDB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850B650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Governor controls operational and tested</w:t>
            </w:r>
          </w:p>
        </w:tc>
        <w:tc>
          <w:tcPr>
            <w:tcW w:w="881" w:type="pct"/>
            <w:vAlign w:val="bottom"/>
          </w:tcPr>
          <w:p w14:paraId="6B6ECC23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183AD1A1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00795CE1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AECCD8C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Alternators operating in parallel – operate satisfactorily</w:t>
            </w:r>
          </w:p>
        </w:tc>
        <w:tc>
          <w:tcPr>
            <w:tcW w:w="881" w:type="pct"/>
            <w:vAlign w:val="bottom"/>
          </w:tcPr>
          <w:p w14:paraId="79965B55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035BF05B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2388C9CF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1B2C624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Power Management System fully operational</w:t>
            </w:r>
          </w:p>
        </w:tc>
        <w:tc>
          <w:tcPr>
            <w:tcW w:w="881" w:type="pct"/>
            <w:vAlign w:val="bottom"/>
          </w:tcPr>
          <w:p w14:paraId="526838E8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1B6DEFAC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9207EE3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EB0D4A1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All alarms and trips tested and satisfactory – switchboard</w:t>
            </w:r>
          </w:p>
        </w:tc>
        <w:tc>
          <w:tcPr>
            <w:tcW w:w="881" w:type="pct"/>
            <w:vAlign w:val="bottom"/>
          </w:tcPr>
          <w:p w14:paraId="10DA2299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27016EDC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639053C7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2EADF46" w14:textId="77777777" w:rsidR="004C0AE5" w:rsidRPr="003F0A05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3F0A05">
              <w:rPr>
                <w:rFonts w:ascii="Univers 45 Light" w:hAnsi="Univers 45 Light" w:cs="Arial"/>
                <w:sz w:val="20"/>
              </w:rPr>
              <w:t xml:space="preserve">Blackout Test </w:t>
            </w:r>
          </w:p>
        </w:tc>
        <w:tc>
          <w:tcPr>
            <w:tcW w:w="881" w:type="pct"/>
            <w:vAlign w:val="bottom"/>
          </w:tcPr>
          <w:p w14:paraId="77843C12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1F6AEF89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D06AC2F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408851C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Preference and overcurrent alarms and trips</w:t>
            </w:r>
          </w:p>
        </w:tc>
        <w:tc>
          <w:tcPr>
            <w:tcW w:w="881" w:type="pct"/>
            <w:vAlign w:val="bottom"/>
          </w:tcPr>
          <w:p w14:paraId="55E7245D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79E7AF82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647415E3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4788B5E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Sequential starts operating normally</w:t>
            </w:r>
          </w:p>
        </w:tc>
        <w:tc>
          <w:tcPr>
            <w:tcW w:w="881" w:type="pct"/>
            <w:vAlign w:val="bottom"/>
          </w:tcPr>
          <w:p w14:paraId="2F877030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74E0199E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484518C5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DD411DD" w14:textId="77777777" w:rsidR="004C0AE5" w:rsidRPr="00D32FF0" w:rsidRDefault="004C0AE5" w:rsidP="004C0AE5">
            <w:pPr>
              <w:pStyle w:val="NormalIndent"/>
              <w:tabs>
                <w:tab w:val="clear" w:pos="1077"/>
                <w:tab w:val="clear" w:pos="1440"/>
                <w:tab w:val="clear" w:pos="2160"/>
                <w:tab w:val="clear" w:pos="288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All lighting tested / Nav</w:t>
            </w:r>
            <w:r>
              <w:rPr>
                <w:rFonts w:ascii="Univers 45 Light" w:hAnsi="Univers 45 Light" w:cs="Arial"/>
                <w:sz w:val="20"/>
              </w:rPr>
              <w:t>igation</w:t>
            </w:r>
            <w:r w:rsidRPr="00D32FF0">
              <w:rPr>
                <w:rFonts w:ascii="Univers 45 Light" w:hAnsi="Univers 45 Light" w:cs="Arial"/>
                <w:sz w:val="20"/>
              </w:rPr>
              <w:t xml:space="preserve"> / Signal / Flood / External</w:t>
            </w:r>
            <w:r>
              <w:rPr>
                <w:rFonts w:ascii="Univers 45 Light" w:hAnsi="Univers 45 Light" w:cs="Arial"/>
                <w:sz w:val="20"/>
              </w:rPr>
              <w:t xml:space="preserve"> </w:t>
            </w:r>
            <w:r w:rsidRPr="00D32FF0">
              <w:rPr>
                <w:rFonts w:ascii="Univers 45 Light" w:hAnsi="Univers 45 Light" w:cs="Arial"/>
                <w:sz w:val="20"/>
              </w:rPr>
              <w:t>Accommodation</w:t>
            </w:r>
          </w:p>
        </w:tc>
        <w:tc>
          <w:tcPr>
            <w:tcW w:w="881" w:type="pct"/>
            <w:vAlign w:val="bottom"/>
          </w:tcPr>
          <w:p w14:paraId="6BBE0C05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4F290011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5443C1B3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66AE13E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Insulation levels 5M ohms or on all section</w:t>
            </w:r>
            <w:r>
              <w:rPr>
                <w:rFonts w:ascii="Univers 45 Light" w:hAnsi="Univers 45 Light" w:cs="Arial"/>
                <w:sz w:val="20"/>
              </w:rPr>
              <w:t xml:space="preserve"> </w:t>
            </w:r>
            <w:r w:rsidRPr="00D32FF0">
              <w:rPr>
                <w:rFonts w:ascii="Univers 45 Light" w:hAnsi="Univers 45 Light" w:cs="Arial"/>
                <w:sz w:val="20"/>
              </w:rPr>
              <w:t>board Meters</w:t>
            </w:r>
          </w:p>
        </w:tc>
        <w:tc>
          <w:tcPr>
            <w:tcW w:w="881" w:type="pct"/>
            <w:vAlign w:val="bottom"/>
          </w:tcPr>
          <w:p w14:paraId="0D4FF2F9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19E82EFD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2F45C32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381EA12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 xml:space="preserve">Emergency batteries secure for </w:t>
            </w:r>
            <w:r w:rsidRPr="00D32FF0">
              <w:rPr>
                <w:rFonts w:ascii="Univers 45 Light" w:hAnsi="Univers 45 Light" w:cs="Arial"/>
                <w:sz w:val="20"/>
              </w:rPr>
              <w:t>GMDSS/</w:t>
            </w:r>
            <w:r>
              <w:rPr>
                <w:rFonts w:ascii="Univers 45 Light" w:hAnsi="Univers 45 Light" w:cs="Arial"/>
                <w:sz w:val="20"/>
              </w:rPr>
              <w:t xml:space="preserve">UPS systems &amp; </w:t>
            </w:r>
            <w:r w:rsidRPr="00D32FF0">
              <w:rPr>
                <w:rFonts w:ascii="Univers 45 Light" w:hAnsi="Univers 45 Light" w:cs="Arial"/>
                <w:sz w:val="20"/>
              </w:rPr>
              <w:t>lifeboat.</w:t>
            </w:r>
          </w:p>
        </w:tc>
        <w:tc>
          <w:tcPr>
            <w:tcW w:w="881" w:type="pct"/>
            <w:vAlign w:val="bottom"/>
          </w:tcPr>
          <w:p w14:paraId="49FD6A6A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B5F6883" w14:textId="77777777" w:rsidR="0030695C" w:rsidRDefault="0030695C" w:rsidP="006A585E">
      <w:pPr>
        <w:spacing w:before="120" w:after="120"/>
      </w:pPr>
    </w:p>
    <w:p w14:paraId="16396A2B" w14:textId="77777777" w:rsidR="004C0AE5" w:rsidRPr="00962ED4" w:rsidRDefault="004C0AE5" w:rsidP="004C0AE5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8.  NAVIGATIONAL EQUIPMENT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4C0AE5" w:rsidRPr="00D50BB8" w14:paraId="26C88F46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33AAC1C6" w14:textId="77777777" w:rsidR="004C0AE5" w:rsidRPr="00962ED4" w:rsidRDefault="004C0AE5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38D88DB7" w14:textId="77777777" w:rsidR="004C0AE5" w:rsidRPr="00962ED4" w:rsidRDefault="004C0AE5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66C17594" w14:textId="77777777" w:rsidR="004C0AE5" w:rsidRPr="000B01F7" w:rsidRDefault="004C0AE5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4C0AE5" w:rsidRPr="00D50BB8" w14:paraId="2FD2D1D3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72D4878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F420DD8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>All equipment’s</w:t>
            </w:r>
            <w:r w:rsidRPr="00D32FF0">
              <w:rPr>
                <w:rFonts w:ascii="Univers 45 Light" w:hAnsi="Univers 45 Light" w:cs="Arial"/>
                <w:sz w:val="20"/>
              </w:rPr>
              <w:t xml:space="preserve"> and associated systems operating satisfactorily</w:t>
            </w:r>
          </w:p>
        </w:tc>
        <w:tc>
          <w:tcPr>
            <w:tcW w:w="881" w:type="pct"/>
            <w:vAlign w:val="bottom"/>
          </w:tcPr>
          <w:p w14:paraId="4419E0D3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5166DFB9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45C856F5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1BCBD89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Steering gear changeover, emergency arrangements, </w:t>
            </w:r>
            <w:r>
              <w:rPr>
                <w:rFonts w:ascii="Univers 45 Light" w:hAnsi="Univers 45 Light" w:cs="Arial"/>
                <w:sz w:val="20"/>
              </w:rPr>
              <w:t>communications</w:t>
            </w:r>
            <w:r w:rsidRPr="00D32FF0">
              <w:rPr>
                <w:rFonts w:ascii="Univers 45 Light" w:hAnsi="Univers 45 Light" w:cs="Arial"/>
                <w:sz w:val="20"/>
              </w:rPr>
              <w:t xml:space="preserve"> and alarms tested and satisfactory, procedure in place. </w:t>
            </w:r>
          </w:p>
        </w:tc>
        <w:tc>
          <w:tcPr>
            <w:tcW w:w="881" w:type="pct"/>
            <w:vAlign w:val="bottom"/>
          </w:tcPr>
          <w:p w14:paraId="30C00404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75D157A8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2A1A6FA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E8FBECE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Whistles and controls operating satisfactorily</w:t>
            </w:r>
          </w:p>
        </w:tc>
        <w:tc>
          <w:tcPr>
            <w:tcW w:w="881" w:type="pct"/>
            <w:vAlign w:val="bottom"/>
          </w:tcPr>
          <w:p w14:paraId="2B97B396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429F22C6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B1CC3E2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993BF0C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Radar/ARPA/ECDIS fully operational – shadow diagrams posted</w:t>
            </w:r>
          </w:p>
        </w:tc>
        <w:tc>
          <w:tcPr>
            <w:tcW w:w="881" w:type="pct"/>
            <w:vAlign w:val="bottom"/>
          </w:tcPr>
          <w:p w14:paraId="5414F245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510AB3AA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6E05DA5F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197638C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Gyro compasses satisfactory</w:t>
            </w:r>
          </w:p>
        </w:tc>
        <w:tc>
          <w:tcPr>
            <w:tcW w:w="881" w:type="pct"/>
            <w:vAlign w:val="bottom"/>
          </w:tcPr>
          <w:p w14:paraId="57D2E792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1AFE0E49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229B629E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E23036B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Magnetic Compass satisfactory – Compass deviation card posted</w:t>
            </w:r>
          </w:p>
        </w:tc>
        <w:tc>
          <w:tcPr>
            <w:tcW w:w="881" w:type="pct"/>
            <w:vAlign w:val="bottom"/>
          </w:tcPr>
          <w:p w14:paraId="6046E64D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4EB119BA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1F76D918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D7327A4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>Doppler / Electro-magnetic Log satisfactory</w:t>
            </w:r>
          </w:p>
        </w:tc>
        <w:tc>
          <w:tcPr>
            <w:tcW w:w="881" w:type="pct"/>
            <w:vAlign w:val="bottom"/>
          </w:tcPr>
          <w:p w14:paraId="35C481B7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16FF5349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B34E303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6F5E041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Echo Sounder satisfactory and both transducers operational</w:t>
            </w:r>
          </w:p>
        </w:tc>
        <w:tc>
          <w:tcPr>
            <w:tcW w:w="881" w:type="pct"/>
            <w:vAlign w:val="bottom"/>
          </w:tcPr>
          <w:p w14:paraId="11A8E253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30B487DB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5C2AD5C9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25857AF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GPS receivers displaying correct position</w:t>
            </w:r>
          </w:p>
        </w:tc>
        <w:tc>
          <w:tcPr>
            <w:tcW w:w="881" w:type="pct"/>
            <w:vAlign w:val="bottom"/>
          </w:tcPr>
          <w:p w14:paraId="4228C258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3409A1C5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18CCA6E4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E2B337E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>S</w:t>
            </w:r>
            <w:r w:rsidRPr="00D32FF0">
              <w:rPr>
                <w:rFonts w:ascii="Univers 45 Light" w:hAnsi="Univers 45 Light" w:cs="Arial"/>
                <w:sz w:val="20"/>
              </w:rPr>
              <w:t>SAS unit switched on and CSO informed</w:t>
            </w:r>
          </w:p>
        </w:tc>
        <w:tc>
          <w:tcPr>
            <w:tcW w:w="881" w:type="pct"/>
            <w:vAlign w:val="bottom"/>
          </w:tcPr>
          <w:p w14:paraId="5A637197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739C594C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08FDC54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A047395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GMDSS equipment satisfactory</w:t>
            </w:r>
          </w:p>
        </w:tc>
        <w:tc>
          <w:tcPr>
            <w:tcW w:w="881" w:type="pct"/>
            <w:vAlign w:val="bottom"/>
          </w:tcPr>
          <w:p w14:paraId="77D2F8B6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425E59D0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501AAA20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9FD6EA9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Engine Order Recorder operating satisfactorily</w:t>
            </w:r>
          </w:p>
        </w:tc>
        <w:tc>
          <w:tcPr>
            <w:tcW w:w="881" w:type="pct"/>
            <w:vAlign w:val="bottom"/>
          </w:tcPr>
          <w:p w14:paraId="7A8B057C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698A31E5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38A84C77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B8A4B25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VDR switched on at delivery and operational</w:t>
            </w:r>
          </w:p>
        </w:tc>
        <w:tc>
          <w:tcPr>
            <w:tcW w:w="881" w:type="pct"/>
            <w:vAlign w:val="bottom"/>
          </w:tcPr>
          <w:p w14:paraId="7371A314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23601D62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75A9134D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2566D80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AIS system switched on an operational</w:t>
            </w:r>
          </w:p>
        </w:tc>
        <w:tc>
          <w:tcPr>
            <w:tcW w:w="881" w:type="pct"/>
            <w:vAlign w:val="bottom"/>
          </w:tcPr>
          <w:p w14:paraId="78B3C381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465A8B75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3953F345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4A88085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Miscellaneous Instruments operating satisfactorily, weather fax, rudder angle indicator, wind anemometer, etc.</w:t>
            </w:r>
          </w:p>
        </w:tc>
        <w:tc>
          <w:tcPr>
            <w:tcW w:w="881" w:type="pct"/>
            <w:vAlign w:val="bottom"/>
          </w:tcPr>
          <w:p w14:paraId="2F576215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578D8FAA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1AA4DA74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15D4A8A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Check operation of ships PA system</w:t>
            </w:r>
          </w:p>
        </w:tc>
        <w:tc>
          <w:tcPr>
            <w:tcW w:w="881" w:type="pct"/>
            <w:vAlign w:val="bottom"/>
          </w:tcPr>
          <w:p w14:paraId="33016507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35646C71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6CCD4997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A8D2815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Check operation of master clock</w:t>
            </w:r>
          </w:p>
        </w:tc>
        <w:tc>
          <w:tcPr>
            <w:tcW w:w="881" w:type="pct"/>
            <w:vAlign w:val="bottom"/>
          </w:tcPr>
          <w:p w14:paraId="34477BC8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384FB9B2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68A0FB26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2CFC151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Check operation of bridge window wipers</w:t>
            </w:r>
          </w:p>
        </w:tc>
        <w:tc>
          <w:tcPr>
            <w:tcW w:w="881" w:type="pct"/>
            <w:vAlign w:val="bottom"/>
          </w:tcPr>
          <w:p w14:paraId="7737F21A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0AE5" w:rsidRPr="00D50BB8" w14:paraId="6F829EA1" w14:textId="77777777" w:rsidTr="004C0AE5">
        <w:trPr>
          <w:trHeight w:val="454"/>
        </w:trPr>
        <w:tc>
          <w:tcPr>
            <w:tcW w:w="943" w:type="pct"/>
            <w:vAlign w:val="bottom"/>
          </w:tcPr>
          <w:p w14:paraId="6593C1F2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0844A69" w14:textId="77777777" w:rsidR="004C0AE5" w:rsidRPr="00D32FF0" w:rsidRDefault="004C0AE5" w:rsidP="004C0AE5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VHF self</w:t>
            </w:r>
            <w:r>
              <w:rPr>
                <w:rFonts w:ascii="Univers 45 Light" w:hAnsi="Univers 45 Light" w:cs="Arial"/>
                <w:sz w:val="20"/>
              </w:rPr>
              <w:t>-</w:t>
            </w:r>
            <w:r w:rsidRPr="00D32FF0">
              <w:rPr>
                <w:rFonts w:ascii="Univers 45 Light" w:hAnsi="Univers 45 Light" w:cs="Arial"/>
                <w:sz w:val="20"/>
              </w:rPr>
              <w:t>test</w:t>
            </w:r>
          </w:p>
        </w:tc>
        <w:tc>
          <w:tcPr>
            <w:tcW w:w="881" w:type="pct"/>
            <w:vAlign w:val="bottom"/>
          </w:tcPr>
          <w:p w14:paraId="1E2794C2" w14:textId="77777777" w:rsidR="004C0AE5" w:rsidRPr="00CE3D6E" w:rsidRDefault="004C0AE5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10C839F" w14:textId="77777777" w:rsidR="0030695C" w:rsidRDefault="0030695C" w:rsidP="006A585E">
      <w:pPr>
        <w:spacing w:before="120" w:after="120"/>
      </w:pPr>
    </w:p>
    <w:p w14:paraId="58222B6C" w14:textId="77777777" w:rsidR="004C0AE5" w:rsidRPr="00962ED4" w:rsidRDefault="004C0AE5" w:rsidP="004C0AE5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9.  MISCELLANEOUS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4C0AE5" w:rsidRPr="00D50BB8" w14:paraId="6322E3B6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31E8C513" w14:textId="77777777" w:rsidR="004C0AE5" w:rsidRPr="00962ED4" w:rsidRDefault="004C0AE5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49DD2BFD" w14:textId="77777777" w:rsidR="004C0AE5" w:rsidRPr="00962ED4" w:rsidRDefault="004C0AE5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44ED6AB1" w14:textId="77777777" w:rsidR="004C0AE5" w:rsidRPr="000B01F7" w:rsidRDefault="004C0AE5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4C0AE5" w:rsidRPr="00D50BB8" w14:paraId="5A7D14D6" w14:textId="77777777" w:rsidTr="00B0120C">
        <w:trPr>
          <w:trHeight w:val="454"/>
        </w:trPr>
        <w:tc>
          <w:tcPr>
            <w:tcW w:w="943" w:type="pct"/>
            <w:vAlign w:val="bottom"/>
          </w:tcPr>
          <w:p w14:paraId="4C86AE09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5CF5ED7" w14:textId="77777777" w:rsidR="004C0AE5" w:rsidRPr="00D32FF0" w:rsidRDefault="004C0AE5" w:rsidP="00B0120C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Incinerator operating satisfactorily</w:t>
            </w:r>
          </w:p>
        </w:tc>
        <w:tc>
          <w:tcPr>
            <w:tcW w:w="881" w:type="pct"/>
            <w:vAlign w:val="bottom"/>
          </w:tcPr>
          <w:p w14:paraId="5F765A8F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2FEC36E5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0B953D5F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</w:tcPr>
          <w:p w14:paraId="77602100" w14:textId="77777777" w:rsidR="004C0AE5" w:rsidRPr="00D32FF0" w:rsidRDefault="004C0AE5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Function test of Inert Gas System, inert gas to be vented to deck for 30 minutes with less than 5% O2 produced.</w:t>
            </w:r>
            <w:r>
              <w:rPr>
                <w:rFonts w:ascii="Univers 45 Light" w:hAnsi="Univers 45 Light" w:cs="Arial"/>
                <w:sz w:val="20"/>
              </w:rPr>
              <w:t xml:space="preserve"> </w:t>
            </w:r>
            <w:r w:rsidRPr="00D32FF0">
              <w:rPr>
                <w:rFonts w:ascii="Univers 45 Light" w:hAnsi="Univers 45 Light" w:cs="Arial"/>
                <w:sz w:val="20"/>
              </w:rPr>
              <w:t xml:space="preserve">This test to be run in conjunction with function test </w:t>
            </w:r>
          </w:p>
        </w:tc>
        <w:tc>
          <w:tcPr>
            <w:tcW w:w="881" w:type="pct"/>
            <w:vAlign w:val="bottom"/>
          </w:tcPr>
          <w:p w14:paraId="3DDF05BF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4C0AE5" w:rsidRPr="00D50BB8" w14:paraId="784130D8" w14:textId="77777777" w:rsidTr="00B519E9">
        <w:trPr>
          <w:trHeight w:val="454"/>
        </w:trPr>
        <w:tc>
          <w:tcPr>
            <w:tcW w:w="943" w:type="pct"/>
            <w:vAlign w:val="bottom"/>
          </w:tcPr>
          <w:p w14:paraId="1402C61C" w14:textId="77777777" w:rsidR="004C0AE5" w:rsidRPr="00D32FF0" w:rsidRDefault="004C0AE5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976EE9F" w14:textId="77777777" w:rsidR="004C0AE5" w:rsidRPr="00D32FF0" w:rsidRDefault="004C0AE5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b/>
                <w:sz w:val="20"/>
              </w:rPr>
              <w:t>COT IG pressure, CHECK THERE ARE NO BLANKS BY:</w:t>
            </w:r>
          </w:p>
        </w:tc>
        <w:tc>
          <w:tcPr>
            <w:tcW w:w="881" w:type="pct"/>
            <w:shd w:val="clear" w:color="auto" w:fill="D9D9D9"/>
            <w:vAlign w:val="bottom"/>
          </w:tcPr>
          <w:p w14:paraId="72AD2A6B" w14:textId="77777777" w:rsidR="004C0AE5" w:rsidRPr="00D50BB8" w:rsidRDefault="004C0AE5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5106A8" w:rsidRPr="00D50BB8" w14:paraId="28666507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77FBD6E9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370A002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Operation satisfactory (O2 &amp; dew point values ok)</w:t>
            </w:r>
          </w:p>
        </w:tc>
        <w:tc>
          <w:tcPr>
            <w:tcW w:w="881" w:type="pct"/>
            <w:vAlign w:val="bottom"/>
          </w:tcPr>
          <w:p w14:paraId="62B72DD6" w14:textId="77777777" w:rsidR="005106A8" w:rsidRPr="00D50BB8" w:rsidRDefault="005106A8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5106A8" w:rsidRPr="00D50BB8" w14:paraId="47A36E15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7B3E81CD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8068185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Alarms &amp; Trips </w:t>
            </w:r>
          </w:p>
          <w:p w14:paraId="1CA3A276" w14:textId="77777777" w:rsidR="005106A8" w:rsidRPr="00D32FF0" w:rsidRDefault="005106A8" w:rsidP="005106A8">
            <w:pPr>
              <w:numPr>
                <w:ilvl w:val="0"/>
                <w:numId w:val="29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ind w:left="341" w:hanging="284"/>
              <w:textAlignment w:val="baseline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Scrubber cooling water no flow trip</w:t>
            </w:r>
          </w:p>
          <w:p w14:paraId="4C9C45DC" w14:textId="77777777" w:rsidR="005106A8" w:rsidRPr="00D32FF0" w:rsidRDefault="005106A8" w:rsidP="005106A8">
            <w:pPr>
              <w:numPr>
                <w:ilvl w:val="0"/>
                <w:numId w:val="29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ind w:left="341" w:hanging="284"/>
              <w:textAlignment w:val="baseline"/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Flame fail</w:t>
            </w:r>
          </w:p>
        </w:tc>
        <w:tc>
          <w:tcPr>
            <w:tcW w:w="881" w:type="pct"/>
            <w:vAlign w:val="bottom"/>
          </w:tcPr>
          <w:p w14:paraId="2230DD38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106A8" w:rsidRPr="00D50BB8" w14:paraId="211FC075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63C2F312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8F3D267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Sewage treatment plant on line and operating satisfactorily</w:t>
            </w:r>
          </w:p>
        </w:tc>
        <w:tc>
          <w:tcPr>
            <w:tcW w:w="881" w:type="pct"/>
            <w:vAlign w:val="bottom"/>
          </w:tcPr>
          <w:p w14:paraId="4CDBA397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106A8" w:rsidRPr="00D50BB8" w14:paraId="44B8BAB6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5A2711DC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7E4F818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Bilge system tested internally </w:t>
            </w:r>
          </w:p>
        </w:tc>
        <w:tc>
          <w:tcPr>
            <w:tcW w:w="881" w:type="pct"/>
            <w:vAlign w:val="bottom"/>
          </w:tcPr>
          <w:p w14:paraId="160E7C06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106A8" w:rsidRPr="00D50BB8" w14:paraId="154C4B49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7DDFAB5C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8BDE10F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OWS – function test of 3-way valve and alarm proven</w:t>
            </w:r>
          </w:p>
        </w:tc>
        <w:tc>
          <w:tcPr>
            <w:tcW w:w="881" w:type="pct"/>
            <w:vAlign w:val="bottom"/>
          </w:tcPr>
          <w:p w14:paraId="776FC101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106A8" w:rsidRPr="00D50BB8" w14:paraId="36B61691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2AF0F62E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9210133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F.O &amp; L.O purifier plant in operation and operating in required temperature range without problem</w:t>
            </w:r>
          </w:p>
        </w:tc>
        <w:tc>
          <w:tcPr>
            <w:tcW w:w="881" w:type="pct"/>
            <w:vAlign w:val="bottom"/>
          </w:tcPr>
          <w:p w14:paraId="0237EE1A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106A8" w:rsidRPr="00D50BB8" w14:paraId="60FE5471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028C7839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1ECC805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General cleanliness of machinery spaces, power plant and auxiliary machinery satisfactory</w:t>
            </w:r>
          </w:p>
        </w:tc>
        <w:tc>
          <w:tcPr>
            <w:tcW w:w="881" w:type="pct"/>
            <w:vAlign w:val="bottom"/>
          </w:tcPr>
          <w:p w14:paraId="53C25331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106A8" w:rsidRPr="00D50BB8" w14:paraId="78F58BEC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17FA647F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BEE0FC2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Bilge Injection valve opened and closed</w:t>
            </w:r>
          </w:p>
        </w:tc>
        <w:tc>
          <w:tcPr>
            <w:tcW w:w="881" w:type="pct"/>
            <w:vAlign w:val="bottom"/>
          </w:tcPr>
          <w:p w14:paraId="76DF8B72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106A8" w:rsidRPr="00D50BB8" w14:paraId="531238DA" w14:textId="77777777" w:rsidTr="005106A8">
        <w:trPr>
          <w:trHeight w:val="454"/>
        </w:trPr>
        <w:tc>
          <w:tcPr>
            <w:tcW w:w="943" w:type="pct"/>
            <w:vAlign w:val="bottom"/>
          </w:tcPr>
          <w:p w14:paraId="7F05D225" w14:textId="77777777" w:rsidR="005106A8" w:rsidRPr="00D32FF0" w:rsidRDefault="005106A8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D5BC78F" w14:textId="77777777" w:rsidR="005106A8" w:rsidRPr="00D32FF0" w:rsidRDefault="005106A8" w:rsidP="005106A8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Gas Detection system on and operational, at least one sensor to be tested</w:t>
            </w:r>
          </w:p>
        </w:tc>
        <w:tc>
          <w:tcPr>
            <w:tcW w:w="881" w:type="pct"/>
            <w:vAlign w:val="bottom"/>
          </w:tcPr>
          <w:p w14:paraId="65038500" w14:textId="77777777" w:rsidR="005106A8" w:rsidRPr="00CE3D6E" w:rsidRDefault="005106A8" w:rsidP="00F61A32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F91443D" w14:textId="77777777" w:rsidR="00D66354" w:rsidRPr="00962ED4" w:rsidRDefault="00D66354" w:rsidP="00D66354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10.  </w:t>
      </w:r>
      <w:r w:rsidR="00F61A32">
        <w:rPr>
          <w:rFonts w:ascii="Arial" w:hAnsi="Arial" w:cs="Arial"/>
          <w:b/>
        </w:rPr>
        <w:t>GALLEY SAFETY EQUIPMENT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D66354" w:rsidRPr="00D50BB8" w14:paraId="094903DF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72F39FB7" w14:textId="77777777" w:rsidR="00D66354" w:rsidRPr="00962ED4" w:rsidRDefault="00D66354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07431B3B" w14:textId="77777777" w:rsidR="00D66354" w:rsidRPr="00962ED4" w:rsidRDefault="00D66354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347861B4" w14:textId="77777777" w:rsidR="00D66354" w:rsidRPr="000B01F7" w:rsidRDefault="00D66354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F61A32" w:rsidRPr="00D50BB8" w14:paraId="01B77BFC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51262E72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0D09A3D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Cold Chambers Alarm tested</w:t>
            </w:r>
            <w:r>
              <w:rPr>
                <w:rFonts w:ascii="Univers 45 Light" w:hAnsi="Univers 45 Light" w:cs="Arial"/>
                <w:sz w:val="20"/>
              </w:rPr>
              <w:t xml:space="preserve"> and temperature satisfactory</w:t>
            </w:r>
          </w:p>
        </w:tc>
        <w:tc>
          <w:tcPr>
            <w:tcW w:w="881" w:type="pct"/>
            <w:vAlign w:val="bottom"/>
          </w:tcPr>
          <w:p w14:paraId="1DB9F34C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03C7FD0F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771C300F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F6CB487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Portable Fire Extinguisher in place</w:t>
            </w:r>
          </w:p>
        </w:tc>
        <w:tc>
          <w:tcPr>
            <w:tcW w:w="881" w:type="pct"/>
            <w:vAlign w:val="bottom"/>
          </w:tcPr>
          <w:p w14:paraId="58565A03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2D3828C7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2A43E55E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9C3147A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Fire Blanket Fitted</w:t>
            </w:r>
          </w:p>
        </w:tc>
        <w:tc>
          <w:tcPr>
            <w:tcW w:w="881" w:type="pct"/>
            <w:vAlign w:val="bottom"/>
          </w:tcPr>
          <w:p w14:paraId="1BF5512F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E8136AE" w14:textId="77777777" w:rsidR="0030695C" w:rsidRDefault="0030695C" w:rsidP="006A585E">
      <w:pPr>
        <w:spacing w:before="120" w:after="120"/>
      </w:pPr>
    </w:p>
    <w:p w14:paraId="1E1B89A1" w14:textId="77777777" w:rsidR="00F61A32" w:rsidRPr="00962ED4" w:rsidRDefault="00F61A32" w:rsidP="00F61A32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11.  GALLEY ELECTRICAL APPLIANCES – FUCNTION TEST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F61A32" w:rsidRPr="00D50BB8" w14:paraId="6BF3134C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217BA5DB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1F967729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6A662700" w14:textId="77777777" w:rsidR="00F61A32" w:rsidRPr="000B01F7" w:rsidRDefault="00F61A32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F61A32" w:rsidRPr="00D50BB8" w14:paraId="24968B7C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673844D1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4B4E9A7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Main Range </w:t>
            </w:r>
          </w:p>
        </w:tc>
        <w:tc>
          <w:tcPr>
            <w:tcW w:w="881" w:type="pct"/>
            <w:vAlign w:val="bottom"/>
          </w:tcPr>
          <w:p w14:paraId="5B74A2CD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7C14E582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3E71D4EF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002BA34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Baker’s Oven</w:t>
            </w:r>
          </w:p>
        </w:tc>
        <w:tc>
          <w:tcPr>
            <w:tcW w:w="881" w:type="pct"/>
            <w:vAlign w:val="bottom"/>
          </w:tcPr>
          <w:p w14:paraId="73AE2D83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3C6088E1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48B5B439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DCFBC41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Combination Oven</w:t>
            </w:r>
          </w:p>
        </w:tc>
        <w:tc>
          <w:tcPr>
            <w:tcW w:w="881" w:type="pct"/>
            <w:vAlign w:val="bottom"/>
          </w:tcPr>
          <w:p w14:paraId="257609BE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3CC1F353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5E6FE4D2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5AA3844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Dough Mixing Machine</w:t>
            </w:r>
          </w:p>
        </w:tc>
        <w:tc>
          <w:tcPr>
            <w:tcW w:w="881" w:type="pct"/>
            <w:vAlign w:val="bottom"/>
          </w:tcPr>
          <w:p w14:paraId="6E3D325C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708046CA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77A09363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6432DCE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Microwave Oven (Test Door Seal For Leakage)</w:t>
            </w:r>
          </w:p>
        </w:tc>
        <w:tc>
          <w:tcPr>
            <w:tcW w:w="881" w:type="pct"/>
            <w:vAlign w:val="bottom"/>
          </w:tcPr>
          <w:p w14:paraId="3A4126F5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44E3017C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04289FA8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581B5A4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Dish Washing Machine</w:t>
            </w:r>
          </w:p>
        </w:tc>
        <w:tc>
          <w:tcPr>
            <w:tcW w:w="881" w:type="pct"/>
            <w:vAlign w:val="bottom"/>
          </w:tcPr>
          <w:p w14:paraId="7C222499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11C99587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53BCCE48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D429100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Potato Peeling Machine</w:t>
            </w:r>
          </w:p>
        </w:tc>
        <w:tc>
          <w:tcPr>
            <w:tcW w:w="881" w:type="pct"/>
            <w:vAlign w:val="bottom"/>
          </w:tcPr>
          <w:p w14:paraId="4DC1759B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29D3514F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7D7A03D4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CF1C72A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Waste Disposal Unit</w:t>
            </w:r>
          </w:p>
        </w:tc>
        <w:tc>
          <w:tcPr>
            <w:tcW w:w="881" w:type="pct"/>
            <w:vAlign w:val="bottom"/>
          </w:tcPr>
          <w:p w14:paraId="72726681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39154488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2AE313A6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47599E0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Refrigerator</w:t>
            </w:r>
          </w:p>
        </w:tc>
        <w:tc>
          <w:tcPr>
            <w:tcW w:w="881" w:type="pct"/>
            <w:vAlign w:val="bottom"/>
          </w:tcPr>
          <w:p w14:paraId="0E9D06A9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1F9FC59F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7FF2E5A7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461261D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Deep Freeze Unit</w:t>
            </w:r>
          </w:p>
        </w:tc>
        <w:tc>
          <w:tcPr>
            <w:tcW w:w="881" w:type="pct"/>
            <w:vAlign w:val="bottom"/>
          </w:tcPr>
          <w:p w14:paraId="3DFFF67C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10284E3C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4F6D1EAE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83EE2B6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Water Boilers</w:t>
            </w:r>
          </w:p>
        </w:tc>
        <w:tc>
          <w:tcPr>
            <w:tcW w:w="881" w:type="pct"/>
            <w:vAlign w:val="bottom"/>
          </w:tcPr>
          <w:p w14:paraId="0F8C305E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232214CC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754DFD3B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BF8AB6E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Galley Air Conditioning Unit (dedicated unit)</w:t>
            </w:r>
          </w:p>
        </w:tc>
        <w:tc>
          <w:tcPr>
            <w:tcW w:w="881" w:type="pct"/>
            <w:vAlign w:val="bottom"/>
          </w:tcPr>
          <w:p w14:paraId="1DD5837D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1C60DC74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6D84AD66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5FD1359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Supply Fans</w:t>
            </w:r>
          </w:p>
        </w:tc>
        <w:tc>
          <w:tcPr>
            <w:tcW w:w="881" w:type="pct"/>
            <w:vAlign w:val="bottom"/>
          </w:tcPr>
          <w:p w14:paraId="28DC0963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3489A1F4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4AF61E8A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EFE6A26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Exhaust Fans</w:t>
            </w:r>
          </w:p>
        </w:tc>
        <w:tc>
          <w:tcPr>
            <w:tcW w:w="881" w:type="pct"/>
            <w:vAlign w:val="bottom"/>
          </w:tcPr>
          <w:p w14:paraId="613B21B9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F16EF20" w14:textId="77777777" w:rsidR="00F61A32" w:rsidRDefault="00F61A32" w:rsidP="006A585E">
      <w:pPr>
        <w:spacing w:before="120" w:after="120"/>
      </w:pPr>
    </w:p>
    <w:p w14:paraId="4DE05E2A" w14:textId="77777777" w:rsidR="00F61A32" w:rsidRPr="00962ED4" w:rsidRDefault="00F61A32" w:rsidP="00F61A32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12.  GALLEY FITTINGS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F61A32" w:rsidRPr="00D50BB8" w14:paraId="60E73E55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33894C4C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3540CDB0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121F96C2" w14:textId="77777777" w:rsidR="00F61A32" w:rsidRPr="000B01F7" w:rsidRDefault="00F61A32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F61A32" w:rsidRPr="00D50BB8" w14:paraId="30DADC3A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224F2304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0FF05A7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Doors and Drawers on All Fitted Units Operate Correctly</w:t>
            </w:r>
          </w:p>
        </w:tc>
        <w:tc>
          <w:tcPr>
            <w:tcW w:w="881" w:type="pct"/>
            <w:vAlign w:val="bottom"/>
          </w:tcPr>
          <w:p w14:paraId="6288B028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096F0E0B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573F73E9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84E9F7D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Anti-roll Bars on Main Range Fit Correctly</w:t>
            </w:r>
          </w:p>
        </w:tc>
        <w:tc>
          <w:tcPr>
            <w:tcW w:w="881" w:type="pct"/>
            <w:vAlign w:val="bottom"/>
          </w:tcPr>
          <w:p w14:paraId="3B496330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22E3D099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047A7B2A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9D3B274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Scupper Covers Fit Correctly</w:t>
            </w:r>
          </w:p>
        </w:tc>
        <w:tc>
          <w:tcPr>
            <w:tcW w:w="881" w:type="pct"/>
            <w:vAlign w:val="bottom"/>
          </w:tcPr>
          <w:p w14:paraId="7971EED1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8C63D0D" w14:textId="77777777" w:rsidR="00F61A32" w:rsidRDefault="00F61A32" w:rsidP="006A585E">
      <w:pPr>
        <w:spacing w:before="120" w:after="120"/>
      </w:pPr>
    </w:p>
    <w:p w14:paraId="0820C96F" w14:textId="77777777" w:rsidR="00F61A32" w:rsidRPr="00962ED4" w:rsidRDefault="00F61A32" w:rsidP="00F61A32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13.  ACCOMMODATION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F61A32" w:rsidRPr="00D50BB8" w14:paraId="3FFA34EC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6CDC5328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5B6F0956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4DC5FFFC" w14:textId="77777777" w:rsidR="00F61A32" w:rsidRPr="000B01F7" w:rsidRDefault="00F61A32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F61A32" w:rsidRPr="00D50BB8" w14:paraId="1B49FD11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7CCD1B6C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3A1E855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All Fixed Fittings in Place</w:t>
            </w:r>
          </w:p>
        </w:tc>
        <w:tc>
          <w:tcPr>
            <w:tcW w:w="881" w:type="pct"/>
            <w:vAlign w:val="bottom"/>
          </w:tcPr>
          <w:p w14:paraId="555AE682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20A67F1F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007E47FA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79BEA49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Sanitary Extraction Fan Effective</w:t>
            </w:r>
          </w:p>
        </w:tc>
        <w:tc>
          <w:tcPr>
            <w:tcW w:w="881" w:type="pct"/>
            <w:vAlign w:val="bottom"/>
          </w:tcPr>
          <w:p w14:paraId="0377A94C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6E5E8923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2E67946D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6B5F8B8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Lifejacket</w:t>
            </w:r>
          </w:p>
        </w:tc>
        <w:tc>
          <w:tcPr>
            <w:tcW w:w="881" w:type="pct"/>
            <w:vAlign w:val="bottom"/>
          </w:tcPr>
          <w:p w14:paraId="1E13883F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F61A32" w:rsidRPr="00D50BB8" w14:paraId="09608EA7" w14:textId="77777777" w:rsidTr="00F61A32">
        <w:trPr>
          <w:trHeight w:val="454"/>
        </w:trPr>
        <w:tc>
          <w:tcPr>
            <w:tcW w:w="943" w:type="pct"/>
            <w:vAlign w:val="bottom"/>
          </w:tcPr>
          <w:p w14:paraId="3BC00305" w14:textId="77777777" w:rsidR="00F61A32" w:rsidRPr="00D32FF0" w:rsidRDefault="00F61A32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040A1AB" w14:textId="77777777" w:rsidR="00F61A32" w:rsidRPr="00D32FF0" w:rsidRDefault="00F61A32" w:rsidP="00F61A32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ELSA</w:t>
            </w:r>
            <w:r>
              <w:rPr>
                <w:rFonts w:ascii="Univers 45 Light" w:hAnsi="Univers 45 Light" w:cs="Arial"/>
                <w:sz w:val="20"/>
              </w:rPr>
              <w:t xml:space="preserve"> / EEBD</w:t>
            </w:r>
            <w:r w:rsidRPr="00D32FF0">
              <w:rPr>
                <w:rFonts w:ascii="Univers 45 Light" w:hAnsi="Univers 45 Light" w:cs="Arial"/>
                <w:sz w:val="20"/>
              </w:rPr>
              <w:t xml:space="preserve"> Set</w:t>
            </w:r>
          </w:p>
        </w:tc>
        <w:tc>
          <w:tcPr>
            <w:tcW w:w="881" w:type="pct"/>
            <w:vAlign w:val="bottom"/>
          </w:tcPr>
          <w:p w14:paraId="5A870891" w14:textId="77777777" w:rsidR="00F61A32" w:rsidRPr="00D50BB8" w:rsidRDefault="00F61A32" w:rsidP="00F61A3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84D4654" w14:textId="77777777" w:rsidR="00F61A32" w:rsidRDefault="00F61A32" w:rsidP="006A585E">
      <w:pPr>
        <w:spacing w:before="120" w:after="120"/>
      </w:pPr>
    </w:p>
    <w:p w14:paraId="278FDE0F" w14:textId="77777777" w:rsidR="00F61A32" w:rsidRPr="00962ED4" w:rsidRDefault="00F61A32" w:rsidP="00F61A32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14.  LAUNDRY ROOMS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F61A32" w:rsidRPr="00D50BB8" w14:paraId="359C1684" w14:textId="77777777" w:rsidTr="00F61A32">
        <w:trPr>
          <w:trHeight w:val="343"/>
        </w:trPr>
        <w:tc>
          <w:tcPr>
            <w:tcW w:w="943" w:type="pct"/>
            <w:vAlign w:val="center"/>
          </w:tcPr>
          <w:p w14:paraId="55469B3F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10BEA9C3" w14:textId="77777777" w:rsidR="00F61A32" w:rsidRPr="00962ED4" w:rsidRDefault="00F61A32" w:rsidP="00F61A32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7D836A90" w14:textId="77777777" w:rsidR="00F61A32" w:rsidRPr="000B01F7" w:rsidRDefault="00F61A32" w:rsidP="00F61A3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C92583" w:rsidRPr="00D50BB8" w14:paraId="279E1CAB" w14:textId="77777777" w:rsidTr="00C92583">
        <w:trPr>
          <w:trHeight w:val="454"/>
        </w:trPr>
        <w:tc>
          <w:tcPr>
            <w:tcW w:w="943" w:type="pct"/>
            <w:vAlign w:val="bottom"/>
          </w:tcPr>
          <w:p w14:paraId="401897B3" w14:textId="77777777" w:rsidR="00C92583" w:rsidRPr="00D32FF0" w:rsidRDefault="00C92583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A808E64" w14:textId="77777777" w:rsidR="00C92583" w:rsidRPr="00D32FF0" w:rsidRDefault="00C92583" w:rsidP="00C9258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Washing Machines – Function Test</w:t>
            </w:r>
          </w:p>
        </w:tc>
        <w:tc>
          <w:tcPr>
            <w:tcW w:w="881" w:type="pct"/>
            <w:vAlign w:val="bottom"/>
          </w:tcPr>
          <w:p w14:paraId="00E33613" w14:textId="77777777" w:rsidR="00C92583" w:rsidRPr="00D50BB8" w:rsidRDefault="00C92583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C92583" w:rsidRPr="00D50BB8" w14:paraId="1261E885" w14:textId="77777777" w:rsidTr="00C92583">
        <w:trPr>
          <w:trHeight w:val="454"/>
        </w:trPr>
        <w:tc>
          <w:tcPr>
            <w:tcW w:w="943" w:type="pct"/>
            <w:vAlign w:val="bottom"/>
          </w:tcPr>
          <w:p w14:paraId="77BE9493" w14:textId="77777777" w:rsidR="00C92583" w:rsidRPr="00D32FF0" w:rsidRDefault="00C92583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556C98B" w14:textId="77777777" w:rsidR="00C92583" w:rsidRPr="00D32FF0" w:rsidRDefault="00C92583" w:rsidP="00C9258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Drying Machines – Function Test</w:t>
            </w:r>
          </w:p>
        </w:tc>
        <w:tc>
          <w:tcPr>
            <w:tcW w:w="881" w:type="pct"/>
            <w:vAlign w:val="bottom"/>
          </w:tcPr>
          <w:p w14:paraId="4D7EBE93" w14:textId="77777777" w:rsidR="00C92583" w:rsidRPr="00D50BB8" w:rsidRDefault="00C92583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C92583" w:rsidRPr="00D50BB8" w14:paraId="4DBA5796" w14:textId="77777777" w:rsidTr="00C92583">
        <w:trPr>
          <w:trHeight w:val="454"/>
        </w:trPr>
        <w:tc>
          <w:tcPr>
            <w:tcW w:w="943" w:type="pct"/>
            <w:vAlign w:val="bottom"/>
          </w:tcPr>
          <w:p w14:paraId="5121E4FF" w14:textId="77777777" w:rsidR="00C92583" w:rsidRPr="00D32FF0" w:rsidRDefault="00C92583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C5AEAB3" w14:textId="77777777" w:rsidR="00C92583" w:rsidRPr="00D32FF0" w:rsidRDefault="00C92583" w:rsidP="00B519E9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Portable Laundry Equipment Supplied</w:t>
            </w:r>
          </w:p>
        </w:tc>
        <w:tc>
          <w:tcPr>
            <w:tcW w:w="881" w:type="pct"/>
            <w:vAlign w:val="bottom"/>
          </w:tcPr>
          <w:p w14:paraId="66EA8342" w14:textId="77777777" w:rsidR="00C92583" w:rsidRPr="00D50BB8" w:rsidRDefault="00C92583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C92583" w:rsidRPr="00D50BB8" w14:paraId="1D72D072" w14:textId="77777777" w:rsidTr="00C92583">
        <w:trPr>
          <w:trHeight w:val="454"/>
        </w:trPr>
        <w:tc>
          <w:tcPr>
            <w:tcW w:w="943" w:type="pct"/>
            <w:vAlign w:val="bottom"/>
          </w:tcPr>
          <w:p w14:paraId="00BF02D1" w14:textId="77777777" w:rsidR="00C92583" w:rsidRPr="00D32FF0" w:rsidRDefault="00C92583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ADBBFED" w14:textId="77777777" w:rsidR="00C92583" w:rsidRPr="00D32FF0" w:rsidRDefault="00C92583" w:rsidP="00B519E9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Lighting</w:t>
            </w:r>
          </w:p>
        </w:tc>
        <w:tc>
          <w:tcPr>
            <w:tcW w:w="881" w:type="pct"/>
            <w:vAlign w:val="bottom"/>
          </w:tcPr>
          <w:p w14:paraId="1B5EC330" w14:textId="77777777" w:rsidR="00C92583" w:rsidRPr="00D50BB8" w:rsidRDefault="00C92583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C92583" w:rsidRPr="00D50BB8" w14:paraId="4F0161FE" w14:textId="77777777" w:rsidTr="00C92583">
        <w:trPr>
          <w:trHeight w:val="454"/>
        </w:trPr>
        <w:tc>
          <w:tcPr>
            <w:tcW w:w="943" w:type="pct"/>
            <w:vAlign w:val="bottom"/>
          </w:tcPr>
          <w:p w14:paraId="58B36E3E" w14:textId="77777777" w:rsidR="00C92583" w:rsidRPr="00D32FF0" w:rsidRDefault="00C92583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6992FA4" w14:textId="77777777" w:rsidR="00C92583" w:rsidRPr="00D32FF0" w:rsidRDefault="00C92583" w:rsidP="00B519E9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Deck Covering</w:t>
            </w:r>
          </w:p>
        </w:tc>
        <w:tc>
          <w:tcPr>
            <w:tcW w:w="881" w:type="pct"/>
            <w:vAlign w:val="bottom"/>
          </w:tcPr>
          <w:p w14:paraId="6DC58EBA" w14:textId="77777777" w:rsidR="00C92583" w:rsidRPr="00D50BB8" w:rsidRDefault="00C92583" w:rsidP="00F61A32">
            <w:pPr>
              <w:jc w:val="center"/>
              <w:rPr>
                <w:rFonts w:ascii="Arial" w:hAnsi="Arial" w:cs="Arial"/>
              </w:rPr>
            </w:pPr>
          </w:p>
        </w:tc>
      </w:tr>
      <w:tr w:rsidR="00C92583" w:rsidRPr="00D50BB8" w14:paraId="10166D24" w14:textId="77777777" w:rsidTr="00C92583">
        <w:trPr>
          <w:trHeight w:val="454"/>
        </w:trPr>
        <w:tc>
          <w:tcPr>
            <w:tcW w:w="943" w:type="pct"/>
            <w:vAlign w:val="bottom"/>
          </w:tcPr>
          <w:p w14:paraId="031920D3" w14:textId="77777777" w:rsidR="00C92583" w:rsidRPr="00D32FF0" w:rsidRDefault="00C92583" w:rsidP="00F61A32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60CE011" w14:textId="77777777" w:rsidR="00C92583" w:rsidRPr="00D32FF0" w:rsidRDefault="00C92583" w:rsidP="00B519E9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Room Heater (Drying Room) – (function test)</w:t>
            </w:r>
          </w:p>
        </w:tc>
        <w:tc>
          <w:tcPr>
            <w:tcW w:w="881" w:type="pct"/>
            <w:vAlign w:val="bottom"/>
          </w:tcPr>
          <w:p w14:paraId="66FCECD4" w14:textId="77777777" w:rsidR="00C92583" w:rsidRPr="00D50BB8" w:rsidRDefault="00C92583" w:rsidP="00F61A3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65B5AD" w14:textId="77777777" w:rsidR="00F61A32" w:rsidRDefault="00F61A32" w:rsidP="006A585E">
      <w:pPr>
        <w:spacing w:before="120" w:after="120"/>
      </w:pPr>
    </w:p>
    <w:p w14:paraId="23F77F26" w14:textId="77777777" w:rsidR="00125E46" w:rsidRPr="00962ED4" w:rsidRDefault="00125E46" w:rsidP="00125E46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15.  SAFETY EQUIPMENT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125E46" w:rsidRPr="00D50BB8" w14:paraId="6F61FD51" w14:textId="77777777" w:rsidTr="00B519E9">
        <w:trPr>
          <w:trHeight w:val="343"/>
        </w:trPr>
        <w:tc>
          <w:tcPr>
            <w:tcW w:w="943" w:type="pct"/>
            <w:vAlign w:val="center"/>
          </w:tcPr>
          <w:p w14:paraId="68D58B5A" w14:textId="77777777" w:rsidR="00125E46" w:rsidRPr="00962ED4" w:rsidRDefault="00125E46" w:rsidP="00B519E9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634FDE86" w14:textId="77777777" w:rsidR="00125E46" w:rsidRPr="00962ED4" w:rsidRDefault="00125E46" w:rsidP="00B519E9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0A18AAED" w14:textId="77777777" w:rsidR="00125E46" w:rsidRPr="000B01F7" w:rsidRDefault="00125E46" w:rsidP="00B519E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125E46" w:rsidRPr="00D50BB8" w14:paraId="0A05452A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1D40079C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3C70B6D3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Fire detection system proven and random heads tested – no delays on bells</w:t>
            </w:r>
          </w:p>
        </w:tc>
        <w:tc>
          <w:tcPr>
            <w:tcW w:w="881" w:type="pct"/>
            <w:vAlign w:val="bottom"/>
          </w:tcPr>
          <w:p w14:paraId="4B229D9C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787CA3E9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073B076C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E985F52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Emergency fire pump satisfactory in ballast condition</w:t>
            </w:r>
          </w:p>
        </w:tc>
        <w:tc>
          <w:tcPr>
            <w:tcW w:w="881" w:type="pct"/>
            <w:vAlign w:val="bottom"/>
          </w:tcPr>
          <w:p w14:paraId="368DC99F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03A603E3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60A928F7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495675E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Deluge system tested</w:t>
            </w:r>
          </w:p>
        </w:tc>
        <w:tc>
          <w:tcPr>
            <w:tcW w:w="881" w:type="pct"/>
            <w:vAlign w:val="bottom"/>
          </w:tcPr>
          <w:p w14:paraId="02AB609C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28652265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12EFCC53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47E40BF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Fan dampers/flaps satisfactory</w:t>
            </w:r>
          </w:p>
        </w:tc>
        <w:tc>
          <w:tcPr>
            <w:tcW w:w="881" w:type="pct"/>
            <w:vAlign w:val="bottom"/>
          </w:tcPr>
          <w:p w14:paraId="4A86973F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6C06A9BA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4AE53809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6A385B6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Fixed Fire Fighting Installations inspected / tested where appropriate and left enabled (incl</w:t>
            </w:r>
            <w:r>
              <w:rPr>
                <w:rFonts w:ascii="Univers 45 Light" w:hAnsi="Univers 45 Light" w:cs="Arial"/>
                <w:sz w:val="20"/>
              </w:rPr>
              <w:t>uding</w:t>
            </w:r>
            <w:r w:rsidRPr="00D32FF0">
              <w:rPr>
                <w:rFonts w:ascii="Univers 45 Light" w:hAnsi="Univers 45 Light" w:cs="Arial"/>
                <w:sz w:val="20"/>
              </w:rPr>
              <w:t xml:space="preserve"> paint locker), Keys placed in boxes next to cabinets, leaded seals intact</w:t>
            </w:r>
          </w:p>
        </w:tc>
        <w:tc>
          <w:tcPr>
            <w:tcW w:w="881" w:type="pct"/>
            <w:vAlign w:val="bottom"/>
          </w:tcPr>
          <w:p w14:paraId="5A4D8C27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7A8852DB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6AA448C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D1491FD" w14:textId="77777777" w:rsidR="00125E46" w:rsidRPr="00D32FF0" w:rsidRDefault="00125E46" w:rsidP="00125E46">
            <w:pPr>
              <w:pStyle w:val="NormalIndent"/>
              <w:numPr>
                <w:ilvl w:val="0"/>
                <w:numId w:val="30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341" w:hanging="284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Dry powder</w:t>
            </w:r>
          </w:p>
        </w:tc>
        <w:tc>
          <w:tcPr>
            <w:tcW w:w="881" w:type="pct"/>
            <w:vAlign w:val="bottom"/>
          </w:tcPr>
          <w:p w14:paraId="79317CA9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2A849EF9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ADF9850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EE31F89" w14:textId="77777777" w:rsidR="00125E46" w:rsidRPr="00D32FF0" w:rsidRDefault="00125E46" w:rsidP="00125E46">
            <w:pPr>
              <w:pStyle w:val="NormalIndent"/>
              <w:numPr>
                <w:ilvl w:val="0"/>
                <w:numId w:val="30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341" w:hanging="284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Foam</w:t>
            </w:r>
          </w:p>
        </w:tc>
        <w:tc>
          <w:tcPr>
            <w:tcW w:w="881" w:type="pct"/>
            <w:vAlign w:val="bottom"/>
          </w:tcPr>
          <w:p w14:paraId="7A3DA8E0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6D691F4B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3CD38B34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A900E14" w14:textId="77777777" w:rsidR="00125E46" w:rsidRPr="00D32FF0" w:rsidRDefault="00125E46" w:rsidP="00125E46">
            <w:pPr>
              <w:pStyle w:val="NormalIndent"/>
              <w:numPr>
                <w:ilvl w:val="0"/>
                <w:numId w:val="30"/>
              </w:numPr>
              <w:tabs>
                <w:tab w:val="clear" w:pos="720"/>
                <w:tab w:val="clear" w:pos="1077"/>
                <w:tab w:val="clear" w:pos="1440"/>
                <w:tab w:val="clear" w:pos="2160"/>
                <w:tab w:val="clear" w:pos="2880"/>
              </w:tabs>
              <w:ind w:left="341" w:hanging="284"/>
              <w:rPr>
                <w:rFonts w:ascii="Univers 45 Light" w:hAnsi="Univers 45 Light" w:cs="Arial"/>
                <w:sz w:val="20"/>
              </w:rPr>
            </w:pPr>
            <w:proofErr w:type="spellStart"/>
            <w:r w:rsidRPr="00D32FF0">
              <w:rPr>
                <w:rFonts w:ascii="Univers 45 Light" w:hAnsi="Univers 45 Light" w:cs="Arial"/>
                <w:sz w:val="20"/>
              </w:rPr>
              <w:t>Watermist</w:t>
            </w:r>
            <w:proofErr w:type="spellEnd"/>
            <w:r w:rsidRPr="00D32FF0">
              <w:rPr>
                <w:rFonts w:ascii="Univers 45 Light" w:hAnsi="Univers 45 Light" w:cs="Arial"/>
                <w:sz w:val="20"/>
              </w:rPr>
              <w:t xml:space="preserve"> </w:t>
            </w:r>
          </w:p>
        </w:tc>
        <w:tc>
          <w:tcPr>
            <w:tcW w:w="881" w:type="pct"/>
            <w:vAlign w:val="bottom"/>
          </w:tcPr>
          <w:p w14:paraId="2378D3FC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70F1D2A1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74E27BA6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FAE95CD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CABA compressor operation proven and cylinders charged, oil filled and air filter fitted prior to charging bottles</w:t>
            </w:r>
          </w:p>
        </w:tc>
        <w:tc>
          <w:tcPr>
            <w:tcW w:w="881" w:type="pct"/>
            <w:vAlign w:val="bottom"/>
          </w:tcPr>
          <w:p w14:paraId="57B5B51C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687E65B6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082A5411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AE7C11A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Lifeboat tested in-water</w:t>
            </w:r>
          </w:p>
        </w:tc>
        <w:tc>
          <w:tcPr>
            <w:tcW w:w="881" w:type="pct"/>
            <w:vAlign w:val="bottom"/>
          </w:tcPr>
          <w:p w14:paraId="07E7F3BE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3C6E4E4E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410DEF8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646A07E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Rescue boat tested in-water</w:t>
            </w:r>
          </w:p>
        </w:tc>
        <w:tc>
          <w:tcPr>
            <w:tcW w:w="881" w:type="pct"/>
            <w:vAlign w:val="bottom"/>
          </w:tcPr>
          <w:p w14:paraId="7E87D7CA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7F124D10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6EBECBCB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89D1333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Local Procedure in place for lifeboat/rescue boat deployment</w:t>
            </w:r>
          </w:p>
        </w:tc>
        <w:tc>
          <w:tcPr>
            <w:tcW w:w="881" w:type="pct"/>
            <w:vAlign w:val="bottom"/>
          </w:tcPr>
          <w:p w14:paraId="2CF64719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60B488A9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7C236DD9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63A1497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Fire Hydrants and Hoses satisfactory</w:t>
            </w:r>
          </w:p>
        </w:tc>
        <w:tc>
          <w:tcPr>
            <w:tcW w:w="881" w:type="pct"/>
            <w:vAlign w:val="bottom"/>
          </w:tcPr>
          <w:p w14:paraId="2D34E150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7164CDF0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08EBA9FE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3E52CA5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All other fire-fighting and LSA equipment proved and deployed</w:t>
            </w:r>
          </w:p>
        </w:tc>
        <w:tc>
          <w:tcPr>
            <w:tcW w:w="881" w:type="pct"/>
            <w:vAlign w:val="bottom"/>
          </w:tcPr>
          <w:p w14:paraId="19EE98B3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3A470B07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433D51E5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27B92A3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Accommodation fire-fighting system satisfactory</w:t>
            </w:r>
          </w:p>
        </w:tc>
        <w:tc>
          <w:tcPr>
            <w:tcW w:w="881" w:type="pct"/>
            <w:vAlign w:val="bottom"/>
          </w:tcPr>
          <w:p w14:paraId="79B545E3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3709A61C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27EE53B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692CF288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Fire extinguishers satisfactory, including spares</w:t>
            </w:r>
          </w:p>
        </w:tc>
        <w:tc>
          <w:tcPr>
            <w:tcW w:w="881" w:type="pct"/>
            <w:vAlign w:val="bottom"/>
          </w:tcPr>
          <w:p w14:paraId="7C612D09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1A9B8302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0836531F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271F82A9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Emergency stop switches tested satisfactory</w:t>
            </w:r>
          </w:p>
        </w:tc>
        <w:tc>
          <w:tcPr>
            <w:tcW w:w="881" w:type="pct"/>
            <w:vAlign w:val="bottom"/>
          </w:tcPr>
          <w:p w14:paraId="7EE46249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4F0A57BA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AFD9A33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E117264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Emergency shut off valves tested satisfactory</w:t>
            </w:r>
          </w:p>
        </w:tc>
        <w:tc>
          <w:tcPr>
            <w:tcW w:w="881" w:type="pct"/>
            <w:vAlign w:val="bottom"/>
          </w:tcPr>
          <w:p w14:paraId="0E5E3455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3AD9A599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AD452E9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E7D9468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Fan interlocks proven</w:t>
            </w:r>
          </w:p>
        </w:tc>
        <w:tc>
          <w:tcPr>
            <w:tcW w:w="881" w:type="pct"/>
            <w:vAlign w:val="bottom"/>
          </w:tcPr>
          <w:p w14:paraId="52B31280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7BADFE8E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4AB2A40A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24BFC15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Padlocks to be removed from all safety gear stowage boxes</w:t>
            </w:r>
          </w:p>
        </w:tc>
        <w:tc>
          <w:tcPr>
            <w:tcW w:w="881" w:type="pct"/>
            <w:vAlign w:val="bottom"/>
          </w:tcPr>
          <w:p w14:paraId="78129368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51215112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D0B7E80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1D00EA84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Rescue Boat fuel tank filled (Petrol &amp; 2 stroke Oil supplied as applicable)</w:t>
            </w:r>
          </w:p>
        </w:tc>
        <w:tc>
          <w:tcPr>
            <w:tcW w:w="881" w:type="pct"/>
            <w:vAlign w:val="bottom"/>
          </w:tcPr>
          <w:p w14:paraId="473180A7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763B18F7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0630078B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7B9E1777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Lifeboat fuel level checked and air cylinders fully charged</w:t>
            </w:r>
          </w:p>
        </w:tc>
        <w:tc>
          <w:tcPr>
            <w:tcW w:w="881" w:type="pct"/>
            <w:vAlign w:val="bottom"/>
          </w:tcPr>
          <w:p w14:paraId="7AF7245E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4CBBA4A9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439AE72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3E628DA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Foam level satisfactory in Foam tank </w:t>
            </w:r>
          </w:p>
        </w:tc>
        <w:tc>
          <w:tcPr>
            <w:tcW w:w="881" w:type="pct"/>
            <w:vAlign w:val="bottom"/>
          </w:tcPr>
          <w:p w14:paraId="6FB9FA13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125E46" w:rsidRPr="00D50BB8" w14:paraId="0986D337" w14:textId="77777777" w:rsidTr="00125E46">
        <w:trPr>
          <w:trHeight w:val="454"/>
        </w:trPr>
        <w:tc>
          <w:tcPr>
            <w:tcW w:w="943" w:type="pct"/>
            <w:vAlign w:val="bottom"/>
          </w:tcPr>
          <w:p w14:paraId="55A8C7AD" w14:textId="77777777" w:rsidR="00125E46" w:rsidRPr="00D32FF0" w:rsidRDefault="00125E46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47012159" w14:textId="77777777" w:rsidR="00125E46" w:rsidRPr="00D32FF0" w:rsidRDefault="00125E46" w:rsidP="00125E46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CABA &amp; EEBD cylinders fully charged</w:t>
            </w:r>
          </w:p>
        </w:tc>
        <w:tc>
          <w:tcPr>
            <w:tcW w:w="881" w:type="pct"/>
            <w:vAlign w:val="bottom"/>
          </w:tcPr>
          <w:p w14:paraId="11692395" w14:textId="77777777" w:rsidR="00125E46" w:rsidRPr="00D50BB8" w:rsidRDefault="00125E46" w:rsidP="00B519E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618E6B" w14:textId="77777777" w:rsidR="00125E46" w:rsidRDefault="00125E46" w:rsidP="006A585E">
      <w:pPr>
        <w:spacing w:before="120" w:after="120"/>
      </w:pPr>
    </w:p>
    <w:p w14:paraId="7DA16381" w14:textId="77777777" w:rsidR="00125E46" w:rsidRPr="00962ED4" w:rsidRDefault="00125E46" w:rsidP="00125E46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16.  </w:t>
      </w:r>
      <w:r w:rsidR="00E66FF4">
        <w:rPr>
          <w:rFonts w:ascii="Arial" w:hAnsi="Arial" w:cs="Arial"/>
          <w:b/>
        </w:rPr>
        <w:t>OWNERS SUPPLY OUTFIT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7"/>
        <w:gridCol w:w="8022"/>
      </w:tblGrid>
      <w:tr w:rsidR="00E66FF4" w:rsidRPr="00D50BB8" w14:paraId="514AFDA4" w14:textId="77777777" w:rsidTr="00E66FF4">
        <w:trPr>
          <w:trHeight w:val="454"/>
        </w:trPr>
        <w:tc>
          <w:tcPr>
            <w:tcW w:w="944" w:type="pct"/>
            <w:tcBorders>
              <w:bottom w:val="nil"/>
            </w:tcBorders>
            <w:vAlign w:val="bottom"/>
          </w:tcPr>
          <w:p w14:paraId="33733464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bottom w:val="dashed" w:sz="4" w:space="0" w:color="auto"/>
            </w:tcBorders>
            <w:vAlign w:val="bottom"/>
          </w:tcPr>
          <w:p w14:paraId="65ADA2CA" w14:textId="77777777" w:rsidR="00E66FF4" w:rsidRPr="00D32FF0" w:rsidRDefault="00E66FF4" w:rsidP="00E66FF4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BA Compressor</w:t>
            </w:r>
            <w:r>
              <w:rPr>
                <w:rFonts w:ascii="Univers 45 Light" w:hAnsi="Univers 45 Light" w:cs="Arial"/>
                <w:sz w:val="20"/>
              </w:rPr>
              <w:t xml:space="preserve">: </w:t>
            </w:r>
          </w:p>
        </w:tc>
      </w:tr>
      <w:tr w:rsidR="00E66FF4" w:rsidRPr="00D50BB8" w14:paraId="57EA1DAD" w14:textId="77777777" w:rsidTr="00E66FF4">
        <w:trPr>
          <w:trHeight w:val="454"/>
        </w:trPr>
        <w:tc>
          <w:tcPr>
            <w:tcW w:w="944" w:type="pct"/>
            <w:tcBorders>
              <w:top w:val="nil"/>
              <w:bottom w:val="nil"/>
            </w:tcBorders>
            <w:vAlign w:val="bottom"/>
          </w:tcPr>
          <w:p w14:paraId="44F169C0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7C72B72C" w14:textId="77777777" w:rsidR="00E66FF4" w:rsidRPr="00D32FF0" w:rsidRDefault="00E66FF4" w:rsidP="00E66FF4">
            <w:pPr>
              <w:rPr>
                <w:rFonts w:ascii="Univers 45 Light" w:hAnsi="Univers 45 Light"/>
              </w:rPr>
            </w:pPr>
            <w:r>
              <w:rPr>
                <w:rFonts w:ascii="Univers 45 Light" w:hAnsi="Univers 45 Light"/>
              </w:rPr>
              <w:t>Cooling water</w:t>
            </w:r>
            <w:r w:rsidRPr="00D32FF0">
              <w:rPr>
                <w:rFonts w:ascii="Univers 45 Light" w:hAnsi="Univers 45 Light"/>
              </w:rPr>
              <w:t xml:space="preserve"> chemical dosing system</w:t>
            </w:r>
            <w:r>
              <w:rPr>
                <w:rFonts w:ascii="Univers 45 Light" w:hAnsi="Univers 45 Light"/>
              </w:rPr>
              <w:t>:</w:t>
            </w:r>
          </w:p>
        </w:tc>
      </w:tr>
      <w:tr w:rsidR="00E66FF4" w:rsidRPr="00D50BB8" w14:paraId="394F61D1" w14:textId="77777777" w:rsidTr="00E66FF4">
        <w:trPr>
          <w:trHeight w:val="454"/>
        </w:trPr>
        <w:tc>
          <w:tcPr>
            <w:tcW w:w="944" w:type="pct"/>
            <w:tcBorders>
              <w:top w:val="nil"/>
              <w:bottom w:val="nil"/>
            </w:tcBorders>
            <w:vAlign w:val="bottom"/>
          </w:tcPr>
          <w:p w14:paraId="4B815814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3C1CD620" w14:textId="77777777" w:rsidR="00E66FF4" w:rsidRPr="00D32FF0" w:rsidRDefault="00E66FF4" w:rsidP="00E66FF4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/>
                <w:sz w:val="20"/>
              </w:rPr>
            </w:pPr>
            <w:r>
              <w:rPr>
                <w:rFonts w:ascii="Univers 45 Light" w:hAnsi="Univers 45 Light" w:cs="Arial"/>
                <w:sz w:val="20"/>
              </w:rPr>
              <w:t>Boiler</w:t>
            </w:r>
            <w:r w:rsidRPr="00D32FF0">
              <w:rPr>
                <w:rFonts w:ascii="Univers 45 Light" w:hAnsi="Univers 45 Light" w:cs="Arial"/>
                <w:sz w:val="20"/>
              </w:rPr>
              <w:t xml:space="preserve"> soot dosing system</w:t>
            </w:r>
            <w:r>
              <w:rPr>
                <w:rFonts w:ascii="Univers 45 Light" w:hAnsi="Univers 45 Light" w:cs="Arial"/>
                <w:sz w:val="20"/>
              </w:rPr>
              <w:t>:</w:t>
            </w:r>
          </w:p>
        </w:tc>
      </w:tr>
      <w:tr w:rsidR="00E66FF4" w:rsidRPr="00D50BB8" w14:paraId="40F54077" w14:textId="77777777" w:rsidTr="00E66FF4">
        <w:trPr>
          <w:trHeight w:val="454"/>
        </w:trPr>
        <w:tc>
          <w:tcPr>
            <w:tcW w:w="944" w:type="pct"/>
            <w:tcBorders>
              <w:top w:val="nil"/>
              <w:bottom w:val="nil"/>
            </w:tcBorders>
            <w:vAlign w:val="bottom"/>
          </w:tcPr>
          <w:p w14:paraId="356860C0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005466B8" w14:textId="77777777" w:rsidR="00E66FF4" w:rsidRPr="00D32FF0" w:rsidRDefault="00E66FF4" w:rsidP="00E66FF4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Galley outfit</w:t>
            </w:r>
            <w:r>
              <w:rPr>
                <w:rFonts w:ascii="Univers 45 Light" w:hAnsi="Univers 45 Light" w:cs="Arial"/>
                <w:sz w:val="20"/>
              </w:rPr>
              <w:t>:</w:t>
            </w:r>
          </w:p>
        </w:tc>
      </w:tr>
      <w:tr w:rsidR="00E66FF4" w:rsidRPr="00D50BB8" w14:paraId="3496D2A4" w14:textId="77777777" w:rsidTr="00E66FF4">
        <w:trPr>
          <w:trHeight w:val="454"/>
        </w:trPr>
        <w:tc>
          <w:tcPr>
            <w:tcW w:w="944" w:type="pct"/>
            <w:tcBorders>
              <w:top w:val="nil"/>
              <w:bottom w:val="nil"/>
            </w:tcBorders>
            <w:vAlign w:val="bottom"/>
          </w:tcPr>
          <w:p w14:paraId="1BB6E1BC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51FEBC9E" w14:textId="77777777" w:rsidR="00E66FF4" w:rsidRPr="00D32FF0" w:rsidRDefault="00E66FF4" w:rsidP="00E66FF4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Laundry outfit</w:t>
            </w:r>
            <w:r>
              <w:rPr>
                <w:rFonts w:ascii="Univers 45 Light" w:hAnsi="Univers 45 Light" w:cs="Arial"/>
                <w:sz w:val="20"/>
              </w:rPr>
              <w:t xml:space="preserve"> :    </w:t>
            </w:r>
          </w:p>
        </w:tc>
      </w:tr>
      <w:tr w:rsidR="00E66FF4" w:rsidRPr="00D50BB8" w14:paraId="0F0B822C" w14:textId="77777777" w:rsidTr="00E66FF4">
        <w:trPr>
          <w:trHeight w:val="454"/>
        </w:trPr>
        <w:tc>
          <w:tcPr>
            <w:tcW w:w="944" w:type="pct"/>
            <w:tcBorders>
              <w:top w:val="nil"/>
              <w:bottom w:val="nil"/>
            </w:tcBorders>
            <w:vAlign w:val="bottom"/>
          </w:tcPr>
          <w:p w14:paraId="191B9DDF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538421A4" w14:textId="77777777" w:rsidR="00E66FF4" w:rsidRPr="00D32FF0" w:rsidRDefault="00E66FF4" w:rsidP="00E66FF4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Electrical outfit</w:t>
            </w:r>
          </w:p>
        </w:tc>
      </w:tr>
      <w:tr w:rsidR="00E66FF4" w:rsidRPr="00D50BB8" w14:paraId="5C3A37F7" w14:textId="77777777" w:rsidTr="00E66FF4">
        <w:trPr>
          <w:trHeight w:val="454"/>
        </w:trPr>
        <w:tc>
          <w:tcPr>
            <w:tcW w:w="944" w:type="pct"/>
            <w:tcBorders>
              <w:top w:val="nil"/>
              <w:bottom w:val="nil"/>
            </w:tcBorders>
            <w:vAlign w:val="bottom"/>
          </w:tcPr>
          <w:p w14:paraId="478D938C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1D62393A" w14:textId="77777777" w:rsidR="00E66FF4" w:rsidRPr="00D32FF0" w:rsidRDefault="00E66FF4" w:rsidP="00E66FF4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Deck outfit</w:t>
            </w:r>
            <w:r>
              <w:rPr>
                <w:rFonts w:ascii="Univers 45 Light" w:hAnsi="Univers 45 Light" w:cs="Arial"/>
                <w:sz w:val="20"/>
              </w:rPr>
              <w:t xml:space="preserve">  :     </w:t>
            </w:r>
          </w:p>
        </w:tc>
      </w:tr>
      <w:tr w:rsidR="00E66FF4" w:rsidRPr="00D50BB8" w14:paraId="60B04DA8" w14:textId="77777777" w:rsidTr="00E66FF4">
        <w:trPr>
          <w:trHeight w:val="454"/>
        </w:trPr>
        <w:tc>
          <w:tcPr>
            <w:tcW w:w="944" w:type="pct"/>
            <w:tcBorders>
              <w:top w:val="nil"/>
            </w:tcBorders>
            <w:vAlign w:val="bottom"/>
          </w:tcPr>
          <w:p w14:paraId="4081ED06" w14:textId="77777777" w:rsidR="00E66FF4" w:rsidRPr="00D32FF0" w:rsidRDefault="00E66FF4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4056" w:type="pct"/>
            <w:tcBorders>
              <w:top w:val="dashed" w:sz="4" w:space="0" w:color="auto"/>
            </w:tcBorders>
            <w:vAlign w:val="bottom"/>
          </w:tcPr>
          <w:p w14:paraId="536EE767" w14:textId="77777777" w:rsidR="00E66FF4" w:rsidRPr="00D32FF0" w:rsidRDefault="00E66FF4" w:rsidP="00E66FF4">
            <w:pPr>
              <w:rPr>
                <w:rFonts w:ascii="Univers 45 Light" w:hAnsi="Univers 45 Light"/>
              </w:rPr>
            </w:pPr>
            <w:r w:rsidRPr="00D32FF0">
              <w:rPr>
                <w:rFonts w:ascii="Univers 45 Light" w:hAnsi="Univers 45 Light"/>
              </w:rPr>
              <w:t>Machinery Outfit</w:t>
            </w:r>
            <w:r>
              <w:rPr>
                <w:rFonts w:ascii="Univers 45 Light" w:hAnsi="Univers 45 Light"/>
              </w:rPr>
              <w:t xml:space="preserve">: </w:t>
            </w:r>
          </w:p>
        </w:tc>
      </w:tr>
    </w:tbl>
    <w:p w14:paraId="66A00DCE" w14:textId="77777777" w:rsidR="00125E46" w:rsidRDefault="00125E46" w:rsidP="006A585E">
      <w:pPr>
        <w:spacing w:before="120" w:after="120"/>
      </w:pPr>
    </w:p>
    <w:p w14:paraId="253E87A2" w14:textId="77777777" w:rsidR="00FF6B75" w:rsidRPr="00962ED4" w:rsidRDefault="00FF6B75" w:rsidP="00FF6B75">
      <w:pPr>
        <w:spacing w:before="120" w:after="120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17.  SHIPYARD SUPPLY SPARE PARTS AND SPECIAL TOOLS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  <w:gridCol w:w="6293"/>
        <w:gridCol w:w="1746"/>
      </w:tblGrid>
      <w:tr w:rsidR="00FF6B75" w:rsidRPr="00D50BB8" w14:paraId="0247F6CC" w14:textId="77777777" w:rsidTr="00B519E9">
        <w:trPr>
          <w:trHeight w:val="343"/>
        </w:trPr>
        <w:tc>
          <w:tcPr>
            <w:tcW w:w="943" w:type="pct"/>
            <w:vAlign w:val="center"/>
          </w:tcPr>
          <w:p w14:paraId="6AE605A0" w14:textId="77777777" w:rsidR="00FF6B75" w:rsidRPr="00962ED4" w:rsidRDefault="00FF6B75" w:rsidP="00B519E9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Date of Test</w:t>
            </w:r>
          </w:p>
        </w:tc>
        <w:tc>
          <w:tcPr>
            <w:tcW w:w="3176" w:type="pct"/>
            <w:vAlign w:val="center"/>
          </w:tcPr>
          <w:p w14:paraId="1572B8AC" w14:textId="77777777" w:rsidR="00FF6B75" w:rsidRPr="00962ED4" w:rsidRDefault="00FF6B75" w:rsidP="00B519E9">
            <w:pPr>
              <w:jc w:val="center"/>
              <w:rPr>
                <w:rFonts w:ascii="Arial" w:hAnsi="Arial" w:cs="Arial"/>
                <w:b/>
              </w:rPr>
            </w:pPr>
            <w:r w:rsidRPr="00962ED4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881" w:type="pct"/>
          </w:tcPr>
          <w:p w14:paraId="6D236789" w14:textId="77777777" w:rsidR="00FF6B75" w:rsidRPr="000B01F7" w:rsidRDefault="00FF6B75" w:rsidP="00B519E9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B01F7">
              <w:rPr>
                <w:rFonts w:ascii="Arial" w:hAnsi="Arial" w:cs="Arial"/>
                <w:b/>
              </w:rPr>
              <w:t>Yes/No</w:t>
            </w:r>
            <w:r>
              <w:rPr>
                <w:rFonts w:ascii="Arial" w:hAnsi="Arial" w:cs="Arial"/>
                <w:b/>
              </w:rPr>
              <w:t>/Na</w:t>
            </w:r>
          </w:p>
        </w:tc>
      </w:tr>
      <w:tr w:rsidR="00DF7933" w:rsidRPr="00D50BB8" w14:paraId="7F89DB80" w14:textId="77777777" w:rsidTr="00DF7933">
        <w:trPr>
          <w:trHeight w:val="454"/>
        </w:trPr>
        <w:tc>
          <w:tcPr>
            <w:tcW w:w="943" w:type="pct"/>
            <w:vAlign w:val="bottom"/>
          </w:tcPr>
          <w:p w14:paraId="1DD3A5AF" w14:textId="77777777" w:rsidR="00DF7933" w:rsidRPr="00D32FF0" w:rsidRDefault="00DF7933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5B87FF8B" w14:textId="77777777" w:rsidR="00DF7933" w:rsidRPr="00D32FF0" w:rsidRDefault="00DF7933" w:rsidP="00DF793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>Check all tools in place on Main Engine tool boards</w:t>
            </w:r>
          </w:p>
        </w:tc>
        <w:tc>
          <w:tcPr>
            <w:tcW w:w="881" w:type="pct"/>
            <w:vAlign w:val="bottom"/>
          </w:tcPr>
          <w:p w14:paraId="0B636798" w14:textId="77777777" w:rsidR="00DF7933" w:rsidRPr="00D50BB8" w:rsidRDefault="00DF7933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DF7933" w:rsidRPr="00D50BB8" w14:paraId="51ADDC9E" w14:textId="77777777" w:rsidTr="00DF7933">
        <w:trPr>
          <w:trHeight w:val="454"/>
        </w:trPr>
        <w:tc>
          <w:tcPr>
            <w:tcW w:w="943" w:type="pct"/>
            <w:vAlign w:val="bottom"/>
          </w:tcPr>
          <w:p w14:paraId="66B6C0EC" w14:textId="77777777" w:rsidR="00DF7933" w:rsidRPr="00D32FF0" w:rsidRDefault="00DF7933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</w:rPr>
            </w:pPr>
          </w:p>
        </w:tc>
        <w:tc>
          <w:tcPr>
            <w:tcW w:w="3176" w:type="pct"/>
            <w:vAlign w:val="bottom"/>
          </w:tcPr>
          <w:p w14:paraId="0C140EA8" w14:textId="77777777" w:rsidR="00DF7933" w:rsidRPr="00D32FF0" w:rsidRDefault="00DF7933" w:rsidP="00DF7933">
            <w:pPr>
              <w:pStyle w:val="NormalIndent"/>
              <w:tabs>
                <w:tab w:val="clear" w:pos="1440"/>
                <w:tab w:val="clear" w:pos="2160"/>
                <w:tab w:val="left" w:pos="7088"/>
                <w:tab w:val="left" w:pos="7372"/>
                <w:tab w:val="left" w:pos="7655"/>
                <w:tab w:val="left" w:pos="7938"/>
              </w:tabs>
              <w:ind w:left="0" w:firstLine="0"/>
              <w:rPr>
                <w:rFonts w:ascii="Univers 45 Light" w:hAnsi="Univers 45 Light" w:cs="Arial"/>
                <w:sz w:val="20"/>
              </w:rPr>
            </w:pPr>
            <w:r w:rsidRPr="00D32FF0">
              <w:rPr>
                <w:rFonts w:ascii="Univers 45 Light" w:hAnsi="Univers 45 Light" w:cs="Arial"/>
                <w:sz w:val="20"/>
              </w:rPr>
              <w:t xml:space="preserve">Confirm that all outfit spares boxes contents have been checked off. </w:t>
            </w:r>
          </w:p>
        </w:tc>
        <w:tc>
          <w:tcPr>
            <w:tcW w:w="881" w:type="pct"/>
            <w:vAlign w:val="bottom"/>
          </w:tcPr>
          <w:p w14:paraId="7882EC3D" w14:textId="77777777" w:rsidR="00DF7933" w:rsidRPr="00D50BB8" w:rsidRDefault="00DF7933" w:rsidP="00B519E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5F56800" w14:textId="77777777" w:rsidR="0030695C" w:rsidRDefault="0030695C" w:rsidP="006A585E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8"/>
        <w:gridCol w:w="4971"/>
        <w:gridCol w:w="2716"/>
      </w:tblGrid>
      <w:tr w:rsidR="00DF7933" w:rsidRPr="00D50BB8" w14:paraId="6E902560" w14:textId="77777777" w:rsidTr="00DF7933">
        <w:trPr>
          <w:trHeight w:val="343"/>
        </w:trPr>
        <w:tc>
          <w:tcPr>
            <w:tcW w:w="3637" w:type="pct"/>
            <w:gridSpan w:val="2"/>
            <w:vAlign w:val="center"/>
          </w:tcPr>
          <w:p w14:paraId="02A3903C" w14:textId="77777777" w:rsidR="00DF7933" w:rsidRPr="00962ED4" w:rsidRDefault="00DF7933" w:rsidP="00DF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Section Sign Off</w:t>
            </w:r>
          </w:p>
        </w:tc>
        <w:tc>
          <w:tcPr>
            <w:tcW w:w="1363" w:type="pct"/>
          </w:tcPr>
          <w:p w14:paraId="57E1052B" w14:textId="77777777" w:rsidR="00DF7933" w:rsidRPr="000B01F7" w:rsidRDefault="00DF7933" w:rsidP="00DF7933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</w:tr>
      <w:tr w:rsidR="00DF7933" w:rsidRPr="00D50BB8" w14:paraId="59663E77" w14:textId="77777777" w:rsidTr="00DF7933">
        <w:trPr>
          <w:trHeight w:val="454"/>
        </w:trPr>
        <w:tc>
          <w:tcPr>
            <w:tcW w:w="1143" w:type="pct"/>
            <w:vAlign w:val="bottom"/>
          </w:tcPr>
          <w:p w14:paraId="2AF6D427" w14:textId="77777777" w:rsidR="00DF7933" w:rsidRPr="00DF7933" w:rsidRDefault="00DF7933" w:rsidP="00DF7933">
            <w:pPr>
              <w:tabs>
                <w:tab w:val="left" w:pos="0"/>
                <w:tab w:val="left" w:pos="34"/>
              </w:tabs>
              <w:ind w:left="34" w:hanging="34"/>
              <w:rPr>
                <w:rFonts w:ascii="Univers 45 Light" w:hAnsi="Univers 45 Light"/>
                <w:b/>
              </w:rPr>
            </w:pPr>
            <w:r w:rsidRPr="00DF7933">
              <w:rPr>
                <w:rFonts w:ascii="Univers 45 Light" w:hAnsi="Univers 45 Light"/>
                <w:b/>
              </w:rPr>
              <w:t>Name / Rank (Print) :</w:t>
            </w:r>
          </w:p>
        </w:tc>
        <w:tc>
          <w:tcPr>
            <w:tcW w:w="3857" w:type="pct"/>
            <w:gridSpan w:val="2"/>
            <w:vAlign w:val="bottom"/>
          </w:tcPr>
          <w:p w14:paraId="5A35B4CF" w14:textId="77777777" w:rsidR="00DF7933" w:rsidRPr="00D50BB8" w:rsidRDefault="00DF7933" w:rsidP="00B519E9">
            <w:pPr>
              <w:jc w:val="center"/>
              <w:rPr>
                <w:rFonts w:ascii="Arial" w:hAnsi="Arial" w:cs="Arial"/>
              </w:rPr>
            </w:pPr>
          </w:p>
        </w:tc>
      </w:tr>
      <w:tr w:rsidR="00DF7933" w:rsidRPr="00D50BB8" w14:paraId="699B3E6D" w14:textId="77777777" w:rsidTr="00DF7933">
        <w:trPr>
          <w:trHeight w:val="454"/>
        </w:trPr>
        <w:tc>
          <w:tcPr>
            <w:tcW w:w="1143" w:type="pct"/>
            <w:vAlign w:val="bottom"/>
          </w:tcPr>
          <w:p w14:paraId="42775032" w14:textId="77777777" w:rsidR="00DF7933" w:rsidRPr="00DF7933" w:rsidRDefault="00DF7933" w:rsidP="00B519E9">
            <w:pPr>
              <w:tabs>
                <w:tab w:val="left" w:pos="0"/>
                <w:tab w:val="left" w:pos="34"/>
                <w:tab w:val="left" w:pos="426"/>
              </w:tabs>
              <w:ind w:left="34" w:hanging="34"/>
              <w:rPr>
                <w:rFonts w:ascii="Univers 45 Light" w:hAnsi="Univers 45 Light"/>
                <w:b/>
              </w:rPr>
            </w:pPr>
            <w:r w:rsidRPr="00DF7933">
              <w:rPr>
                <w:rFonts w:ascii="Univers 45 Light" w:hAnsi="Univers 45 Light"/>
                <w:b/>
              </w:rPr>
              <w:t>Signature:</w:t>
            </w:r>
          </w:p>
        </w:tc>
        <w:tc>
          <w:tcPr>
            <w:tcW w:w="3857" w:type="pct"/>
            <w:gridSpan w:val="2"/>
            <w:vAlign w:val="bottom"/>
          </w:tcPr>
          <w:p w14:paraId="764C5664" w14:textId="77777777" w:rsidR="00DF7933" w:rsidRPr="00D50BB8" w:rsidRDefault="00DF7933" w:rsidP="00B519E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3B6BE6F" w14:textId="77777777" w:rsidR="0070423B" w:rsidRDefault="0070423B" w:rsidP="006A585E">
      <w:pPr>
        <w:spacing w:before="120" w:after="120"/>
      </w:pPr>
    </w:p>
    <w:p w14:paraId="14B44BD8" w14:textId="77777777" w:rsidR="008F666E" w:rsidRDefault="008F666E"/>
    <w:p w14:paraId="63CE54B0" w14:textId="77777777" w:rsidR="0070423B" w:rsidRPr="00D50BB8" w:rsidRDefault="0070423B" w:rsidP="006A585E">
      <w:pPr>
        <w:pStyle w:val="Footer"/>
        <w:tabs>
          <w:tab w:val="clear" w:pos="4320"/>
          <w:tab w:val="clear" w:pos="8640"/>
        </w:tabs>
        <w:spacing w:before="120" w:after="120"/>
      </w:pPr>
    </w:p>
    <w:sectPr w:rsidR="0070423B" w:rsidRPr="00D50BB8" w:rsidSect="00C124A1">
      <w:headerReference w:type="default" r:id="rId12"/>
      <w:footerReference w:type="first" r:id="rId13"/>
      <w:pgSz w:w="11909" w:h="16834" w:code="9"/>
      <w:pgMar w:top="720" w:right="1080" w:bottom="720" w:left="108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0D6CD" w14:textId="77777777" w:rsidR="00894421" w:rsidRDefault="00894421">
      <w:r>
        <w:separator/>
      </w:r>
    </w:p>
  </w:endnote>
  <w:endnote w:type="continuationSeparator" w:id="0">
    <w:p w14:paraId="754F464E" w14:textId="77777777" w:rsidR="00894421" w:rsidRDefault="0089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 4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809"/>
      <w:gridCol w:w="1641"/>
      <w:gridCol w:w="1226"/>
      <w:gridCol w:w="1226"/>
      <w:gridCol w:w="1226"/>
      <w:gridCol w:w="1226"/>
      <w:gridCol w:w="1057"/>
      <w:gridCol w:w="1394"/>
    </w:tblGrid>
    <w:tr w:rsidR="00F61A32" w:rsidRPr="00FB3E1D" w14:paraId="651B4E83" w14:textId="77777777" w:rsidTr="00FB3E1D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59196ED3" w14:textId="77777777" w:rsidR="00F61A32" w:rsidRPr="00FB3E1D" w:rsidRDefault="00F61A32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837" w:type="pct"/>
          <w:shd w:val="clear" w:color="auto" w:fill="auto"/>
        </w:tcPr>
        <w:p w14:paraId="3FBD7B61" w14:textId="77777777" w:rsidR="00F61A32" w:rsidRPr="00FB3E1D" w:rsidRDefault="00F61A32" w:rsidP="005E38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SM0</w:t>
          </w:r>
          <w:r w:rsidR="005E3884">
            <w:rPr>
              <w:rFonts w:ascii="Arial" w:hAnsi="Arial" w:cs="Arial"/>
              <w:color w:val="333333"/>
              <w:sz w:val="14"/>
              <w:szCs w:val="14"/>
            </w:rPr>
            <w:t>69</w:t>
          </w:r>
        </w:p>
      </w:tc>
      <w:tc>
        <w:tcPr>
          <w:tcW w:w="625" w:type="pct"/>
          <w:shd w:val="clear" w:color="auto" w:fill="auto"/>
        </w:tcPr>
        <w:p w14:paraId="63331333" w14:textId="77777777" w:rsidR="00F61A32" w:rsidRPr="00FB3E1D" w:rsidRDefault="00F61A32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39747900" w14:textId="77777777" w:rsidR="00F61A32" w:rsidRPr="00FB3E1D" w:rsidRDefault="00F61A32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625" w:type="pct"/>
          <w:shd w:val="clear" w:color="auto" w:fill="auto"/>
        </w:tcPr>
        <w:p w14:paraId="4452B6F0" w14:textId="77777777" w:rsidR="00F61A32" w:rsidRPr="00FB3E1D" w:rsidRDefault="005E3884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625" w:type="pct"/>
          <w:shd w:val="clear" w:color="auto" w:fill="auto"/>
        </w:tcPr>
        <w:p w14:paraId="3440E909" w14:textId="77777777" w:rsidR="00F61A32" w:rsidRPr="00FB3E1D" w:rsidRDefault="00F61A32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3938BB90" w14:textId="77777777" w:rsidR="00F61A32" w:rsidRPr="00FB3E1D" w:rsidRDefault="00F61A32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711" w:type="pct"/>
          <w:shd w:val="clear" w:color="auto" w:fill="auto"/>
        </w:tcPr>
        <w:p w14:paraId="50804D1E" w14:textId="799D9618" w:rsidR="00F61A32" w:rsidRPr="00FB3E1D" w:rsidRDefault="00F61A32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E3884" w:rsidRPr="00FB3E1D" w14:paraId="24F11D85" w14:textId="77777777" w:rsidTr="00FB3E1D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639FF6E4" w14:textId="77777777" w:rsidR="005E3884" w:rsidRPr="00B75E37" w:rsidRDefault="005E3884" w:rsidP="00E23168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837" w:type="pct"/>
          <w:shd w:val="clear" w:color="auto" w:fill="auto"/>
        </w:tcPr>
        <w:p w14:paraId="0ACF79F9" w14:textId="77777777" w:rsidR="005E3884" w:rsidRPr="00B75E37" w:rsidRDefault="00D41134" w:rsidP="00D41134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D41134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SMD13</w:t>
          </w:r>
        </w:p>
      </w:tc>
      <w:tc>
        <w:tcPr>
          <w:tcW w:w="625" w:type="pct"/>
          <w:shd w:val="clear" w:color="auto" w:fill="auto"/>
        </w:tcPr>
        <w:p w14:paraId="54870392" w14:textId="77777777" w:rsidR="005E3884" w:rsidRPr="00FB3E1D" w:rsidRDefault="005E3884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5AA0E821" w14:textId="77777777" w:rsidR="005E3884" w:rsidRPr="00FB3E1D" w:rsidRDefault="005E3884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625" w:type="pct"/>
          <w:shd w:val="clear" w:color="auto" w:fill="auto"/>
        </w:tcPr>
        <w:p w14:paraId="69F63000" w14:textId="4C33979E" w:rsidR="005E3884" w:rsidRPr="00FB3E1D" w:rsidRDefault="00293E5A" w:rsidP="006A2DD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625" w:type="pct"/>
          <w:shd w:val="clear" w:color="auto" w:fill="auto"/>
        </w:tcPr>
        <w:p w14:paraId="249C4D10" w14:textId="77777777" w:rsidR="005E3884" w:rsidRPr="00FB3E1D" w:rsidRDefault="005E3884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1B452938" w14:textId="77777777" w:rsidR="005E3884" w:rsidRPr="00FB3E1D" w:rsidRDefault="005E3884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711" w:type="pct"/>
          <w:shd w:val="clear" w:color="auto" w:fill="auto"/>
        </w:tcPr>
        <w:p w14:paraId="474B0AFB" w14:textId="77777777" w:rsidR="005E3884" w:rsidRPr="00FB3E1D" w:rsidRDefault="005E3884" w:rsidP="00021E7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E7B5E">
            <w:rPr>
              <w:rFonts w:ascii="Arial" w:hAnsi="Arial" w:cs="Arial"/>
              <w:noProof/>
              <w:color w:val="333333"/>
              <w:sz w:val="14"/>
              <w:szCs w:val="14"/>
            </w:rPr>
            <w:t>12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E7B5E">
            <w:rPr>
              <w:rFonts w:ascii="Arial" w:hAnsi="Arial" w:cs="Arial"/>
              <w:noProof/>
              <w:color w:val="333333"/>
              <w:sz w:val="14"/>
              <w:szCs w:val="14"/>
            </w:rPr>
            <w:t>12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1064517" w14:textId="77777777" w:rsidR="00F61A32" w:rsidRDefault="00F61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809"/>
      <w:gridCol w:w="1641"/>
      <w:gridCol w:w="1226"/>
      <w:gridCol w:w="1226"/>
      <w:gridCol w:w="1226"/>
      <w:gridCol w:w="1226"/>
      <w:gridCol w:w="1057"/>
      <w:gridCol w:w="1394"/>
    </w:tblGrid>
    <w:tr w:rsidR="00F61A32" w:rsidRPr="00FB3E1D" w14:paraId="37B9C843" w14:textId="77777777" w:rsidTr="00FB3E1D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39A46D11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837" w:type="pct"/>
          <w:shd w:val="clear" w:color="auto" w:fill="auto"/>
        </w:tcPr>
        <w:p w14:paraId="73F90921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SM007A</w:t>
          </w:r>
        </w:p>
      </w:tc>
      <w:tc>
        <w:tcPr>
          <w:tcW w:w="625" w:type="pct"/>
          <w:shd w:val="clear" w:color="auto" w:fill="auto"/>
        </w:tcPr>
        <w:p w14:paraId="33E01CAB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37B89254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625" w:type="pct"/>
          <w:shd w:val="clear" w:color="auto" w:fill="auto"/>
        </w:tcPr>
        <w:p w14:paraId="3ED281EC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625" w:type="pct"/>
          <w:shd w:val="clear" w:color="auto" w:fill="auto"/>
        </w:tcPr>
        <w:p w14:paraId="2CCF19AC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20189448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711" w:type="pct"/>
          <w:shd w:val="clear" w:color="auto" w:fill="auto"/>
        </w:tcPr>
        <w:p w14:paraId="69FD5BDB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F61A32" w:rsidRPr="00FB3E1D" w14:paraId="57C36FA5" w14:textId="77777777" w:rsidTr="00FB3E1D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6D4474CC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37" w:type="pct"/>
          <w:shd w:val="clear" w:color="auto" w:fill="auto"/>
        </w:tcPr>
        <w:p w14:paraId="7641BABB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52A58541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32F5E90E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625" w:type="pct"/>
          <w:shd w:val="clear" w:color="auto" w:fill="auto"/>
        </w:tcPr>
        <w:p w14:paraId="1EFA7AC8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01 August 2008</w:t>
          </w:r>
        </w:p>
      </w:tc>
      <w:tc>
        <w:tcPr>
          <w:tcW w:w="625" w:type="pct"/>
          <w:shd w:val="clear" w:color="auto" w:fill="auto"/>
        </w:tcPr>
        <w:p w14:paraId="0A450315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1493E77E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711" w:type="pct"/>
          <w:shd w:val="clear" w:color="auto" w:fill="auto"/>
        </w:tcPr>
        <w:p w14:paraId="09247C5B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B3E1D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9651A">
            <w:rPr>
              <w:rFonts w:ascii="Arial" w:hAnsi="Arial" w:cs="Arial"/>
              <w:noProof/>
              <w:color w:val="333333"/>
              <w:sz w:val="14"/>
              <w:szCs w:val="14"/>
            </w:rPr>
            <w:t>12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F9EFCCE" w14:textId="77777777" w:rsidR="00F61A32" w:rsidRDefault="00F61A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809"/>
      <w:gridCol w:w="1641"/>
      <w:gridCol w:w="1226"/>
      <w:gridCol w:w="1226"/>
      <w:gridCol w:w="1226"/>
      <w:gridCol w:w="1226"/>
      <w:gridCol w:w="1057"/>
      <w:gridCol w:w="1394"/>
    </w:tblGrid>
    <w:tr w:rsidR="00F61A32" w:rsidRPr="00FB3E1D" w14:paraId="1E5021FE" w14:textId="77777777" w:rsidTr="00FB3E1D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7B316B47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837" w:type="pct"/>
          <w:shd w:val="clear" w:color="auto" w:fill="auto"/>
        </w:tcPr>
        <w:p w14:paraId="31ED70A4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SM007A</w:t>
          </w:r>
        </w:p>
      </w:tc>
      <w:tc>
        <w:tcPr>
          <w:tcW w:w="625" w:type="pct"/>
          <w:shd w:val="clear" w:color="auto" w:fill="auto"/>
        </w:tcPr>
        <w:p w14:paraId="7D070224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10EA129F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625" w:type="pct"/>
          <w:shd w:val="clear" w:color="auto" w:fill="auto"/>
        </w:tcPr>
        <w:p w14:paraId="7ED914D5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625" w:type="pct"/>
          <w:shd w:val="clear" w:color="auto" w:fill="auto"/>
        </w:tcPr>
        <w:p w14:paraId="69011C9F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6AB3F9AB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711" w:type="pct"/>
          <w:shd w:val="clear" w:color="auto" w:fill="auto"/>
        </w:tcPr>
        <w:p w14:paraId="157E0345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F61A32" w:rsidRPr="00FB3E1D" w14:paraId="452B44AD" w14:textId="77777777" w:rsidTr="00FB3E1D">
      <w:trPr>
        <w:trHeight w:hRule="exact" w:val="227"/>
        <w:jc w:val="center"/>
      </w:trPr>
      <w:tc>
        <w:tcPr>
          <w:tcW w:w="413" w:type="pct"/>
          <w:shd w:val="clear" w:color="auto" w:fill="auto"/>
        </w:tcPr>
        <w:p w14:paraId="0334E265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37" w:type="pct"/>
          <w:shd w:val="clear" w:color="auto" w:fill="auto"/>
        </w:tcPr>
        <w:p w14:paraId="1EDDFD5B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454D5C89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625" w:type="pct"/>
          <w:shd w:val="clear" w:color="auto" w:fill="auto"/>
        </w:tcPr>
        <w:p w14:paraId="43E3C165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625" w:type="pct"/>
          <w:shd w:val="clear" w:color="auto" w:fill="auto"/>
        </w:tcPr>
        <w:p w14:paraId="137F206D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>01 August 2008</w:t>
          </w:r>
        </w:p>
      </w:tc>
      <w:tc>
        <w:tcPr>
          <w:tcW w:w="625" w:type="pct"/>
          <w:shd w:val="clear" w:color="auto" w:fill="auto"/>
        </w:tcPr>
        <w:p w14:paraId="0F0BBC2F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539" w:type="pct"/>
          <w:shd w:val="clear" w:color="auto" w:fill="auto"/>
        </w:tcPr>
        <w:p w14:paraId="503F0E98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711" w:type="pct"/>
          <w:shd w:val="clear" w:color="auto" w:fill="auto"/>
        </w:tcPr>
        <w:p w14:paraId="1E1FCDEA" w14:textId="77777777" w:rsidR="00F61A32" w:rsidRPr="00FB3E1D" w:rsidRDefault="00F61A32" w:rsidP="000632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FB3E1D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9651A">
            <w:rPr>
              <w:rFonts w:ascii="Arial" w:hAnsi="Arial" w:cs="Arial"/>
              <w:noProof/>
              <w:color w:val="333333"/>
              <w:sz w:val="14"/>
              <w:szCs w:val="14"/>
            </w:rPr>
            <w:t>12</w:t>
          </w:r>
          <w:r w:rsidRPr="00FB3E1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7F6834E" w14:textId="77777777" w:rsidR="00F61A32" w:rsidRDefault="00F61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F8EF5" w14:textId="77777777" w:rsidR="00894421" w:rsidRDefault="00894421">
      <w:r>
        <w:separator/>
      </w:r>
    </w:p>
  </w:footnote>
  <w:footnote w:type="continuationSeparator" w:id="0">
    <w:p w14:paraId="13EEFC48" w14:textId="77777777" w:rsidR="00894421" w:rsidRDefault="00894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8A6BC" w14:textId="2C025946" w:rsidR="00F61A32" w:rsidRDefault="00C450A8" w:rsidP="0072524C">
    <w:pPr>
      <w:pStyle w:val="Header"/>
    </w:pPr>
    <w:r>
      <w:pict w14:anchorId="082F2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6pt;height:42.75pt">
          <v:imagedata r:id="rId1" o:title="TCCSLogo_P"/>
        </v:shape>
      </w:pict>
    </w:r>
  </w:p>
  <w:p w14:paraId="7127ACF1" w14:textId="77777777" w:rsidR="00293E5A" w:rsidRPr="0072524C" w:rsidRDefault="00293E5A" w:rsidP="00725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34E3" w14:textId="77777777" w:rsidR="00F61A32" w:rsidRDefault="00C450A8" w:rsidP="00640DB1">
    <w:pPr>
      <w:jc w:val="center"/>
    </w:pPr>
    <w:r>
      <w:pict w14:anchorId="142C07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6.75pt;height:42.75pt">
          <v:imagedata r:id="rId1" o:title="TCCSLogo_P"/>
        </v:shape>
      </w:pict>
    </w:r>
    <w:r>
      <w:rPr>
        <w:noProof/>
      </w:rPr>
      <w:pict w14:anchorId="7834D82E">
        <v:shape id="_x0000_s2062" type="#_x0000_t75" style="position:absolute;left:0;text-align:left;margin-left:-4.8pt;margin-top:-2.5pt;width:59.25pt;height:38.5pt;z-index:-251659264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500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9965"/>
    </w:tblGrid>
    <w:tr w:rsidR="00F61A32" w14:paraId="1EFC35F3" w14:textId="77777777">
      <w:trPr>
        <w:jc w:val="center"/>
      </w:trPr>
      <w:tc>
        <w:tcPr>
          <w:tcW w:w="5000" w:type="pct"/>
        </w:tcPr>
        <w:p w14:paraId="0BADA0BD" w14:textId="77777777" w:rsidR="00F61A32" w:rsidRPr="006C182F" w:rsidRDefault="00F61A32" w:rsidP="00CE3D6E">
          <w:pPr>
            <w:spacing w:before="120" w:after="120"/>
            <w:ind w:leftChars="-6" w:left="-1" w:hangingChars="4" w:hanging="11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4CAE6319" w14:textId="77777777" w:rsidR="00F61A32" w:rsidRDefault="00F61A32" w:rsidP="00640DB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F03C3" w14:textId="77777777" w:rsidR="00F61A32" w:rsidRDefault="00C450A8" w:rsidP="00735DCE">
    <w:pPr>
      <w:jc w:val="center"/>
    </w:pPr>
    <w:r>
      <w:rPr>
        <w:noProof/>
      </w:rPr>
      <w:pict w14:anchorId="1E565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-4.8pt;margin-top:-2.5pt;width:59.25pt;height:38.5pt;z-index:-251658240" o:allowoverlap="f">
          <v:imagedata r:id="rId1" o:title="tccflag"/>
          <w10:wrap type="square"/>
        </v:shape>
      </w:pict>
    </w:r>
  </w:p>
  <w:tbl>
    <w:tblPr>
      <w:tblW w:w="500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9965"/>
    </w:tblGrid>
    <w:tr w:rsidR="00F61A32" w14:paraId="59A08676" w14:textId="77777777">
      <w:trPr>
        <w:jc w:val="center"/>
      </w:trPr>
      <w:tc>
        <w:tcPr>
          <w:tcW w:w="5000" w:type="pct"/>
        </w:tcPr>
        <w:p w14:paraId="5910191E" w14:textId="77777777" w:rsidR="00F61A32" w:rsidRPr="006C182F" w:rsidRDefault="00F61A32" w:rsidP="00CE3D6E">
          <w:pPr>
            <w:spacing w:before="120" w:after="120"/>
            <w:ind w:firstLineChars="250" w:firstLine="701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7E5352A7" w14:textId="77777777" w:rsidR="00F61A32" w:rsidRDefault="00F61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04C6196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2436"/>
    <w:multiLevelType w:val="multilevel"/>
    <w:tmpl w:val="CBC83914"/>
    <w:lvl w:ilvl="0">
      <w:start w:val="1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BBC5794"/>
    <w:multiLevelType w:val="multilevel"/>
    <w:tmpl w:val="ACAE033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7F6F"/>
    <w:multiLevelType w:val="hybridMultilevel"/>
    <w:tmpl w:val="1ACEB716"/>
    <w:lvl w:ilvl="0" w:tplc="FA0A0DEA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4" w15:restartNumberingAfterBreak="0">
    <w:nsid w:val="198A7A88"/>
    <w:multiLevelType w:val="singleLevel"/>
    <w:tmpl w:val="20E4517A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6A7AB9"/>
    <w:multiLevelType w:val="hybridMultilevel"/>
    <w:tmpl w:val="372E6834"/>
    <w:lvl w:ilvl="0" w:tplc="0CF0C24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359C"/>
    <w:multiLevelType w:val="hybridMultilevel"/>
    <w:tmpl w:val="D48ECD1E"/>
    <w:lvl w:ilvl="0" w:tplc="7AFA38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04FF1"/>
    <w:multiLevelType w:val="hybridMultilevel"/>
    <w:tmpl w:val="15825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3D0"/>
    <w:multiLevelType w:val="multilevel"/>
    <w:tmpl w:val="F0B05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D5612E"/>
    <w:multiLevelType w:val="hybridMultilevel"/>
    <w:tmpl w:val="D0C2487A"/>
    <w:lvl w:ilvl="0" w:tplc="F1CA6060">
      <w:numFmt w:val="bullet"/>
      <w:lvlText w:val=""/>
      <w:lvlJc w:val="left"/>
      <w:pPr>
        <w:tabs>
          <w:tab w:val="num" w:pos="144"/>
        </w:tabs>
        <w:ind w:left="144" w:hanging="144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D0DB0"/>
    <w:multiLevelType w:val="hybridMultilevel"/>
    <w:tmpl w:val="B48E2E8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0A445D"/>
    <w:multiLevelType w:val="hybridMultilevel"/>
    <w:tmpl w:val="2A48999C"/>
    <w:lvl w:ilvl="0" w:tplc="886049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46097F"/>
    <w:multiLevelType w:val="multilevel"/>
    <w:tmpl w:val="F6803182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9"/>
      <w:numFmt w:val="decimalZero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37D100AA"/>
    <w:multiLevelType w:val="hybridMultilevel"/>
    <w:tmpl w:val="56928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F1D4D"/>
    <w:multiLevelType w:val="hybridMultilevel"/>
    <w:tmpl w:val="ACAE0336"/>
    <w:lvl w:ilvl="0" w:tplc="161454B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16" w15:restartNumberingAfterBreak="0">
    <w:nsid w:val="3D471463"/>
    <w:multiLevelType w:val="singleLevel"/>
    <w:tmpl w:val="2D66F048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7" w15:restartNumberingAfterBreak="0">
    <w:nsid w:val="41F45EFD"/>
    <w:multiLevelType w:val="hybridMultilevel"/>
    <w:tmpl w:val="72BC0E80"/>
    <w:lvl w:ilvl="0" w:tplc="A52641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F29C8"/>
    <w:multiLevelType w:val="singleLevel"/>
    <w:tmpl w:val="D9F2DB74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9" w15:restartNumberingAfterBreak="0">
    <w:nsid w:val="48B57F24"/>
    <w:multiLevelType w:val="hybridMultilevel"/>
    <w:tmpl w:val="BA98DC16"/>
    <w:lvl w:ilvl="0" w:tplc="0409000F">
      <w:start w:val="1"/>
      <w:numFmt w:val="decimal"/>
      <w:lvlText w:val="%1."/>
      <w:lvlJc w:val="left"/>
      <w:pPr>
        <w:tabs>
          <w:tab w:val="num" w:pos="912"/>
        </w:tabs>
        <w:ind w:left="9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abstractNum w:abstractNumId="20" w15:restartNumberingAfterBreak="0">
    <w:nsid w:val="4A8D36C9"/>
    <w:multiLevelType w:val="hybridMultilevel"/>
    <w:tmpl w:val="C310B904"/>
    <w:lvl w:ilvl="0" w:tplc="F2E2776A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21633"/>
    <w:multiLevelType w:val="hybridMultilevel"/>
    <w:tmpl w:val="A8B83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23D63"/>
    <w:multiLevelType w:val="hybridMultilevel"/>
    <w:tmpl w:val="268896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841E0D"/>
    <w:multiLevelType w:val="hybridMultilevel"/>
    <w:tmpl w:val="8C6E0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35933"/>
    <w:multiLevelType w:val="multilevel"/>
    <w:tmpl w:val="D0C2487A"/>
    <w:lvl w:ilvl="0">
      <w:numFmt w:val="bullet"/>
      <w:lvlText w:val=""/>
      <w:lvlJc w:val="left"/>
      <w:pPr>
        <w:tabs>
          <w:tab w:val="num" w:pos="144"/>
        </w:tabs>
        <w:ind w:left="144" w:hanging="144"/>
      </w:pPr>
      <w:rPr>
        <w:rFonts w:ascii="Symbol" w:eastAsia="SimSu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C4013"/>
    <w:multiLevelType w:val="hybridMultilevel"/>
    <w:tmpl w:val="92264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135CF"/>
    <w:multiLevelType w:val="multilevel"/>
    <w:tmpl w:val="9C4234B2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</w:lvl>
    <w:lvl w:ilvl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7" w15:restartNumberingAfterBreak="0">
    <w:nsid w:val="7408217C"/>
    <w:multiLevelType w:val="hybridMultilevel"/>
    <w:tmpl w:val="2C5052B8"/>
    <w:lvl w:ilvl="0" w:tplc="FD1E3134">
      <w:start w:val="1"/>
      <w:numFmt w:val="lowerRoman"/>
      <w:lvlText w:val="%1)"/>
      <w:lvlJc w:val="left"/>
      <w:pPr>
        <w:tabs>
          <w:tab w:val="num" w:pos="1248"/>
        </w:tabs>
        <w:ind w:left="12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8" w15:restartNumberingAfterBreak="0">
    <w:nsid w:val="7A1717F8"/>
    <w:multiLevelType w:val="hybridMultilevel"/>
    <w:tmpl w:val="BA2E0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41CEE"/>
    <w:multiLevelType w:val="multilevel"/>
    <w:tmpl w:val="72BC0E8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8"/>
  </w:num>
  <w:num w:numId="5">
    <w:abstractNumId w:val="4"/>
  </w:num>
  <w:num w:numId="6">
    <w:abstractNumId w:val="8"/>
  </w:num>
  <w:num w:numId="7">
    <w:abstractNumId w:val="12"/>
  </w:num>
  <w:num w:numId="8">
    <w:abstractNumId w:val="1"/>
  </w:num>
  <w:num w:numId="9">
    <w:abstractNumId w:val="17"/>
  </w:num>
  <w:num w:numId="10">
    <w:abstractNumId w:val="22"/>
  </w:num>
  <w:num w:numId="11">
    <w:abstractNumId w:val="20"/>
  </w:num>
  <w:num w:numId="12">
    <w:abstractNumId w:val="19"/>
  </w:num>
  <w:num w:numId="13">
    <w:abstractNumId w:val="27"/>
  </w:num>
  <w:num w:numId="14">
    <w:abstractNumId w:val="26"/>
  </w:num>
  <w:num w:numId="15">
    <w:abstractNumId w:val="29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9"/>
  </w:num>
  <w:num w:numId="21">
    <w:abstractNumId w:val="24"/>
  </w:num>
  <w:num w:numId="22">
    <w:abstractNumId w:val="14"/>
  </w:num>
  <w:num w:numId="23">
    <w:abstractNumId w:val="2"/>
  </w:num>
  <w:num w:numId="24">
    <w:abstractNumId w:val="5"/>
  </w:num>
  <w:num w:numId="25">
    <w:abstractNumId w:val="7"/>
  </w:num>
  <w:num w:numId="26">
    <w:abstractNumId w:val="25"/>
  </w:num>
  <w:num w:numId="27">
    <w:abstractNumId w:val="23"/>
  </w:num>
  <w:num w:numId="28">
    <w:abstractNumId w:val="28"/>
  </w:num>
  <w:num w:numId="29">
    <w:abstractNumId w:val="13"/>
  </w:num>
  <w:num w:numId="3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displayVerticalDrawingGridEvery w:val="0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4BDC"/>
    <w:rsid w:val="00021E75"/>
    <w:rsid w:val="00022500"/>
    <w:rsid w:val="0002787E"/>
    <w:rsid w:val="00032232"/>
    <w:rsid w:val="00033CD8"/>
    <w:rsid w:val="000422DD"/>
    <w:rsid w:val="00054DBC"/>
    <w:rsid w:val="000618F7"/>
    <w:rsid w:val="000629FE"/>
    <w:rsid w:val="00063253"/>
    <w:rsid w:val="00064916"/>
    <w:rsid w:val="00065C12"/>
    <w:rsid w:val="00074C3F"/>
    <w:rsid w:val="000779F3"/>
    <w:rsid w:val="00080573"/>
    <w:rsid w:val="000813C3"/>
    <w:rsid w:val="000874F9"/>
    <w:rsid w:val="00092B71"/>
    <w:rsid w:val="00097A7E"/>
    <w:rsid w:val="000A0EB9"/>
    <w:rsid w:val="000A6DD8"/>
    <w:rsid w:val="000B01F7"/>
    <w:rsid w:val="000C09B3"/>
    <w:rsid w:val="000C4BD0"/>
    <w:rsid w:val="000F68BA"/>
    <w:rsid w:val="000F76AB"/>
    <w:rsid w:val="00110894"/>
    <w:rsid w:val="0011764B"/>
    <w:rsid w:val="00120318"/>
    <w:rsid w:val="00125E46"/>
    <w:rsid w:val="00126084"/>
    <w:rsid w:val="0013120A"/>
    <w:rsid w:val="00135BFF"/>
    <w:rsid w:val="00144E95"/>
    <w:rsid w:val="001474A5"/>
    <w:rsid w:val="001504FE"/>
    <w:rsid w:val="00155DD4"/>
    <w:rsid w:val="00157311"/>
    <w:rsid w:val="00162CFA"/>
    <w:rsid w:val="0016342D"/>
    <w:rsid w:val="001706E6"/>
    <w:rsid w:val="001820A4"/>
    <w:rsid w:val="00185C8A"/>
    <w:rsid w:val="00191719"/>
    <w:rsid w:val="001B55D1"/>
    <w:rsid w:val="001B5917"/>
    <w:rsid w:val="001B6D20"/>
    <w:rsid w:val="001D0D15"/>
    <w:rsid w:val="001E4658"/>
    <w:rsid w:val="001E54CA"/>
    <w:rsid w:val="001F1BCD"/>
    <w:rsid w:val="001F2219"/>
    <w:rsid w:val="001F51B1"/>
    <w:rsid w:val="001F6CA5"/>
    <w:rsid w:val="001F6E38"/>
    <w:rsid w:val="00202E97"/>
    <w:rsid w:val="00214F98"/>
    <w:rsid w:val="00215BE8"/>
    <w:rsid w:val="00226E7F"/>
    <w:rsid w:val="002272A1"/>
    <w:rsid w:val="00231D70"/>
    <w:rsid w:val="00233D33"/>
    <w:rsid w:val="0023618E"/>
    <w:rsid w:val="00245A66"/>
    <w:rsid w:val="0025000B"/>
    <w:rsid w:val="00252A36"/>
    <w:rsid w:val="00257F2D"/>
    <w:rsid w:val="00270414"/>
    <w:rsid w:val="0028054B"/>
    <w:rsid w:val="00281784"/>
    <w:rsid w:val="00286AFF"/>
    <w:rsid w:val="00291970"/>
    <w:rsid w:val="00293E5A"/>
    <w:rsid w:val="00294707"/>
    <w:rsid w:val="002A0F23"/>
    <w:rsid w:val="002A1153"/>
    <w:rsid w:val="002A3088"/>
    <w:rsid w:val="002A4BDC"/>
    <w:rsid w:val="002A6430"/>
    <w:rsid w:val="002B152D"/>
    <w:rsid w:val="002B7061"/>
    <w:rsid w:val="002C0172"/>
    <w:rsid w:val="002C71CC"/>
    <w:rsid w:val="002D4E21"/>
    <w:rsid w:val="002E48AE"/>
    <w:rsid w:val="002E7AF5"/>
    <w:rsid w:val="002F1D23"/>
    <w:rsid w:val="003019D4"/>
    <w:rsid w:val="0030695C"/>
    <w:rsid w:val="003120D6"/>
    <w:rsid w:val="00331F46"/>
    <w:rsid w:val="0033430C"/>
    <w:rsid w:val="00334BEE"/>
    <w:rsid w:val="00344046"/>
    <w:rsid w:val="0035575F"/>
    <w:rsid w:val="00364875"/>
    <w:rsid w:val="00381164"/>
    <w:rsid w:val="00382CC1"/>
    <w:rsid w:val="00392A58"/>
    <w:rsid w:val="00393A13"/>
    <w:rsid w:val="003973F6"/>
    <w:rsid w:val="003A143E"/>
    <w:rsid w:val="003A2B35"/>
    <w:rsid w:val="003A4DF5"/>
    <w:rsid w:val="003A5DA6"/>
    <w:rsid w:val="003B01E5"/>
    <w:rsid w:val="003B1708"/>
    <w:rsid w:val="003B38A4"/>
    <w:rsid w:val="003B5B75"/>
    <w:rsid w:val="003C18F6"/>
    <w:rsid w:val="003C1DBC"/>
    <w:rsid w:val="003D0717"/>
    <w:rsid w:val="003D620C"/>
    <w:rsid w:val="003F3D94"/>
    <w:rsid w:val="00402183"/>
    <w:rsid w:val="00415F5B"/>
    <w:rsid w:val="0042018E"/>
    <w:rsid w:val="0042220D"/>
    <w:rsid w:val="004302C7"/>
    <w:rsid w:val="00431A87"/>
    <w:rsid w:val="00433A8D"/>
    <w:rsid w:val="00440FDC"/>
    <w:rsid w:val="00442EE6"/>
    <w:rsid w:val="00450BF2"/>
    <w:rsid w:val="0045153A"/>
    <w:rsid w:val="0045314A"/>
    <w:rsid w:val="00456168"/>
    <w:rsid w:val="00457A6B"/>
    <w:rsid w:val="00464E2A"/>
    <w:rsid w:val="004662C9"/>
    <w:rsid w:val="00476342"/>
    <w:rsid w:val="00477A15"/>
    <w:rsid w:val="00485AD3"/>
    <w:rsid w:val="00490696"/>
    <w:rsid w:val="00492F1F"/>
    <w:rsid w:val="0049375D"/>
    <w:rsid w:val="004A4B01"/>
    <w:rsid w:val="004B6650"/>
    <w:rsid w:val="004C0AE5"/>
    <w:rsid w:val="004D4B95"/>
    <w:rsid w:val="004E30E9"/>
    <w:rsid w:val="00501540"/>
    <w:rsid w:val="00501D07"/>
    <w:rsid w:val="00506372"/>
    <w:rsid w:val="005106A8"/>
    <w:rsid w:val="00527873"/>
    <w:rsid w:val="0053043E"/>
    <w:rsid w:val="005356B6"/>
    <w:rsid w:val="00553B80"/>
    <w:rsid w:val="005725EA"/>
    <w:rsid w:val="00574916"/>
    <w:rsid w:val="005927A4"/>
    <w:rsid w:val="00596253"/>
    <w:rsid w:val="005A1D8D"/>
    <w:rsid w:val="005A26DC"/>
    <w:rsid w:val="005A6CF9"/>
    <w:rsid w:val="005B0281"/>
    <w:rsid w:val="005C2AC6"/>
    <w:rsid w:val="005E07B4"/>
    <w:rsid w:val="005E3884"/>
    <w:rsid w:val="005E5FD3"/>
    <w:rsid w:val="005E688D"/>
    <w:rsid w:val="005F15DB"/>
    <w:rsid w:val="005F36F5"/>
    <w:rsid w:val="00602D97"/>
    <w:rsid w:val="006269DA"/>
    <w:rsid w:val="006359DB"/>
    <w:rsid w:val="00640DB1"/>
    <w:rsid w:val="00651195"/>
    <w:rsid w:val="00690464"/>
    <w:rsid w:val="006A22A0"/>
    <w:rsid w:val="006A2DDF"/>
    <w:rsid w:val="006A585E"/>
    <w:rsid w:val="006A75B0"/>
    <w:rsid w:val="006B26F8"/>
    <w:rsid w:val="006B37D1"/>
    <w:rsid w:val="006C0AE0"/>
    <w:rsid w:val="006D7647"/>
    <w:rsid w:val="006E1D58"/>
    <w:rsid w:val="006E2659"/>
    <w:rsid w:val="006F238F"/>
    <w:rsid w:val="006F23B2"/>
    <w:rsid w:val="006F42A1"/>
    <w:rsid w:val="006F69B4"/>
    <w:rsid w:val="0070423B"/>
    <w:rsid w:val="007129C0"/>
    <w:rsid w:val="00722680"/>
    <w:rsid w:val="0072524C"/>
    <w:rsid w:val="007320A8"/>
    <w:rsid w:val="00735DCE"/>
    <w:rsid w:val="0074311B"/>
    <w:rsid w:val="007619ED"/>
    <w:rsid w:val="007628B6"/>
    <w:rsid w:val="007641FB"/>
    <w:rsid w:val="00764964"/>
    <w:rsid w:val="0077705A"/>
    <w:rsid w:val="00784B5A"/>
    <w:rsid w:val="00790A2D"/>
    <w:rsid w:val="007B23E4"/>
    <w:rsid w:val="007B4C40"/>
    <w:rsid w:val="007B5B94"/>
    <w:rsid w:val="007C21D7"/>
    <w:rsid w:val="007C2226"/>
    <w:rsid w:val="007C3FAF"/>
    <w:rsid w:val="007C61D2"/>
    <w:rsid w:val="00803D0D"/>
    <w:rsid w:val="0080706A"/>
    <w:rsid w:val="00816C51"/>
    <w:rsid w:val="008256A3"/>
    <w:rsid w:val="0083122E"/>
    <w:rsid w:val="00852198"/>
    <w:rsid w:val="00867187"/>
    <w:rsid w:val="00876275"/>
    <w:rsid w:val="00886A1B"/>
    <w:rsid w:val="00887AA2"/>
    <w:rsid w:val="00894421"/>
    <w:rsid w:val="008A07E8"/>
    <w:rsid w:val="008B1B6D"/>
    <w:rsid w:val="008B26EA"/>
    <w:rsid w:val="008B363B"/>
    <w:rsid w:val="008B544E"/>
    <w:rsid w:val="008B6CB0"/>
    <w:rsid w:val="008B6E2C"/>
    <w:rsid w:val="008C3EFE"/>
    <w:rsid w:val="008C4517"/>
    <w:rsid w:val="008D1B32"/>
    <w:rsid w:val="008E155C"/>
    <w:rsid w:val="008F5F99"/>
    <w:rsid w:val="008F617E"/>
    <w:rsid w:val="008F666E"/>
    <w:rsid w:val="00905F9D"/>
    <w:rsid w:val="00907FB6"/>
    <w:rsid w:val="00911BC4"/>
    <w:rsid w:val="009144B2"/>
    <w:rsid w:val="0091535B"/>
    <w:rsid w:val="009177DD"/>
    <w:rsid w:val="00920B80"/>
    <w:rsid w:val="00927318"/>
    <w:rsid w:val="00945ADE"/>
    <w:rsid w:val="00957546"/>
    <w:rsid w:val="00962ED4"/>
    <w:rsid w:val="00963EC8"/>
    <w:rsid w:val="0096602C"/>
    <w:rsid w:val="00975A91"/>
    <w:rsid w:val="009A011B"/>
    <w:rsid w:val="009A54B0"/>
    <w:rsid w:val="009A6A56"/>
    <w:rsid w:val="009A734D"/>
    <w:rsid w:val="009D2BF4"/>
    <w:rsid w:val="009D3999"/>
    <w:rsid w:val="009D7313"/>
    <w:rsid w:val="009F0EAE"/>
    <w:rsid w:val="00A04EDD"/>
    <w:rsid w:val="00A11965"/>
    <w:rsid w:val="00A20B13"/>
    <w:rsid w:val="00A301E8"/>
    <w:rsid w:val="00A31B75"/>
    <w:rsid w:val="00A50C18"/>
    <w:rsid w:val="00A5566B"/>
    <w:rsid w:val="00A560AB"/>
    <w:rsid w:val="00A60EE6"/>
    <w:rsid w:val="00A738A7"/>
    <w:rsid w:val="00A75840"/>
    <w:rsid w:val="00A81140"/>
    <w:rsid w:val="00A8354B"/>
    <w:rsid w:val="00A8392D"/>
    <w:rsid w:val="00A86031"/>
    <w:rsid w:val="00A93F90"/>
    <w:rsid w:val="00AA5C9B"/>
    <w:rsid w:val="00AA7306"/>
    <w:rsid w:val="00AA7DE5"/>
    <w:rsid w:val="00AB4037"/>
    <w:rsid w:val="00AD0E44"/>
    <w:rsid w:val="00AE128A"/>
    <w:rsid w:val="00AF6841"/>
    <w:rsid w:val="00B0120C"/>
    <w:rsid w:val="00B044BB"/>
    <w:rsid w:val="00B05C6E"/>
    <w:rsid w:val="00B1563B"/>
    <w:rsid w:val="00B30F16"/>
    <w:rsid w:val="00B362C4"/>
    <w:rsid w:val="00B424F4"/>
    <w:rsid w:val="00B519E9"/>
    <w:rsid w:val="00B51BAA"/>
    <w:rsid w:val="00B634CF"/>
    <w:rsid w:val="00B7350A"/>
    <w:rsid w:val="00B914C3"/>
    <w:rsid w:val="00B91E99"/>
    <w:rsid w:val="00BA1922"/>
    <w:rsid w:val="00BC1E1D"/>
    <w:rsid w:val="00BD0003"/>
    <w:rsid w:val="00BD1664"/>
    <w:rsid w:val="00BE185D"/>
    <w:rsid w:val="00BF53F5"/>
    <w:rsid w:val="00C00518"/>
    <w:rsid w:val="00C00ED7"/>
    <w:rsid w:val="00C124A1"/>
    <w:rsid w:val="00C17B1D"/>
    <w:rsid w:val="00C26E98"/>
    <w:rsid w:val="00C303FB"/>
    <w:rsid w:val="00C3106C"/>
    <w:rsid w:val="00C34432"/>
    <w:rsid w:val="00C35C23"/>
    <w:rsid w:val="00C378BF"/>
    <w:rsid w:val="00C37D16"/>
    <w:rsid w:val="00C450A8"/>
    <w:rsid w:val="00C46013"/>
    <w:rsid w:val="00C60277"/>
    <w:rsid w:val="00C636F4"/>
    <w:rsid w:val="00C72573"/>
    <w:rsid w:val="00C81131"/>
    <w:rsid w:val="00C83E97"/>
    <w:rsid w:val="00C92583"/>
    <w:rsid w:val="00C94A87"/>
    <w:rsid w:val="00C967DB"/>
    <w:rsid w:val="00CC762F"/>
    <w:rsid w:val="00CD68ED"/>
    <w:rsid w:val="00CD7318"/>
    <w:rsid w:val="00CE3D6E"/>
    <w:rsid w:val="00CF3730"/>
    <w:rsid w:val="00D01469"/>
    <w:rsid w:val="00D1010F"/>
    <w:rsid w:val="00D30D07"/>
    <w:rsid w:val="00D31C5F"/>
    <w:rsid w:val="00D41134"/>
    <w:rsid w:val="00D46445"/>
    <w:rsid w:val="00D50BB8"/>
    <w:rsid w:val="00D60EF6"/>
    <w:rsid w:val="00D66354"/>
    <w:rsid w:val="00D70214"/>
    <w:rsid w:val="00D83CB6"/>
    <w:rsid w:val="00D86947"/>
    <w:rsid w:val="00D939A9"/>
    <w:rsid w:val="00D93F76"/>
    <w:rsid w:val="00D9668A"/>
    <w:rsid w:val="00DA1483"/>
    <w:rsid w:val="00DA4359"/>
    <w:rsid w:val="00DA71F1"/>
    <w:rsid w:val="00DB0498"/>
    <w:rsid w:val="00DB21AF"/>
    <w:rsid w:val="00DB3F9C"/>
    <w:rsid w:val="00DB7254"/>
    <w:rsid w:val="00DC1C59"/>
    <w:rsid w:val="00DC3089"/>
    <w:rsid w:val="00DC56B9"/>
    <w:rsid w:val="00DF015A"/>
    <w:rsid w:val="00DF70DF"/>
    <w:rsid w:val="00DF7933"/>
    <w:rsid w:val="00E03ED3"/>
    <w:rsid w:val="00E04685"/>
    <w:rsid w:val="00E14041"/>
    <w:rsid w:val="00E23168"/>
    <w:rsid w:val="00E33E10"/>
    <w:rsid w:val="00E66FF4"/>
    <w:rsid w:val="00E67385"/>
    <w:rsid w:val="00E71162"/>
    <w:rsid w:val="00E712A7"/>
    <w:rsid w:val="00E758FD"/>
    <w:rsid w:val="00E802CB"/>
    <w:rsid w:val="00E83491"/>
    <w:rsid w:val="00E83A3D"/>
    <w:rsid w:val="00E90BD3"/>
    <w:rsid w:val="00E9651A"/>
    <w:rsid w:val="00EB0D52"/>
    <w:rsid w:val="00EB4EF1"/>
    <w:rsid w:val="00ED2310"/>
    <w:rsid w:val="00ED66F4"/>
    <w:rsid w:val="00EE52DE"/>
    <w:rsid w:val="00EE5D35"/>
    <w:rsid w:val="00EF1163"/>
    <w:rsid w:val="00EF4EAF"/>
    <w:rsid w:val="00F02EFF"/>
    <w:rsid w:val="00F12B80"/>
    <w:rsid w:val="00F12BE4"/>
    <w:rsid w:val="00F1689A"/>
    <w:rsid w:val="00F20D35"/>
    <w:rsid w:val="00F30825"/>
    <w:rsid w:val="00F3647D"/>
    <w:rsid w:val="00F365D4"/>
    <w:rsid w:val="00F423AC"/>
    <w:rsid w:val="00F4372D"/>
    <w:rsid w:val="00F43912"/>
    <w:rsid w:val="00F56C67"/>
    <w:rsid w:val="00F57554"/>
    <w:rsid w:val="00F603F8"/>
    <w:rsid w:val="00F61A32"/>
    <w:rsid w:val="00F63A11"/>
    <w:rsid w:val="00F65FD6"/>
    <w:rsid w:val="00F66DB3"/>
    <w:rsid w:val="00F67A49"/>
    <w:rsid w:val="00F77E71"/>
    <w:rsid w:val="00F814D2"/>
    <w:rsid w:val="00F8314E"/>
    <w:rsid w:val="00F97506"/>
    <w:rsid w:val="00FB0814"/>
    <w:rsid w:val="00FB3E1D"/>
    <w:rsid w:val="00FE5DBA"/>
    <w:rsid w:val="00FE7B5E"/>
    <w:rsid w:val="00FF35CA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  <w14:docId w14:val="7BADF890"/>
  <w15:chartTrackingRefBased/>
  <w15:docId w15:val="{836753F8-0CCB-4CA4-983E-B310D193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AE5"/>
    <w:rPr>
      <w:lang w:val="en-GB" w:eastAsia="en-US"/>
    </w:rPr>
  </w:style>
  <w:style w:type="paragraph" w:styleId="Heading1">
    <w:name w:val="heading 1"/>
    <w:next w:val="Normal"/>
    <w:qFormat/>
    <w:pPr>
      <w:keepNext/>
      <w:spacing w:before="120" w:after="12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next w:val="BodyText"/>
    <w:link w:val="Heading2Char"/>
    <w:qFormat/>
    <w:pPr>
      <w:keepNext/>
      <w:spacing w:before="120" w:after="120"/>
      <w:outlineLvl w:val="1"/>
    </w:pPr>
    <w:rPr>
      <w:rFonts w:ascii="Arial" w:hAnsi="Arial"/>
      <w:b/>
      <w:sz w:val="24"/>
      <w:lang w:val="en-US" w:eastAsia="en-US"/>
    </w:rPr>
  </w:style>
  <w:style w:type="paragraph" w:styleId="Heading3">
    <w:name w:val="heading 3"/>
    <w:next w:val="BodyText"/>
    <w:qFormat/>
    <w:pPr>
      <w:keepNext/>
      <w:spacing w:before="60" w:after="60"/>
      <w:outlineLvl w:val="2"/>
    </w:pPr>
    <w:rPr>
      <w:rFonts w:ascii="Arial" w:hAnsi="Arial"/>
      <w:b/>
      <w:lang w:val="en-US" w:eastAsia="en-US"/>
    </w:rPr>
  </w:style>
  <w:style w:type="paragraph" w:styleId="Heading4">
    <w:name w:val="heading 4"/>
    <w:next w:val="BodyText"/>
    <w:qFormat/>
    <w:pPr>
      <w:keepNext/>
      <w:spacing w:before="120" w:after="120"/>
      <w:outlineLvl w:val="3"/>
    </w:pPr>
    <w:rPr>
      <w:rFonts w:ascii="Arial" w:hAnsi="Arial"/>
      <w:b/>
      <w:i/>
      <w:sz w:val="18"/>
      <w:lang w:val="en-US" w:eastAsia="en-US"/>
    </w:rPr>
  </w:style>
  <w:style w:type="paragraph" w:styleId="Heading5">
    <w:name w:val="heading 5"/>
    <w:next w:val="BodyText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BodyText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BodyText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BodyText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utoRedefine/>
    <w:rsid w:val="001820A4"/>
    <w:pPr>
      <w:spacing w:before="120" w:after="120"/>
      <w:jc w:val="both"/>
    </w:pPr>
    <w:rPr>
      <w:rFonts w:ascii="Arial" w:hAnsi="Arial" w:cs="Arial"/>
      <w:b/>
      <w:noProof/>
      <w:lang w:val="en-US"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next w:val="BodyText"/>
    <w:autoRedefine/>
    <w:semiHidden/>
    <w:rPr>
      <w:lang w:val="en-US" w:eastAsia="en-US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BodyText"/>
    <w:pPr>
      <w:ind w:left="1134"/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styleId="DocumentMap">
    <w:name w:val="Document Map"/>
    <w:basedOn w:val="Normal"/>
    <w:semiHidden/>
    <w:rPr>
      <w:rFonts w:ascii="Tahoma" w:hAnsi="Tahoma"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NumberedIndent">
    <w:name w:val="Numbered Indent"/>
    <w:basedOn w:val="NumberedProcedure"/>
    <w:pPr>
      <w:numPr>
        <w:numId w:val="2"/>
      </w:numPr>
    </w:pPr>
  </w:style>
  <w:style w:type="paragraph" w:customStyle="1" w:styleId="NumberedProcedure">
    <w:name w:val="Numbered Procedure"/>
    <w:basedOn w:val="BodyText"/>
    <w:pPr>
      <w:numPr>
        <w:numId w:val="4"/>
      </w:numPr>
    </w:p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styleId="FootnoteText">
    <w:name w:val="footnote text"/>
    <w:basedOn w:val="Normal"/>
    <w:semiHidden/>
  </w:style>
  <w:style w:type="paragraph" w:customStyle="1" w:styleId="BulletIndentList">
    <w:name w:val="Bullet Indent List"/>
    <w:pPr>
      <w:numPr>
        <w:numId w:val="3"/>
      </w:numPr>
      <w:ind w:left="1287" w:hanging="153"/>
    </w:pPr>
    <w:rPr>
      <w:rFonts w:ascii="Verdana" w:hAnsi="Verdana"/>
      <w:sz w:val="18"/>
      <w:lang w:val="en-US" w:eastAsia="en-US"/>
    </w:rPr>
  </w:style>
  <w:style w:type="paragraph" w:customStyle="1" w:styleId="ListItem1">
    <w:name w:val="List Item 1"/>
    <w:pPr>
      <w:numPr>
        <w:ilvl w:val="1"/>
        <w:numId w:val="6"/>
      </w:numPr>
    </w:pPr>
    <w:rPr>
      <w:rFonts w:ascii="Verdana" w:hAnsi="Verdana"/>
      <w:sz w:val="22"/>
      <w:lang w:val="en-US" w:eastAsia="en-US"/>
    </w:rPr>
  </w:style>
  <w:style w:type="paragraph" w:customStyle="1" w:styleId="TableText">
    <w:name w:val="Table Text"/>
    <w:pPr>
      <w:spacing w:before="60" w:after="60"/>
    </w:pPr>
    <w:rPr>
      <w:rFonts w:ascii="Verdana" w:hAnsi="Verdana"/>
      <w:sz w:val="18"/>
      <w:lang w:val="en-US" w:eastAsia="en-US"/>
    </w:rPr>
  </w:style>
  <w:style w:type="paragraph" w:customStyle="1" w:styleId="TableTitle2">
    <w:name w:val="Table Title 2"/>
    <w:basedOn w:val="TableTitle"/>
    <w:rPr>
      <w:sz w:val="20"/>
    </w:rPr>
  </w:style>
  <w:style w:type="paragraph" w:customStyle="1" w:styleId="TableTitle">
    <w:name w:val="Table Title"/>
    <w:basedOn w:val="TableText"/>
    <w:next w:val="TableText"/>
    <w:pPr>
      <w:keepNext/>
      <w:spacing w:after="20"/>
      <w:jc w:val="center"/>
    </w:pPr>
    <w:rPr>
      <w:rFonts w:ascii="Arial" w:hAnsi="Arial"/>
      <w:b/>
      <w:sz w:val="24"/>
      <w:lang w:val="en-CA"/>
    </w:rPr>
  </w:style>
  <w:style w:type="character" w:styleId="Hyperlink">
    <w:name w:val="Hyperlink"/>
    <w:rPr>
      <w:rFonts w:ascii="Verdana" w:hAnsi="Verdana"/>
      <w:color w:val="0000FF"/>
      <w:sz w:val="22"/>
      <w:u w:val="single"/>
    </w:rPr>
  </w:style>
  <w:style w:type="table" w:styleId="TableGrid">
    <w:name w:val="Table Grid"/>
    <w:basedOn w:val="TableNormal"/>
    <w:rsid w:val="00126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649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B01F7"/>
    <w:rPr>
      <w:rFonts w:ascii="Arial" w:hAnsi="Arial"/>
      <w:b/>
      <w:sz w:val="24"/>
      <w:lang w:val="en-US" w:eastAsia="en-US"/>
    </w:rPr>
  </w:style>
  <w:style w:type="paragraph" w:styleId="NormalIndent">
    <w:name w:val="Normal Indent"/>
    <w:basedOn w:val="Normal"/>
    <w:next w:val="Normal"/>
    <w:rsid w:val="00962ED4"/>
    <w:pPr>
      <w:tabs>
        <w:tab w:val="left" w:pos="1077"/>
        <w:tab w:val="left" w:pos="1440"/>
        <w:tab w:val="left" w:pos="2160"/>
        <w:tab w:val="left" w:pos="2880"/>
      </w:tabs>
      <w:overflowPunct w:val="0"/>
      <w:autoSpaceDE w:val="0"/>
      <w:autoSpaceDN w:val="0"/>
      <w:adjustRightInd w:val="0"/>
      <w:ind w:left="1440" w:hanging="1440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chaefer\Local%20Settings\Temp\FM0170unprotec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F8304-4DAB-419F-84A7-24D4CB7A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FM0170unprotected.dot</Template>
  <TotalTime>2</TotalTime>
  <Pages>12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VESSEL INSPECTION REPORT</vt:lpstr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INSPECTION REPORT</dc:title>
  <dc:subject/>
  <dc:creator>clim</dc:creator>
  <cp:keywords/>
  <cp:lastModifiedBy>Kiang Fah Chia</cp:lastModifiedBy>
  <cp:revision>7</cp:revision>
  <cp:lastPrinted>2017-04-06T07:44:00Z</cp:lastPrinted>
  <dcterms:created xsi:type="dcterms:W3CDTF">2020-10-20T06:45:00Z</dcterms:created>
  <dcterms:modified xsi:type="dcterms:W3CDTF">2020-11-13T14:51:00Z</dcterms:modified>
</cp:coreProperties>
</file>