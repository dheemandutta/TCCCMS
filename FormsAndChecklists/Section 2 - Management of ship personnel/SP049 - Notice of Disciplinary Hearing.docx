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AD372" w14:textId="77777777" w:rsidR="006A2340" w:rsidRDefault="006A2340">
      <w:pPr>
        <w:tabs>
          <w:tab w:val="left" w:pos="-1440"/>
          <w:tab w:val="left" w:pos="-72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4800"/>
          <w:tab w:val="left" w:pos="6660"/>
          <w:tab w:val="left" w:pos="7920"/>
        </w:tabs>
        <w:suppressAutoHyphens/>
        <w:ind w:left="-360" w:right="-34"/>
        <w:rPr>
          <w:rFonts w:ascii="Arial" w:hAnsi="Arial" w:cs="Arial"/>
          <w:b/>
          <w:sz w:val="18"/>
          <w:szCs w:val="18"/>
        </w:rPr>
      </w:pPr>
    </w:p>
    <w:p w14:paraId="7C4E96ED" w14:textId="77777777" w:rsidR="006A2340" w:rsidRDefault="006A2340">
      <w:pPr>
        <w:tabs>
          <w:tab w:val="left" w:pos="-1440"/>
          <w:tab w:val="left" w:pos="-72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4800"/>
          <w:tab w:val="left" w:pos="6660"/>
          <w:tab w:val="left" w:pos="7920"/>
        </w:tabs>
        <w:suppressAutoHyphens/>
        <w:ind w:left="-360" w:right="-34"/>
        <w:rPr>
          <w:rFonts w:ascii="Arial" w:hAnsi="Arial" w:cs="Arial"/>
          <w:b/>
          <w:sz w:val="18"/>
          <w:szCs w:val="18"/>
        </w:rPr>
      </w:pPr>
    </w:p>
    <w:p w14:paraId="6E00EC1E" w14:textId="77777777" w:rsidR="00946FC6" w:rsidRPr="002B1B80" w:rsidRDefault="0024060E" w:rsidP="002B1B80">
      <w:pPr>
        <w:tabs>
          <w:tab w:val="left" w:pos="-1440"/>
          <w:tab w:val="left" w:pos="-72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4800"/>
          <w:tab w:val="left" w:pos="6660"/>
          <w:tab w:val="left" w:pos="7920"/>
        </w:tabs>
        <w:suppressAutoHyphens/>
        <w:ind w:left="-360" w:right="-34"/>
        <w:jc w:val="center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b/>
          <w:sz w:val="20"/>
          <w:u w:val="single"/>
        </w:rPr>
        <w:t xml:space="preserve">NOTICE OF </w:t>
      </w:r>
      <w:r w:rsidR="002B1B80" w:rsidRPr="002B1B80">
        <w:rPr>
          <w:rFonts w:ascii="Arial" w:hAnsi="Arial" w:cs="Arial"/>
          <w:b/>
          <w:sz w:val="20"/>
          <w:u w:val="single"/>
        </w:rPr>
        <w:t>DISCIPLINARY</w:t>
      </w:r>
      <w:r w:rsidR="00087540">
        <w:rPr>
          <w:rFonts w:ascii="Arial" w:hAnsi="Arial" w:cs="Arial"/>
          <w:b/>
          <w:sz w:val="20"/>
          <w:u w:val="single"/>
        </w:rPr>
        <w:t xml:space="preserve"> HEARING</w:t>
      </w:r>
    </w:p>
    <w:p w14:paraId="346F3C00" w14:textId="77777777" w:rsidR="00946FC6" w:rsidRPr="006A2340" w:rsidRDefault="00946FC6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p w14:paraId="2A5DA4A4" w14:textId="77777777" w:rsidR="00946FC6" w:rsidRDefault="00946FC6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tbl>
      <w:tblPr>
        <w:tblW w:w="4712" w:type="pct"/>
        <w:tblInd w:w="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2759"/>
        <w:gridCol w:w="2864"/>
        <w:gridCol w:w="2356"/>
      </w:tblGrid>
      <w:tr w:rsidR="00A25509" w:rsidRPr="00706976" w14:paraId="2496328C" w14:textId="77777777">
        <w:trPr>
          <w:cantSplit/>
        </w:trPr>
        <w:tc>
          <w:tcPr>
            <w:tcW w:w="818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81FCD8" w14:textId="77777777" w:rsidR="006A2340" w:rsidRPr="00706976" w:rsidRDefault="006A2340" w:rsidP="00A25509">
            <w:pPr>
              <w:spacing w:before="60" w:after="60"/>
              <w:ind w:left="-120"/>
              <w:rPr>
                <w:rFonts w:ascii="Arial" w:hAnsi="Arial" w:cs="Arial"/>
                <w:bCs/>
                <w:sz w:val="18"/>
                <w:szCs w:val="18"/>
              </w:rPr>
            </w:pPr>
            <w:r w:rsidRPr="00706976">
              <w:rPr>
                <w:rFonts w:ascii="Arial" w:hAnsi="Arial" w:cs="Arial"/>
                <w:bCs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144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6CDDF6F" w14:textId="77777777" w:rsidR="006A2340" w:rsidRPr="00706976" w:rsidRDefault="006A2340" w:rsidP="006A234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70697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50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016D8E" w14:textId="77777777" w:rsidR="006A2340" w:rsidRPr="00706976" w:rsidRDefault="006A2340" w:rsidP="006A2340">
            <w:pPr>
              <w:spacing w:before="60" w:after="60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706976">
              <w:rPr>
                <w:rFonts w:ascii="Arial" w:hAnsi="Arial" w:cs="Arial"/>
                <w:bCs/>
                <w:sz w:val="18"/>
                <w:szCs w:val="18"/>
                <w:lang w:val="en-CA"/>
              </w:rPr>
              <w:t>Date: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D4BE52" w14:textId="77777777" w:rsidR="006A2340" w:rsidRPr="00706976" w:rsidRDefault="006A2340" w:rsidP="006A234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70697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  <w:tr w:rsidR="00A25509" w:rsidRPr="00706976" w14:paraId="56E9D4EC" w14:textId="77777777">
        <w:trPr>
          <w:cantSplit/>
        </w:trPr>
        <w:tc>
          <w:tcPr>
            <w:tcW w:w="818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1DE7C6" w14:textId="77777777" w:rsidR="006A2340" w:rsidRPr="00706976" w:rsidRDefault="0024060E" w:rsidP="00A25509">
            <w:pPr>
              <w:spacing w:before="60" w:after="60"/>
              <w:ind w:left="-120"/>
              <w:rPr>
                <w:rFonts w:ascii="Arial" w:hAnsi="Arial" w:cs="Arial"/>
                <w:bCs/>
                <w:sz w:val="18"/>
                <w:szCs w:val="18"/>
              </w:rPr>
            </w:pPr>
            <w:r w:rsidRPr="00706976">
              <w:rPr>
                <w:rFonts w:ascii="Arial" w:hAnsi="Arial" w:cs="Arial"/>
                <w:bCs/>
                <w:sz w:val="18"/>
                <w:szCs w:val="18"/>
                <w:lang w:val="en-CA"/>
              </w:rPr>
              <w:t>Master Name</w:t>
            </w:r>
            <w:r w:rsidR="006A2340" w:rsidRPr="00706976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</w:p>
        </w:tc>
        <w:tc>
          <w:tcPr>
            <w:tcW w:w="1446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515245" w14:textId="77777777" w:rsidR="006A2340" w:rsidRPr="00706976" w:rsidRDefault="006A2340" w:rsidP="00A25509">
            <w:pPr>
              <w:spacing w:before="120" w:after="120"/>
              <w:ind w:right="254"/>
              <w:rPr>
                <w:rFonts w:ascii="Arial" w:hAnsi="Arial" w:cs="Arial"/>
                <w:sz w:val="18"/>
                <w:szCs w:val="18"/>
              </w:rPr>
            </w:pPr>
            <w:r w:rsidRPr="0070697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50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CE1BE0" w14:textId="77777777" w:rsidR="006A2340" w:rsidRPr="00706976" w:rsidRDefault="006A2340" w:rsidP="006A2340">
            <w:pPr>
              <w:spacing w:before="60" w:after="60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  <w:r w:rsidRPr="00706976">
              <w:rPr>
                <w:rFonts w:ascii="Arial" w:hAnsi="Arial" w:cs="Arial"/>
                <w:bCs/>
                <w:sz w:val="18"/>
                <w:szCs w:val="18"/>
                <w:lang w:val="en-CA"/>
              </w:rPr>
              <w:t>Time</w:t>
            </w:r>
            <w:r w:rsidR="00087540" w:rsidRPr="00706976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 </w:t>
            </w:r>
            <w:proofErr w:type="gramStart"/>
            <w:r w:rsidR="0024060E" w:rsidRPr="00706976">
              <w:rPr>
                <w:rFonts w:ascii="Arial" w:hAnsi="Arial" w:cs="Arial"/>
                <w:bCs/>
                <w:sz w:val="18"/>
                <w:szCs w:val="18"/>
                <w:lang w:val="en-CA"/>
              </w:rPr>
              <w:t>Handed</w:t>
            </w:r>
            <w:r w:rsidR="00087540" w:rsidRPr="00706976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 </w:t>
            </w:r>
            <w:r w:rsidRPr="00706976">
              <w:rPr>
                <w:rFonts w:ascii="Arial" w:hAnsi="Arial" w:cs="Arial"/>
                <w:bCs/>
                <w:sz w:val="18"/>
                <w:szCs w:val="18"/>
                <w:lang w:val="en-CA"/>
              </w:rPr>
              <w:t>:</w:t>
            </w:r>
            <w:proofErr w:type="gramEnd"/>
          </w:p>
        </w:tc>
        <w:tc>
          <w:tcPr>
            <w:tcW w:w="1235" w:type="pct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102F0D" w14:textId="77777777" w:rsidR="006A2340" w:rsidRPr="00706976" w:rsidRDefault="006A2340" w:rsidP="00584DF7">
            <w:pPr>
              <w:spacing w:before="120" w:after="120"/>
              <w:ind w:right="104"/>
              <w:rPr>
                <w:rFonts w:ascii="Arial" w:hAnsi="Arial" w:cs="Arial"/>
                <w:sz w:val="18"/>
                <w:szCs w:val="18"/>
              </w:rPr>
            </w:pPr>
            <w:r w:rsidRPr="0070697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</w:tr>
    </w:tbl>
    <w:p w14:paraId="639A3B59" w14:textId="77777777" w:rsidR="006A2340" w:rsidRPr="00706976" w:rsidRDefault="006A2340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tbl>
      <w:tblPr>
        <w:tblW w:w="4751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2761"/>
        <w:gridCol w:w="2879"/>
        <w:gridCol w:w="2316"/>
      </w:tblGrid>
      <w:tr w:rsidR="0024060E" w:rsidRPr="00706976" w14:paraId="4E9F273F" w14:textId="77777777">
        <w:trPr>
          <w:cantSplit/>
          <w:trHeight w:val="432"/>
        </w:trPr>
        <w:tc>
          <w:tcPr>
            <w:tcW w:w="819" w:type="pct"/>
            <w:vAlign w:val="bottom"/>
          </w:tcPr>
          <w:p w14:paraId="2EE3A877" w14:textId="77777777" w:rsidR="0024060E" w:rsidRPr="00706976" w:rsidRDefault="0024060E" w:rsidP="00381F00">
            <w:pPr>
              <w:spacing w:before="60" w:after="60"/>
              <w:rPr>
                <w:rFonts w:ascii="Arial" w:hAnsi="Arial" w:cs="Arial"/>
                <w:bCs/>
                <w:sz w:val="18"/>
                <w:szCs w:val="18"/>
              </w:rPr>
            </w:pPr>
            <w:r w:rsidRPr="00706976">
              <w:rPr>
                <w:rFonts w:ascii="Arial" w:hAnsi="Arial" w:cs="Arial"/>
                <w:bCs/>
                <w:sz w:val="18"/>
                <w:szCs w:val="18"/>
                <w:lang w:val="en-CA"/>
              </w:rPr>
              <w:t>To:</w:t>
            </w: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C29C9E" w14:textId="77777777" w:rsidR="0024060E" w:rsidRPr="00706976" w:rsidRDefault="0024060E" w:rsidP="00381F00">
            <w:pPr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 w:rsidRPr="00706976">
              <w:rPr>
                <w:rFonts w:ascii="Arial" w:hAnsi="Arial" w:cs="Arial"/>
                <w:sz w:val="18"/>
                <w:szCs w:val="18"/>
                <w:lang w:val="en-CA"/>
              </w:rPr>
              <w:t> </w:t>
            </w:r>
          </w:p>
        </w:tc>
        <w:tc>
          <w:tcPr>
            <w:tcW w:w="1513" w:type="pct"/>
          </w:tcPr>
          <w:p w14:paraId="3AFF4CDD" w14:textId="77777777" w:rsidR="0024060E" w:rsidRPr="00706976" w:rsidRDefault="0024060E" w:rsidP="006A2340">
            <w:pPr>
              <w:spacing w:before="60" w:after="60"/>
              <w:jc w:val="right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  <w:tc>
          <w:tcPr>
            <w:tcW w:w="121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3490AD" w14:textId="77777777" w:rsidR="0024060E" w:rsidRPr="00706976" w:rsidRDefault="0024060E" w:rsidP="0024060E">
            <w:pPr>
              <w:spacing w:before="60" w:after="60"/>
              <w:ind w:left="-70" w:firstLine="70"/>
              <w:jc w:val="right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24060E" w:rsidRPr="00706976" w14:paraId="1734F845" w14:textId="77777777">
        <w:trPr>
          <w:cantSplit/>
          <w:trHeight w:val="432"/>
        </w:trPr>
        <w:tc>
          <w:tcPr>
            <w:tcW w:w="819" w:type="pct"/>
            <w:vAlign w:val="bottom"/>
          </w:tcPr>
          <w:p w14:paraId="4AB17307" w14:textId="77777777" w:rsidR="0024060E" w:rsidRPr="00706976" w:rsidRDefault="0024060E" w:rsidP="00381F00">
            <w:pPr>
              <w:spacing w:before="60" w:after="60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  <w:r w:rsidRPr="00706976">
              <w:rPr>
                <w:rFonts w:ascii="Arial" w:hAnsi="Arial" w:cs="Arial"/>
                <w:bCs/>
                <w:sz w:val="18"/>
                <w:szCs w:val="18"/>
                <w:lang w:val="en-CA"/>
              </w:rPr>
              <w:t>Rank/Name:</w:t>
            </w:r>
          </w:p>
        </w:tc>
        <w:tc>
          <w:tcPr>
            <w:tcW w:w="1451" w:type="pct"/>
            <w:tcBorders>
              <w:top w:val="nil"/>
              <w:left w:val="nil"/>
              <w:right w:val="nil"/>
            </w:tcBorders>
            <w:vAlign w:val="bottom"/>
          </w:tcPr>
          <w:p w14:paraId="1496B6E7" w14:textId="77777777" w:rsidR="0024060E" w:rsidRPr="00706976" w:rsidRDefault="0024060E" w:rsidP="00381F00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513" w:type="pct"/>
          </w:tcPr>
          <w:p w14:paraId="74F369D9" w14:textId="77777777" w:rsidR="0024060E" w:rsidRPr="00706976" w:rsidRDefault="0024060E" w:rsidP="006A2340">
            <w:pPr>
              <w:spacing w:before="60" w:after="60"/>
              <w:jc w:val="right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  <w:tc>
          <w:tcPr>
            <w:tcW w:w="121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3090EF" w14:textId="77777777" w:rsidR="0024060E" w:rsidRPr="00706976" w:rsidRDefault="0024060E" w:rsidP="006A2340">
            <w:pPr>
              <w:spacing w:before="60" w:after="60"/>
              <w:jc w:val="right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  <w:tr w:rsidR="0024060E" w:rsidRPr="00706976" w14:paraId="3E407F62" w14:textId="77777777">
        <w:trPr>
          <w:cantSplit/>
          <w:trHeight w:val="432"/>
        </w:trPr>
        <w:tc>
          <w:tcPr>
            <w:tcW w:w="819" w:type="pct"/>
            <w:vAlign w:val="center"/>
          </w:tcPr>
          <w:p w14:paraId="66252191" w14:textId="77777777" w:rsidR="0024060E" w:rsidRPr="00706976" w:rsidRDefault="0024060E" w:rsidP="0024060E">
            <w:pPr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  <w:tc>
          <w:tcPr>
            <w:tcW w:w="145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5A1DA" w14:textId="77777777" w:rsidR="0024060E" w:rsidRPr="00706976" w:rsidRDefault="0024060E" w:rsidP="0024060E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513" w:type="pct"/>
            <w:vAlign w:val="center"/>
          </w:tcPr>
          <w:p w14:paraId="569EEA6E" w14:textId="77777777" w:rsidR="0024060E" w:rsidRPr="00706976" w:rsidRDefault="0024060E" w:rsidP="0024060E">
            <w:pPr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  <w:tc>
          <w:tcPr>
            <w:tcW w:w="121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946DAE" w14:textId="77777777" w:rsidR="0024060E" w:rsidRPr="00706976" w:rsidRDefault="0024060E" w:rsidP="0024060E">
            <w:pPr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  <w:tr w:rsidR="0024060E" w:rsidRPr="0024060E" w14:paraId="47AD95D0" w14:textId="77777777">
        <w:trPr>
          <w:cantSplit/>
          <w:trHeight w:val="1196"/>
        </w:trPr>
        <w:tc>
          <w:tcPr>
            <w:tcW w:w="5000" w:type="pct"/>
            <w:gridSpan w:val="4"/>
            <w:vAlign w:val="center"/>
          </w:tcPr>
          <w:p w14:paraId="4B639DE7" w14:textId="77777777" w:rsidR="0024060E" w:rsidRPr="0024060E" w:rsidRDefault="0024060E" w:rsidP="0024060E">
            <w:pPr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  <w:r w:rsidRPr="0024060E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We hereby notify </w:t>
            </w: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you for</w:t>
            </w:r>
            <w:r w:rsidRPr="0024060E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the below </w:t>
            </w:r>
            <w:r w:rsidRPr="0024060E">
              <w:rPr>
                <w:rFonts w:ascii="Arial" w:hAnsi="Arial" w:cs="Arial"/>
                <w:bCs/>
                <w:sz w:val="18"/>
                <w:szCs w:val="18"/>
                <w:lang w:val="en-CA"/>
              </w:rPr>
              <w:t>alleged misconduct</w:t>
            </w: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(s)</w:t>
            </w:r>
            <w:r w:rsidRPr="0024060E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 which warrant</w:t>
            </w:r>
            <w:r w:rsidR="00706976">
              <w:rPr>
                <w:rFonts w:ascii="Arial" w:hAnsi="Arial" w:cs="Arial"/>
                <w:bCs/>
                <w:sz w:val="18"/>
                <w:szCs w:val="18"/>
                <w:lang w:val="en-CA"/>
              </w:rPr>
              <w:t>ed</w:t>
            </w:r>
            <w:r w:rsidRPr="0024060E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>and requ</w:t>
            </w:r>
            <w:r w:rsidR="00706976">
              <w:rPr>
                <w:rFonts w:ascii="Arial" w:hAnsi="Arial" w:cs="Arial"/>
                <w:bCs/>
                <w:sz w:val="18"/>
                <w:szCs w:val="18"/>
                <w:lang w:val="en-CA"/>
              </w:rPr>
              <w:t>ested</w:t>
            </w: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 </w:t>
            </w:r>
            <w:r w:rsidR="00706976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your presence </w:t>
            </w:r>
            <w:r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to stand </w:t>
            </w:r>
            <w:r w:rsidRPr="0024060E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for the </w:t>
            </w:r>
            <w:r w:rsidR="00706976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disciplinary </w:t>
            </w:r>
            <w:r w:rsidRPr="0024060E">
              <w:rPr>
                <w:rFonts w:ascii="Arial" w:hAnsi="Arial" w:cs="Arial"/>
                <w:bCs/>
                <w:sz w:val="18"/>
                <w:szCs w:val="18"/>
                <w:lang w:val="en-CA"/>
              </w:rPr>
              <w:t>hearing</w:t>
            </w:r>
            <w:r w:rsidR="00706976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 in below-</w:t>
            </w:r>
            <w:r w:rsidR="00C50AC8">
              <w:rPr>
                <w:rFonts w:ascii="Arial" w:hAnsi="Arial" w:cs="Arial"/>
                <w:bCs/>
                <w:sz w:val="18"/>
                <w:szCs w:val="18"/>
                <w:lang w:val="en-CA"/>
              </w:rPr>
              <w:t>stated</w:t>
            </w:r>
            <w:r w:rsidR="00706976">
              <w:rPr>
                <w:rFonts w:ascii="Arial" w:hAnsi="Arial" w:cs="Arial"/>
                <w:bCs/>
                <w:sz w:val="18"/>
                <w:szCs w:val="18"/>
                <w:lang w:val="en-CA"/>
              </w:rPr>
              <w:t xml:space="preserve"> time and location:</w:t>
            </w:r>
          </w:p>
        </w:tc>
      </w:tr>
      <w:tr w:rsidR="0024060E" w:rsidRPr="00706976" w14:paraId="3AF32698" w14:textId="77777777">
        <w:trPr>
          <w:cantSplit/>
          <w:trHeight w:val="432"/>
        </w:trPr>
        <w:tc>
          <w:tcPr>
            <w:tcW w:w="819" w:type="pct"/>
            <w:vAlign w:val="center"/>
          </w:tcPr>
          <w:p w14:paraId="69591FCE" w14:textId="77777777" w:rsidR="0024060E" w:rsidRPr="00706976" w:rsidRDefault="00706976" w:rsidP="0024060E">
            <w:pPr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  <w:r w:rsidRPr="00706976">
              <w:rPr>
                <w:rFonts w:ascii="Arial" w:hAnsi="Arial" w:cs="Arial"/>
                <w:bCs/>
                <w:sz w:val="18"/>
                <w:szCs w:val="18"/>
                <w:lang w:val="en-CA"/>
              </w:rPr>
              <w:t>Misconduct:</w:t>
            </w:r>
          </w:p>
        </w:tc>
        <w:tc>
          <w:tcPr>
            <w:tcW w:w="1451" w:type="pct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1B261A79" w14:textId="77777777" w:rsidR="0024060E" w:rsidRPr="00706976" w:rsidRDefault="0024060E" w:rsidP="0024060E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513" w:type="pct"/>
            <w:tcBorders>
              <w:bottom w:val="single" w:sz="4" w:space="0" w:color="auto"/>
            </w:tcBorders>
            <w:vAlign w:val="center"/>
          </w:tcPr>
          <w:p w14:paraId="1FD2585E" w14:textId="77777777" w:rsidR="0024060E" w:rsidRPr="00706976" w:rsidRDefault="0024060E" w:rsidP="0024060E">
            <w:pPr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  <w:tc>
          <w:tcPr>
            <w:tcW w:w="1217" w:type="pct"/>
            <w:tcBorders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94E1C4" w14:textId="77777777" w:rsidR="0024060E" w:rsidRPr="00706976" w:rsidRDefault="0024060E" w:rsidP="0024060E">
            <w:pPr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  <w:p w14:paraId="61A61150" w14:textId="77777777" w:rsidR="00706976" w:rsidRPr="00706976" w:rsidRDefault="00706976" w:rsidP="0024060E">
            <w:pPr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  <w:tr w:rsidR="00706976" w:rsidRPr="00706976" w14:paraId="2629378B" w14:textId="77777777">
        <w:trPr>
          <w:cantSplit/>
          <w:trHeight w:val="432"/>
        </w:trPr>
        <w:tc>
          <w:tcPr>
            <w:tcW w:w="819" w:type="pct"/>
            <w:tcBorders>
              <w:top w:val="single" w:sz="4" w:space="0" w:color="auto"/>
            </w:tcBorders>
            <w:vAlign w:val="center"/>
          </w:tcPr>
          <w:p w14:paraId="1D1C6AB7" w14:textId="77777777" w:rsidR="00706976" w:rsidRPr="00706976" w:rsidRDefault="00706976" w:rsidP="0024060E">
            <w:pPr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  <w:r w:rsidRPr="00706976">
              <w:rPr>
                <w:rFonts w:ascii="Arial" w:hAnsi="Arial" w:cs="Arial"/>
                <w:bCs/>
                <w:sz w:val="18"/>
                <w:szCs w:val="18"/>
                <w:lang w:val="en-CA"/>
              </w:rPr>
              <w:t>Date/Time:</w:t>
            </w:r>
          </w:p>
        </w:tc>
        <w:tc>
          <w:tcPr>
            <w:tcW w:w="1451" w:type="pct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6636AB9F" w14:textId="77777777" w:rsidR="00706976" w:rsidRPr="00706976" w:rsidRDefault="00706976" w:rsidP="0024060E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513" w:type="pct"/>
            <w:tcBorders>
              <w:top w:val="single" w:sz="4" w:space="0" w:color="auto"/>
            </w:tcBorders>
            <w:vAlign w:val="center"/>
          </w:tcPr>
          <w:p w14:paraId="5A62D4FE" w14:textId="77777777" w:rsidR="00706976" w:rsidRPr="00706976" w:rsidRDefault="00706976" w:rsidP="00706976">
            <w:pPr>
              <w:ind w:right="119"/>
              <w:jc w:val="right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  <w:r w:rsidRPr="00706976">
              <w:rPr>
                <w:rFonts w:ascii="Arial" w:hAnsi="Arial" w:cs="Arial"/>
                <w:bCs/>
                <w:sz w:val="18"/>
                <w:szCs w:val="18"/>
                <w:lang w:val="en-CA"/>
              </w:rPr>
              <w:t>Location:</w:t>
            </w:r>
          </w:p>
        </w:tc>
        <w:tc>
          <w:tcPr>
            <w:tcW w:w="1217" w:type="pct"/>
            <w:tcBorders>
              <w:bottom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1F323" w14:textId="77777777" w:rsidR="00706976" w:rsidRPr="00706976" w:rsidRDefault="00706976" w:rsidP="0024060E">
            <w:pPr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</w:p>
        </w:tc>
      </w:tr>
      <w:tr w:rsidR="00015E7A" w:rsidRPr="00706976" w14:paraId="20658B03" w14:textId="77777777">
        <w:trPr>
          <w:cantSplit/>
          <w:trHeight w:val="432"/>
        </w:trPr>
        <w:tc>
          <w:tcPr>
            <w:tcW w:w="5000" w:type="pct"/>
            <w:gridSpan w:val="4"/>
            <w:vAlign w:val="center"/>
          </w:tcPr>
          <w:p w14:paraId="1644A152" w14:textId="77777777" w:rsidR="00015E7A" w:rsidRDefault="00015E7A" w:rsidP="00015E7A">
            <w:pPr>
              <w:pStyle w:val="BodyText"/>
              <w:rPr>
                <w:rFonts w:ascii="Arial" w:hAnsi="Arial" w:cs="Arial"/>
                <w:sz w:val="20"/>
              </w:rPr>
            </w:pPr>
          </w:p>
          <w:p w14:paraId="61ED87C0" w14:textId="77777777" w:rsidR="00015E7A" w:rsidRDefault="00015E7A" w:rsidP="00015E7A">
            <w:pPr>
              <w:pStyle w:val="BodyText"/>
              <w:rPr>
                <w:rFonts w:ascii="Arial" w:hAnsi="Arial" w:cs="Arial"/>
                <w:sz w:val="20"/>
              </w:rPr>
            </w:pPr>
          </w:p>
          <w:p w14:paraId="707DBD18" w14:textId="77777777" w:rsidR="00015E7A" w:rsidRDefault="00015E7A" w:rsidP="00015E7A">
            <w:pPr>
              <w:pStyle w:val="BodyText"/>
              <w:rPr>
                <w:rFonts w:ascii="Arial" w:hAnsi="Arial" w:cs="Arial"/>
                <w:sz w:val="20"/>
              </w:rPr>
            </w:pPr>
          </w:p>
          <w:p w14:paraId="22CC3496" w14:textId="77777777" w:rsidR="00015E7A" w:rsidRDefault="00015E7A" w:rsidP="00015E7A">
            <w:pPr>
              <w:pStyle w:val="BodyText"/>
              <w:ind w:right="15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During this meeting evidence with reference to the </w:t>
            </w:r>
            <w:proofErr w:type="gramStart"/>
            <w:r>
              <w:rPr>
                <w:rFonts w:ascii="Arial" w:hAnsi="Arial" w:cs="Arial"/>
                <w:sz w:val="20"/>
              </w:rPr>
              <w:t>above mentioned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breach of contract will be presented and explained to you in detail. You will be given the opportunity to dispute the evidence, present own evidence and /or to make a statement in </w:t>
            </w:r>
            <w:proofErr w:type="spellStart"/>
            <w:r>
              <w:rPr>
                <w:rFonts w:ascii="Arial" w:hAnsi="Arial" w:cs="Arial"/>
                <w:sz w:val="20"/>
              </w:rPr>
              <w:t>defense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or mitigation.</w:t>
            </w:r>
          </w:p>
          <w:p w14:paraId="0F0A2381" w14:textId="77777777" w:rsidR="00015E7A" w:rsidRDefault="00015E7A" w:rsidP="00015E7A">
            <w:pPr>
              <w:ind w:right="155"/>
              <w:jc w:val="both"/>
              <w:rPr>
                <w:rFonts w:ascii="Arial" w:hAnsi="Arial" w:cs="Arial"/>
                <w:sz w:val="20"/>
              </w:rPr>
            </w:pPr>
          </w:p>
          <w:p w14:paraId="1300CA82" w14:textId="77777777" w:rsidR="00015E7A" w:rsidRPr="00706976" w:rsidRDefault="00015E7A" w:rsidP="00015E7A">
            <w:pPr>
              <w:ind w:right="155"/>
              <w:jc w:val="both"/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  <w:r>
              <w:rPr>
                <w:rFonts w:ascii="Arial" w:hAnsi="Arial" w:cs="Arial"/>
                <w:sz w:val="20"/>
              </w:rPr>
              <w:t xml:space="preserve">You are furthermore advised that you have the right to have friend to speak for you during the hearing. If you want to make use of this </w:t>
            </w:r>
            <w:proofErr w:type="gramStart"/>
            <w:r>
              <w:rPr>
                <w:rFonts w:ascii="Arial" w:hAnsi="Arial" w:cs="Arial"/>
                <w:sz w:val="20"/>
              </w:rPr>
              <w:t>offer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please revert to the Master or department head with the name of the friend to ensure that he will be available for the hearing. </w:t>
            </w:r>
          </w:p>
        </w:tc>
      </w:tr>
    </w:tbl>
    <w:p w14:paraId="7292A4E3" w14:textId="77777777" w:rsidR="006A2340" w:rsidRPr="006A2340" w:rsidRDefault="006A2340">
      <w:pPr>
        <w:tabs>
          <w:tab w:val="left" w:pos="-1440"/>
          <w:tab w:val="left" w:pos="-720"/>
          <w:tab w:val="left" w:pos="0"/>
          <w:tab w:val="left" w:pos="720"/>
          <w:tab w:val="left" w:pos="1710"/>
          <w:tab w:val="left" w:pos="2160"/>
          <w:tab w:val="left" w:pos="2880"/>
          <w:tab w:val="left" w:pos="3600"/>
          <w:tab w:val="left" w:pos="4320"/>
          <w:tab w:val="left" w:pos="5040"/>
          <w:tab w:val="left" w:pos="6030"/>
          <w:tab w:val="left" w:pos="6660"/>
          <w:tab w:val="left" w:pos="792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p w14:paraId="7ECC9E82" w14:textId="77777777" w:rsidR="00946FC6" w:rsidRPr="006A2340" w:rsidRDefault="00946FC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p w14:paraId="0AE9DFC9" w14:textId="77777777" w:rsidR="00946FC6" w:rsidRDefault="00946FC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p w14:paraId="493ACD8D" w14:textId="77777777" w:rsidR="006A2340" w:rsidRDefault="006A234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tbl>
      <w:tblPr>
        <w:tblW w:w="3172" w:type="pct"/>
        <w:tblInd w:w="11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31"/>
        <w:gridCol w:w="3122"/>
      </w:tblGrid>
      <w:tr w:rsidR="00DA5A61" w:rsidRPr="00DA5A61" w14:paraId="493269A9" w14:textId="77777777">
        <w:trPr>
          <w:trHeight w:val="432"/>
        </w:trPr>
        <w:tc>
          <w:tcPr>
            <w:tcW w:w="254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EC8884" w14:textId="77777777" w:rsidR="00DA5A61" w:rsidRPr="00DA5A61" w:rsidRDefault="00DA5A61" w:rsidP="00584DF7">
            <w:pPr>
              <w:rPr>
                <w:rFonts w:ascii="Arial" w:hAnsi="Arial" w:cs="Arial"/>
                <w:bCs/>
                <w:sz w:val="18"/>
                <w:szCs w:val="18"/>
              </w:rPr>
            </w:pPr>
            <w:r w:rsidRPr="00DA5A61">
              <w:rPr>
                <w:rFonts w:ascii="Arial" w:hAnsi="Arial" w:cs="Arial"/>
                <w:bCs/>
                <w:sz w:val="18"/>
                <w:szCs w:val="18"/>
                <w:lang w:val="en-CA"/>
              </w:rPr>
              <w:t>Signature of Master:</w:t>
            </w:r>
          </w:p>
        </w:tc>
        <w:tc>
          <w:tcPr>
            <w:tcW w:w="2457" w:type="pct"/>
            <w:tcBorders>
              <w:bottom w:val="single" w:sz="8" w:space="0" w:color="auto"/>
            </w:tcBorders>
            <w:vAlign w:val="center"/>
          </w:tcPr>
          <w:p w14:paraId="603E182D" w14:textId="77777777" w:rsidR="00DA5A61" w:rsidRPr="00DA5A61" w:rsidRDefault="00DA5A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DA5A61" w:rsidRPr="00DA5A61" w14:paraId="4BB8D17A" w14:textId="77777777">
        <w:trPr>
          <w:trHeight w:val="432"/>
        </w:trPr>
        <w:tc>
          <w:tcPr>
            <w:tcW w:w="254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0C6724" w14:textId="77777777" w:rsidR="00DA5A61" w:rsidRPr="00DA5A61" w:rsidRDefault="00DA5A61" w:rsidP="00584DF7">
            <w:pPr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45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2CDD9563" w14:textId="77777777" w:rsidR="00DA5A61" w:rsidRPr="00DA5A61" w:rsidRDefault="00DA5A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DA5A61" w:rsidRPr="00DA5A61" w14:paraId="13631174" w14:textId="77777777">
        <w:trPr>
          <w:trHeight w:val="432"/>
        </w:trPr>
        <w:tc>
          <w:tcPr>
            <w:tcW w:w="254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91F59" w14:textId="77777777" w:rsidR="00DA5A61" w:rsidRPr="00DA5A61" w:rsidRDefault="00DA5A61" w:rsidP="00584DF7">
            <w:pPr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  <w:r w:rsidRPr="00DA5A61">
              <w:rPr>
                <w:rFonts w:ascii="Arial" w:hAnsi="Arial" w:cs="Arial"/>
                <w:bCs/>
                <w:sz w:val="18"/>
                <w:szCs w:val="18"/>
                <w:lang w:val="en-CA"/>
              </w:rPr>
              <w:t>Signature of the Head of Department:</w:t>
            </w:r>
          </w:p>
        </w:tc>
        <w:tc>
          <w:tcPr>
            <w:tcW w:w="2457" w:type="pct"/>
            <w:tcBorders>
              <w:top w:val="single" w:sz="8" w:space="0" w:color="auto"/>
            </w:tcBorders>
            <w:vAlign w:val="center"/>
          </w:tcPr>
          <w:p w14:paraId="6C444DA1" w14:textId="77777777" w:rsidR="00DA5A61" w:rsidRPr="00DA5A61" w:rsidRDefault="00DA5A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DA5A61" w:rsidRPr="00DA5A61" w14:paraId="1F8DF7A5" w14:textId="77777777">
        <w:trPr>
          <w:trHeight w:val="432"/>
        </w:trPr>
        <w:tc>
          <w:tcPr>
            <w:tcW w:w="254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A13B46" w14:textId="77777777" w:rsidR="00DA5A61" w:rsidRPr="00DA5A61" w:rsidRDefault="00DA5A61" w:rsidP="00584DF7">
            <w:pPr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  <w:r w:rsidRPr="00DA5A61">
              <w:rPr>
                <w:rFonts w:ascii="Arial" w:hAnsi="Arial" w:cs="Arial"/>
                <w:bCs/>
                <w:sz w:val="18"/>
                <w:szCs w:val="18"/>
                <w:lang w:val="en-CA"/>
              </w:rPr>
              <w:br/>
            </w:r>
          </w:p>
        </w:tc>
        <w:tc>
          <w:tcPr>
            <w:tcW w:w="2457" w:type="pct"/>
            <w:tcBorders>
              <w:bottom w:val="single" w:sz="8" w:space="0" w:color="auto"/>
            </w:tcBorders>
            <w:vAlign w:val="center"/>
          </w:tcPr>
          <w:p w14:paraId="766BC5BE" w14:textId="77777777" w:rsidR="00DA5A61" w:rsidRPr="00DA5A61" w:rsidRDefault="00DA5A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DA5A61" w:rsidRPr="00DA5A61" w14:paraId="4E177656" w14:textId="77777777">
        <w:trPr>
          <w:trHeight w:val="432"/>
        </w:trPr>
        <w:tc>
          <w:tcPr>
            <w:tcW w:w="254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6244E4" w14:textId="77777777" w:rsidR="00DA5A61" w:rsidRPr="00DA5A61" w:rsidRDefault="00DA5A61" w:rsidP="00584DF7">
            <w:pPr>
              <w:rPr>
                <w:rFonts w:ascii="Arial" w:hAnsi="Arial" w:cs="Arial"/>
                <w:bCs/>
                <w:sz w:val="18"/>
                <w:szCs w:val="18"/>
                <w:lang w:val="en-CA"/>
              </w:rPr>
            </w:pPr>
            <w:r w:rsidRPr="00DA5A61">
              <w:rPr>
                <w:rFonts w:ascii="Arial" w:hAnsi="Arial" w:cs="Arial"/>
                <w:sz w:val="18"/>
                <w:szCs w:val="18"/>
                <w:lang w:val="en-CA"/>
              </w:rPr>
              <w:t>Signature of crew (For receipt):</w:t>
            </w:r>
          </w:p>
        </w:tc>
        <w:tc>
          <w:tcPr>
            <w:tcW w:w="2457" w:type="pc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8F9B166" w14:textId="77777777" w:rsidR="00DA5A61" w:rsidRPr="00DA5A61" w:rsidRDefault="00DA5A61" w:rsidP="00584DF7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7523AABD" w14:textId="77777777" w:rsidR="006A2340" w:rsidRPr="006A2340" w:rsidRDefault="006A2340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p w14:paraId="745A0B45" w14:textId="77777777" w:rsidR="00946FC6" w:rsidRPr="006A2340" w:rsidRDefault="00946FC6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760"/>
          <w:tab w:val="left" w:pos="6210"/>
          <w:tab w:val="left" w:pos="7290"/>
          <w:tab w:val="left" w:pos="7650"/>
          <w:tab w:val="left" w:pos="8640"/>
        </w:tabs>
        <w:suppressAutoHyphens/>
        <w:ind w:right="-34"/>
        <w:rPr>
          <w:rFonts w:ascii="Arial" w:hAnsi="Arial" w:cs="Arial"/>
          <w:sz w:val="18"/>
          <w:szCs w:val="18"/>
        </w:rPr>
      </w:pPr>
    </w:p>
    <w:sectPr w:rsidR="00946FC6" w:rsidRPr="006A2340" w:rsidSect="002B39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0" w:right="869" w:bottom="977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65D71" w14:textId="77777777" w:rsidR="008D10B7" w:rsidRDefault="008D10B7">
      <w:r>
        <w:separator/>
      </w:r>
    </w:p>
  </w:endnote>
  <w:endnote w:type="continuationSeparator" w:id="0">
    <w:p w14:paraId="3635FB4B" w14:textId="77777777" w:rsidR="008D10B7" w:rsidRDefault="008D1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limStravinskySH">
    <w:panose1 w:val="00000000000000000000"/>
    <w:charset w:val="02"/>
    <w:family w:val="auto"/>
    <w:notTrueType/>
    <w:pitch w:val="variable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rus Bl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Albertus Mediu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C9996" w14:textId="77777777" w:rsidR="002B3991" w:rsidRDefault="002B39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41695" w14:textId="77777777" w:rsidR="00C50AC8" w:rsidRDefault="00C50AC8">
    <w:pPr>
      <w:pStyle w:val="Footer"/>
    </w:pPr>
  </w:p>
  <w:tbl>
    <w:tblPr>
      <w:tblW w:w="90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C50AC8" w:rsidRPr="007132E1" w14:paraId="08BA5AAD" w14:textId="77777777" w:rsidTr="002B3991">
      <w:trPr>
        <w:trHeight w:hRule="exact" w:val="227"/>
      </w:trPr>
      <w:tc>
        <w:tcPr>
          <w:tcW w:w="1134" w:type="dxa"/>
          <w:shd w:val="clear" w:color="auto" w:fill="auto"/>
        </w:tcPr>
        <w:p w14:paraId="21732946" w14:textId="77777777" w:rsidR="00C50AC8" w:rsidRPr="007132E1" w:rsidRDefault="00C50AC8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bookmarkStart w:id="0" w:name="OLE_LINK3"/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5A031F6C" w14:textId="77777777" w:rsidR="00C50AC8" w:rsidRPr="007132E1" w:rsidRDefault="00C50AC8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SP0</w:t>
          </w:r>
          <w:r w:rsidR="00B804E0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4</w:t>
          </w: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9</w:t>
          </w:r>
        </w:p>
      </w:tc>
      <w:tc>
        <w:tcPr>
          <w:tcW w:w="1134" w:type="dxa"/>
          <w:shd w:val="clear" w:color="auto" w:fill="auto"/>
        </w:tcPr>
        <w:p w14:paraId="44D94687" w14:textId="77777777" w:rsidR="00C50AC8" w:rsidRPr="007132E1" w:rsidRDefault="00C50AC8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5E739025" w14:textId="77777777" w:rsidR="00C50AC8" w:rsidRPr="007132E1" w:rsidRDefault="00C50AC8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126DB2E3" w14:textId="77777777" w:rsidR="00C50AC8" w:rsidRPr="007132E1" w:rsidRDefault="002B3991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000</w:t>
          </w:r>
        </w:p>
      </w:tc>
      <w:tc>
        <w:tcPr>
          <w:tcW w:w="1134" w:type="dxa"/>
          <w:shd w:val="clear" w:color="auto" w:fill="auto"/>
        </w:tcPr>
        <w:p w14:paraId="157460F8" w14:textId="77777777" w:rsidR="00C50AC8" w:rsidRPr="007132E1" w:rsidRDefault="00C50AC8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2CB8CDE8" w14:textId="77777777" w:rsidR="00C50AC8" w:rsidRPr="007132E1" w:rsidRDefault="00C50AC8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48BFFF85" w14:textId="77777777" w:rsidR="00C50AC8" w:rsidRPr="007132E1" w:rsidRDefault="002B3991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GM (MSD)</w:t>
          </w:r>
        </w:p>
      </w:tc>
    </w:tr>
    <w:tr w:rsidR="00C50AC8" w:rsidRPr="007132E1" w14:paraId="20319D06" w14:textId="77777777" w:rsidTr="002B3991">
      <w:trPr>
        <w:trHeight w:hRule="exact" w:val="227"/>
      </w:trPr>
      <w:tc>
        <w:tcPr>
          <w:tcW w:w="1134" w:type="dxa"/>
          <w:shd w:val="clear" w:color="auto" w:fill="auto"/>
        </w:tcPr>
        <w:p w14:paraId="70354BA7" w14:textId="77777777" w:rsidR="00C50AC8" w:rsidRPr="007132E1" w:rsidRDefault="00C50AC8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47A43756" w14:textId="77777777" w:rsidR="00C50AC8" w:rsidRPr="007132E1" w:rsidRDefault="00C50AC8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MP2</w:t>
          </w:r>
        </w:p>
      </w:tc>
      <w:tc>
        <w:tcPr>
          <w:tcW w:w="1134" w:type="dxa"/>
          <w:shd w:val="clear" w:color="auto" w:fill="auto"/>
        </w:tcPr>
        <w:p w14:paraId="01EBA6DA" w14:textId="77777777" w:rsidR="00C50AC8" w:rsidRPr="007132E1" w:rsidRDefault="00C50AC8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486CAD0C" w14:textId="77777777" w:rsidR="00C50AC8" w:rsidRPr="007132E1" w:rsidRDefault="00C50AC8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305A8EB6" w14:textId="77777777" w:rsidR="007508AD" w:rsidRDefault="007508AD" w:rsidP="007508AD">
          <w:pPr>
            <w:pStyle w:val="Footer"/>
            <w:rPr>
              <w:rFonts w:ascii="Arial" w:hAnsi="Arial" w:cs="Arial"/>
              <w:sz w:val="14"/>
              <w:szCs w:val="14"/>
              <w:lang w:val="en-US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0C377384" w14:textId="769D805A" w:rsidR="00C50AC8" w:rsidRPr="007132E1" w:rsidRDefault="00C50AC8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46574460" w14:textId="77777777" w:rsidR="00C50AC8" w:rsidRPr="007132E1" w:rsidRDefault="00C50AC8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</w:p>
      </w:tc>
      <w:tc>
        <w:tcPr>
          <w:tcW w:w="1134" w:type="dxa"/>
          <w:shd w:val="clear" w:color="auto" w:fill="auto"/>
        </w:tcPr>
        <w:p w14:paraId="1CE70446" w14:textId="77777777" w:rsidR="00C50AC8" w:rsidRPr="007132E1" w:rsidRDefault="00C50AC8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659BAC65" w14:textId="77777777" w:rsidR="00C50AC8" w:rsidRPr="007132E1" w:rsidRDefault="00C50AC8" w:rsidP="007132E1">
          <w:pPr>
            <w:keepLines w:val="0"/>
            <w:tabs>
              <w:tab w:val="center" w:pos="4536"/>
              <w:tab w:val="right" w:pos="9072"/>
            </w:tabs>
            <w:overflowPunct/>
            <w:autoSpaceDE/>
            <w:autoSpaceDN/>
            <w:adjustRightInd/>
            <w:textAlignment w:val="auto"/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</w:pP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PAGE </w:instrTex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3A04DB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t xml:space="preserve"> of 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begin"/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instrText xml:space="preserve"> NUMPAGES </w:instrTex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separate"/>
          </w:r>
          <w:r w:rsidR="003A04DB">
            <w:rPr>
              <w:rFonts w:ascii="Arial" w:hAnsi="Arial" w:cs="Arial"/>
              <w:noProof/>
              <w:color w:val="333333"/>
              <w:sz w:val="14"/>
              <w:szCs w:val="14"/>
              <w:lang w:val="de-DE" w:eastAsia="de-DE"/>
            </w:rPr>
            <w:t>1</w:t>
          </w:r>
          <w:r w:rsidRPr="007132E1">
            <w:rPr>
              <w:rFonts w:ascii="Arial" w:hAnsi="Arial" w:cs="Arial"/>
              <w:color w:val="333333"/>
              <w:sz w:val="14"/>
              <w:szCs w:val="14"/>
              <w:lang w:val="de-DE" w:eastAsia="de-DE"/>
            </w:rPr>
            <w:fldChar w:fldCharType="end"/>
          </w:r>
        </w:p>
      </w:tc>
    </w:tr>
    <w:bookmarkEnd w:id="0"/>
  </w:tbl>
  <w:p w14:paraId="2A61AC19" w14:textId="77777777" w:rsidR="00C50AC8" w:rsidRDefault="00C50AC8" w:rsidP="007132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A5BFFC" w14:textId="77777777" w:rsidR="002B3991" w:rsidRDefault="002B39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C8055E" w14:textId="77777777" w:rsidR="008D10B7" w:rsidRDefault="008D10B7">
      <w:r>
        <w:separator/>
      </w:r>
    </w:p>
  </w:footnote>
  <w:footnote w:type="continuationSeparator" w:id="0">
    <w:p w14:paraId="7F20375F" w14:textId="77777777" w:rsidR="008D10B7" w:rsidRDefault="008D1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04ECE" w14:textId="77777777" w:rsidR="002B3991" w:rsidRDefault="007508AD">
    <w:pPr>
      <w:pStyle w:val="Header"/>
    </w:pPr>
    <w:r>
      <w:pict w14:anchorId="7CD5BA8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5pt;height:43.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243811" w14:textId="4B812D0A" w:rsidR="00C50AC8" w:rsidRPr="002B3991" w:rsidRDefault="007508AD" w:rsidP="002B3991">
    <w:pPr>
      <w:pStyle w:val="Header"/>
    </w:pPr>
    <w:r>
      <w:pict w14:anchorId="12CC87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6pt;height:44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936902" w14:textId="77777777" w:rsidR="002B3991" w:rsidRDefault="007508AD">
    <w:pPr>
      <w:pStyle w:val="Header"/>
    </w:pPr>
    <w:r>
      <w:pict w14:anchorId="14BC3C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95pt;height:43.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0ACC9426"/>
    <w:lvl w:ilvl="0">
      <w:start w:val="1"/>
      <w:numFmt w:val="none"/>
      <w:pStyle w:val="Heading1"/>
      <w:suff w:val="nothing"/>
      <w:lvlText w:val=""/>
      <w:lvlJc w:val="left"/>
      <w:rPr>
        <w:rFonts w:ascii="Times New Roman" w:hAnsi="Times New Roman" w:hint="default"/>
        <w:b/>
        <w:i w:val="0"/>
        <w:sz w:val="24"/>
        <w:u w:val="none"/>
      </w:rPr>
    </w:lvl>
    <w:lvl w:ilvl="1">
      <w:start w:val="1"/>
      <w:numFmt w:val="decimal"/>
      <w:pStyle w:val="Heading2"/>
      <w:lvlText w:val="%2"/>
      <w:legacy w:legacy="1" w:legacySpace="360" w:legacyIndent="0"/>
      <w:lvlJc w:val="left"/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2.%3"/>
      <w:legacy w:legacy="1" w:legacySpace="0" w:legacyIndent="576"/>
      <w:lvlJc w:val="left"/>
      <w:pPr>
        <w:ind w:left="1008" w:hanging="576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Heading4"/>
      <w:lvlText w:val="%2.%3.%4"/>
      <w:legacy w:legacy="1" w:legacySpace="432" w:legacyIndent="0"/>
      <w:lvlJc w:val="left"/>
      <w:pPr>
        <w:ind w:left="1440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pStyle w:val="Heading5"/>
      <w:lvlText w:val="%2.%3.%4.%5"/>
      <w:legacy w:legacy="1" w:legacySpace="432" w:legacyIndent="0"/>
      <w:lvlJc w:val="left"/>
      <w:pPr>
        <w:ind w:left="1080" w:firstLine="0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1296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2016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2736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3456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20"/>
  <w:drawingGridHorizontalSpacing w:val="120"/>
  <w:drawingGridVerticalSpacing w:val="163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2C13"/>
    <w:rsid w:val="00015E7A"/>
    <w:rsid w:val="00087540"/>
    <w:rsid w:val="00091CD7"/>
    <w:rsid w:val="000C67D5"/>
    <w:rsid w:val="0014022F"/>
    <w:rsid w:val="001637C2"/>
    <w:rsid w:val="001817AF"/>
    <w:rsid w:val="00211F54"/>
    <w:rsid w:val="0024060E"/>
    <w:rsid w:val="002B1B80"/>
    <w:rsid w:val="002B3991"/>
    <w:rsid w:val="00377CB3"/>
    <w:rsid w:val="00381F00"/>
    <w:rsid w:val="003A04DB"/>
    <w:rsid w:val="003D412A"/>
    <w:rsid w:val="003F5105"/>
    <w:rsid w:val="004029CE"/>
    <w:rsid w:val="004338FB"/>
    <w:rsid w:val="00565E53"/>
    <w:rsid w:val="00584DF7"/>
    <w:rsid w:val="00585128"/>
    <w:rsid w:val="00640822"/>
    <w:rsid w:val="0067506A"/>
    <w:rsid w:val="006A18A8"/>
    <w:rsid w:val="006A2340"/>
    <w:rsid w:val="006F06B9"/>
    <w:rsid w:val="00700739"/>
    <w:rsid w:val="00706976"/>
    <w:rsid w:val="007132E1"/>
    <w:rsid w:val="00735792"/>
    <w:rsid w:val="007508AD"/>
    <w:rsid w:val="0079445B"/>
    <w:rsid w:val="007A3901"/>
    <w:rsid w:val="008D10B7"/>
    <w:rsid w:val="009001FE"/>
    <w:rsid w:val="00946FC6"/>
    <w:rsid w:val="00A25509"/>
    <w:rsid w:val="00A9660C"/>
    <w:rsid w:val="00B56497"/>
    <w:rsid w:val="00B804E0"/>
    <w:rsid w:val="00B82C13"/>
    <w:rsid w:val="00C50AC8"/>
    <w:rsid w:val="00C517BC"/>
    <w:rsid w:val="00CE01E9"/>
    <w:rsid w:val="00D80359"/>
    <w:rsid w:val="00DA5A61"/>
    <w:rsid w:val="00DC67D6"/>
    <w:rsid w:val="00DD5DA5"/>
    <w:rsid w:val="00E86769"/>
    <w:rsid w:val="00E95416"/>
    <w:rsid w:val="00EC5B06"/>
    <w:rsid w:val="00F0406E"/>
    <w:rsid w:val="00F17A1E"/>
    <w:rsid w:val="00F52980"/>
    <w:rsid w:val="00FB0861"/>
    <w:rsid w:val="00FE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D553A7"/>
  <w15:chartTrackingRefBased/>
  <w15:docId w15:val="{0D59C0DA-9396-45B8-8D16-3D2FFD0A1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overflowPunct w:val="0"/>
      <w:autoSpaceDE w:val="0"/>
      <w:autoSpaceDN w:val="0"/>
      <w:adjustRightInd w:val="0"/>
      <w:textAlignment w:val="baseline"/>
    </w:pPr>
    <w:rPr>
      <w:sz w:val="24"/>
      <w:lang w:val="en-GB" w:eastAsia="en-US"/>
    </w:rPr>
  </w:style>
  <w:style w:type="paragraph" w:styleId="Heading1">
    <w:name w:val="heading 1"/>
    <w:next w:val="Normal"/>
    <w:qFormat/>
    <w:pPr>
      <w:keepNext/>
      <w:numPr>
        <w:numId w:val="1"/>
      </w:numPr>
      <w:overflowPunct w:val="0"/>
      <w:autoSpaceDE w:val="0"/>
      <w:autoSpaceDN w:val="0"/>
      <w:adjustRightInd w:val="0"/>
      <w:spacing w:before="120" w:after="360"/>
      <w:textAlignment w:val="baseline"/>
      <w:outlineLvl w:val="0"/>
    </w:pPr>
    <w:rPr>
      <w:b/>
      <w:caps/>
      <w:kern w:val="20"/>
      <w:sz w:val="28"/>
      <w:u w:val="single"/>
      <w:lang w:val="en-GB" w:eastAsia="en-US"/>
    </w:rPr>
  </w:style>
  <w:style w:type="paragraph" w:styleId="Heading2">
    <w:name w:val="heading 2"/>
    <w:next w:val="Normal"/>
    <w:qFormat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120" w:after="240"/>
      <w:textAlignment w:val="baseline"/>
      <w:outlineLvl w:val="1"/>
    </w:pPr>
    <w:rPr>
      <w:b/>
      <w:caps/>
      <w:kern w:val="24"/>
      <w:sz w:val="24"/>
      <w:lang w:val="en-GB" w:eastAsia="en-US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12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Heading5">
    <w:name w:val="heading 5"/>
    <w:basedOn w:val="Heading4"/>
    <w:next w:val="Normal"/>
    <w:qFormat/>
    <w:pPr>
      <w:numPr>
        <w:ilvl w:val="4"/>
      </w:numPr>
      <w:spacing w:before="120" w:after="60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  <w:rPr>
      <w:noProof/>
      <w:sz w:val="16"/>
      <w:lang w:val="en-GB" w:eastAsia="en-US"/>
    </w:rPr>
  </w:style>
  <w:style w:type="paragraph" w:styleId="Footer">
    <w:name w:val="footer"/>
    <w:link w:val="FooterChar"/>
    <w:pPr>
      <w:overflowPunct w:val="0"/>
      <w:autoSpaceDE w:val="0"/>
      <w:autoSpaceDN w:val="0"/>
      <w:adjustRightInd w:val="0"/>
      <w:textAlignment w:val="baseline"/>
    </w:pPr>
    <w:rPr>
      <w:sz w:val="16"/>
      <w:lang w:val="en-GB" w:eastAsia="en-US"/>
    </w:rPr>
  </w:style>
  <w:style w:type="paragraph" w:customStyle="1" w:styleId="Definitions">
    <w:name w:val="Definitions"/>
    <w:basedOn w:val="Normal"/>
    <w:pPr>
      <w:ind w:left="2304" w:hanging="1584"/>
    </w:pPr>
  </w:style>
  <w:style w:type="paragraph" w:styleId="Caption">
    <w:name w:val="caption"/>
    <w:next w:val="Normal"/>
    <w:qFormat/>
    <w:pPr>
      <w:overflowPunct w:val="0"/>
      <w:autoSpaceDE w:val="0"/>
      <w:autoSpaceDN w:val="0"/>
      <w:adjustRightInd w:val="0"/>
      <w:jc w:val="right"/>
      <w:textAlignment w:val="baseline"/>
    </w:pPr>
    <w:rPr>
      <w:b/>
      <w:sz w:val="24"/>
      <w:lang w:val="en-GB" w:eastAsia="en-US"/>
    </w:rPr>
  </w:style>
  <w:style w:type="paragraph" w:customStyle="1" w:styleId="Normal3">
    <w:name w:val="Normal 3"/>
    <w:basedOn w:val="Normal"/>
    <w:pPr>
      <w:ind w:left="2016" w:hanging="576"/>
    </w:pPr>
  </w:style>
  <w:style w:type="paragraph" w:customStyle="1" w:styleId="Normal2">
    <w:name w:val="Normal 2"/>
    <w:basedOn w:val="Normal"/>
    <w:pPr>
      <w:ind w:left="1584"/>
    </w:pPr>
  </w:style>
  <w:style w:type="paragraph" w:customStyle="1" w:styleId="NormalUnnumbered">
    <w:name w:val="Normal Unnumbered"/>
    <w:basedOn w:val="Normal"/>
    <w:pPr>
      <w:ind w:left="720"/>
    </w:pPr>
  </w:style>
  <w:style w:type="paragraph" w:customStyle="1" w:styleId="Normal5">
    <w:name w:val="Normal 5"/>
    <w:basedOn w:val="Normal2"/>
    <w:pPr>
      <w:ind w:left="1080"/>
    </w:pPr>
  </w:style>
  <w:style w:type="paragraph" w:customStyle="1" w:styleId="Plain">
    <w:name w:val="Plain"/>
    <w:basedOn w:val="Normal"/>
  </w:style>
  <w:style w:type="paragraph" w:customStyle="1" w:styleId="IndexHeader">
    <w:name w:val="Index Header"/>
    <w:pPr>
      <w:keepNext/>
      <w:widowControl w:val="0"/>
      <w:overflowPunct w:val="0"/>
      <w:autoSpaceDE w:val="0"/>
      <w:autoSpaceDN w:val="0"/>
      <w:adjustRightInd w:val="0"/>
      <w:spacing w:before="180" w:after="120"/>
      <w:textAlignment w:val="baseline"/>
    </w:pPr>
    <w:rPr>
      <w:b/>
      <w:caps/>
      <w:sz w:val="24"/>
      <w:lang w:val="en-GB" w:eastAsia="en-US"/>
    </w:rPr>
  </w:style>
  <w:style w:type="paragraph" w:customStyle="1" w:styleId="IndexItem">
    <w:name w:val="Index Item"/>
    <w:pPr>
      <w:tabs>
        <w:tab w:val="right" w:pos="8910"/>
      </w:tabs>
      <w:overflowPunct w:val="0"/>
      <w:autoSpaceDE w:val="0"/>
      <w:autoSpaceDN w:val="0"/>
      <w:adjustRightInd w:val="0"/>
      <w:spacing w:before="60" w:after="60"/>
      <w:ind w:left="720"/>
      <w:textAlignment w:val="baseline"/>
    </w:pPr>
    <w:rPr>
      <w:sz w:val="24"/>
      <w:lang w:val="en-GB" w:eastAsia="en-US"/>
    </w:rPr>
  </w:style>
  <w:style w:type="paragraph" w:customStyle="1" w:styleId="Normal4">
    <w:name w:val="Normal 4"/>
    <w:basedOn w:val="Normal"/>
    <w:pPr>
      <w:ind w:left="1440"/>
    </w:pPr>
  </w:style>
  <w:style w:type="paragraph" w:customStyle="1" w:styleId="Special">
    <w:name w:val="Special"/>
    <w:pPr>
      <w:overflowPunct w:val="0"/>
      <w:autoSpaceDE w:val="0"/>
      <w:autoSpaceDN w:val="0"/>
      <w:adjustRightInd w:val="0"/>
      <w:spacing w:after="360"/>
      <w:jc w:val="right"/>
      <w:textAlignment w:val="baseline"/>
    </w:pPr>
    <w:rPr>
      <w:rFonts w:ascii="SlimStravinskySH" w:hAnsi="SlimStravinskySH"/>
      <w:b/>
      <w:caps/>
      <w:sz w:val="24"/>
      <w:u w:val="single"/>
      <w:lang w:val="en-GB" w:eastAsia="en-US"/>
    </w:rPr>
  </w:style>
  <w:style w:type="paragraph" w:customStyle="1" w:styleId="Special1">
    <w:name w:val="Special 1"/>
    <w:basedOn w:val="Special"/>
  </w:style>
  <w:style w:type="paragraph" w:customStyle="1" w:styleId="Sig">
    <w:name w:val="Sig"/>
    <w:pPr>
      <w:overflowPunct w:val="0"/>
      <w:autoSpaceDE w:val="0"/>
      <w:autoSpaceDN w:val="0"/>
      <w:adjustRightInd w:val="0"/>
      <w:textAlignment w:val="baseline"/>
    </w:pPr>
    <w:rPr>
      <w:sz w:val="24"/>
      <w:lang w:val="en-GB" w:eastAsia="en-US"/>
    </w:rPr>
  </w:style>
  <w:style w:type="paragraph" w:customStyle="1" w:styleId="Critical">
    <w:name w:val="Critical"/>
    <w:basedOn w:val="Special"/>
    <w:next w:val="Normal"/>
    <w:rPr>
      <w:sz w:val="28"/>
      <w:u w:val="double"/>
    </w:rPr>
  </w:style>
  <w:style w:type="paragraph" w:customStyle="1" w:styleId="toa">
    <w:name w:val="toa"/>
    <w:basedOn w:val="Normal"/>
    <w:pPr>
      <w:keepLines w:val="0"/>
      <w:tabs>
        <w:tab w:val="left" w:pos="9000"/>
        <w:tab w:val="right" w:pos="9360"/>
      </w:tabs>
      <w:suppressAutoHyphens/>
      <w:overflowPunct/>
      <w:autoSpaceDE/>
      <w:autoSpaceDN/>
      <w:adjustRightInd/>
      <w:textAlignment w:val="auto"/>
    </w:pPr>
    <w:rPr>
      <w:rFonts w:ascii="Courier" w:hAnsi="Courier"/>
      <w:lang w:val="en-US"/>
    </w:rPr>
  </w:style>
  <w:style w:type="paragraph" w:styleId="BodyText">
    <w:name w:val="Body Text"/>
    <w:basedOn w:val="Normal"/>
    <w:pPr>
      <w:keepLines w:val="0"/>
      <w:tabs>
        <w:tab w:val="left" w:pos="11178"/>
        <w:tab w:val="left" w:pos="1152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30528"/>
      </w:tabs>
      <w:suppressAutoHyphens/>
      <w:overflowPunct/>
      <w:autoSpaceDE/>
      <w:autoSpaceDN/>
      <w:adjustRightInd/>
      <w:jc w:val="both"/>
      <w:textAlignment w:val="auto"/>
    </w:pPr>
    <w:rPr>
      <w:spacing w:val="-2"/>
      <w:sz w:val="22"/>
    </w:rPr>
  </w:style>
  <w:style w:type="paragraph" w:styleId="Title">
    <w:name w:val="Title"/>
    <w:basedOn w:val="Normal"/>
    <w:qFormat/>
    <w:pPr>
      <w:keepLines w:val="0"/>
      <w:overflowPunct/>
      <w:autoSpaceDE/>
      <w:autoSpaceDN/>
      <w:adjustRightInd/>
      <w:jc w:val="center"/>
      <w:textAlignment w:val="auto"/>
    </w:pPr>
    <w:rPr>
      <w:rFonts w:ascii="Arrus Blk BT" w:hAnsi="Arrus Blk BT"/>
      <w:sz w:val="28"/>
      <w:szCs w:val="24"/>
      <w:u w:val="single"/>
      <w:lang w:val="en-US"/>
    </w:rPr>
  </w:style>
  <w:style w:type="paragraph" w:styleId="Subtitle">
    <w:name w:val="Subtitle"/>
    <w:basedOn w:val="Normal"/>
    <w:qFormat/>
    <w:pPr>
      <w:keepLines w:val="0"/>
      <w:overflowPunct/>
      <w:autoSpaceDE/>
      <w:autoSpaceDN/>
      <w:adjustRightInd/>
      <w:spacing w:line="192" w:lineRule="auto"/>
      <w:jc w:val="center"/>
      <w:textAlignment w:val="auto"/>
    </w:pPr>
    <w:rPr>
      <w:rFonts w:ascii="Albertus Medium" w:hAnsi="Albertus Medium" w:cs="Arial"/>
      <w:b/>
      <w:bCs/>
      <w:szCs w:val="24"/>
      <w:lang w:val="en-US"/>
    </w:rPr>
  </w:style>
  <w:style w:type="paragraph" w:styleId="BodyText2">
    <w:name w:val="Body Text 2"/>
    <w:basedOn w:val="Normal"/>
    <w:pPr>
      <w:keepLines w:val="0"/>
      <w:tabs>
        <w:tab w:val="left" w:pos="-1440"/>
        <w:tab w:val="left" w:pos="-720"/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6379"/>
        <w:tab w:val="left" w:pos="7290"/>
        <w:tab w:val="left" w:pos="7650"/>
        <w:tab w:val="left" w:pos="8640"/>
      </w:tabs>
      <w:suppressAutoHyphens/>
      <w:overflowPunct/>
      <w:autoSpaceDE/>
      <w:autoSpaceDN/>
      <w:adjustRightInd/>
      <w:spacing w:line="360" w:lineRule="auto"/>
      <w:ind w:right="-34"/>
      <w:textAlignment w:val="auto"/>
    </w:pPr>
  </w:style>
  <w:style w:type="paragraph" w:styleId="BodyText3">
    <w:name w:val="Body Text 3"/>
    <w:basedOn w:val="Normal"/>
    <w:pPr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030"/>
        <w:tab w:val="left" w:pos="6660"/>
        <w:tab w:val="left" w:pos="7650"/>
        <w:tab w:val="left" w:pos="8640"/>
      </w:tabs>
      <w:suppressAutoHyphens/>
      <w:ind w:right="-34"/>
      <w:jc w:val="both"/>
    </w:pPr>
    <w:rPr>
      <w:spacing w:val="-3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customStyle="1" w:styleId="FooterChar">
    <w:name w:val="Footer Char"/>
    <w:link w:val="Footer"/>
    <w:rsid w:val="007132E1"/>
    <w:rPr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8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Works\WW2001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WW2001 Form</Template>
  <TotalTime>0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WWM 110</vt:lpstr>
    </vt:vector>
  </TitlesOfParts>
  <Company>Personal Application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WWM 110</dc:title>
  <dc:subject>disciplinary/dismissal statement by offending seafarer</dc:subject>
  <dc:creator>kambol lok</dc:creator>
  <cp:keywords/>
  <dc:description>12/02 R1 File MX2_x000d_
_x000d_
Disciplinary/Dismissal Statement by Offending Seafarer_x000d_
</dc:description>
  <cp:lastModifiedBy>Amitabh Singh</cp:lastModifiedBy>
  <cp:revision>6</cp:revision>
  <cp:lastPrinted>2013-04-22T11:42:00Z</cp:lastPrinted>
  <dcterms:created xsi:type="dcterms:W3CDTF">2020-10-20T06:32:00Z</dcterms:created>
  <dcterms:modified xsi:type="dcterms:W3CDTF">2021-03-24T10:36:00Z</dcterms:modified>
</cp:coreProperties>
</file>