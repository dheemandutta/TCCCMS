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8576B" w14:textId="77777777" w:rsidR="000B7D18" w:rsidRDefault="000B7D18"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522E63A2" w14:textId="77777777" w:rsidR="00041824" w:rsidRPr="00D01B26" w:rsidRDefault="002E3D94"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r w:rsidRPr="00D01B26">
        <w:rPr>
          <w:rFonts w:ascii="Arial" w:hAnsi="Arial" w:cs="Arial"/>
          <w:b/>
          <w:sz w:val="20"/>
          <w:u w:val="single"/>
        </w:rPr>
        <w:t>LETTER OF INDEM</w:t>
      </w:r>
      <w:r w:rsidR="00DC56C6" w:rsidRPr="00D01B26">
        <w:rPr>
          <w:rFonts w:ascii="Arial" w:hAnsi="Arial" w:cs="Arial"/>
          <w:b/>
          <w:sz w:val="20"/>
          <w:u w:val="single"/>
        </w:rPr>
        <w:t>N</w:t>
      </w:r>
      <w:r w:rsidRPr="00D01B26">
        <w:rPr>
          <w:rFonts w:ascii="Arial" w:hAnsi="Arial" w:cs="Arial"/>
          <w:b/>
          <w:sz w:val="20"/>
          <w:u w:val="single"/>
        </w:rPr>
        <w:t xml:space="preserve">ITY FOR </w:t>
      </w:r>
      <w:r w:rsidR="005A20DB" w:rsidRPr="00D01B26">
        <w:rPr>
          <w:rFonts w:ascii="Arial" w:hAnsi="Arial" w:cs="Arial"/>
          <w:b/>
          <w:sz w:val="20"/>
          <w:u w:val="single"/>
        </w:rPr>
        <w:t>SUPERNUMERAR</w:t>
      </w:r>
      <w:r w:rsidR="0059131D">
        <w:rPr>
          <w:rFonts w:ascii="Arial" w:hAnsi="Arial" w:cs="Arial"/>
          <w:b/>
          <w:sz w:val="20"/>
          <w:u w:val="single"/>
        </w:rPr>
        <w:t>Y</w:t>
      </w:r>
    </w:p>
    <w:p w14:paraId="58B12DCB" w14:textId="77777777" w:rsidR="00AD2F2C" w:rsidRPr="007F0723" w:rsidRDefault="00AD2F2C"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18"/>
          <w:szCs w:val="18"/>
          <w:u w:val="single"/>
        </w:rPr>
      </w:pPr>
    </w:p>
    <w:p w14:paraId="2036ACD3" w14:textId="77777777" w:rsidR="00041824" w:rsidRPr="007F0723"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7012" w:type="dxa"/>
        <w:tblInd w:w="8" w:type="dxa"/>
        <w:tblLayout w:type="fixed"/>
        <w:tblCellMar>
          <w:left w:w="0" w:type="dxa"/>
          <w:right w:w="0" w:type="dxa"/>
        </w:tblCellMar>
        <w:tblLook w:val="0000" w:firstRow="0" w:lastRow="0" w:firstColumn="0" w:lastColumn="0" w:noHBand="0" w:noVBand="0"/>
      </w:tblPr>
      <w:tblGrid>
        <w:gridCol w:w="4312"/>
        <w:gridCol w:w="2700"/>
      </w:tblGrid>
      <w:tr w:rsidR="007D3DCD" w:rsidRPr="007F0723" w14:paraId="53690B21" w14:textId="77777777">
        <w:trPr>
          <w:trHeight w:hRule="exact" w:val="432"/>
        </w:trPr>
        <w:tc>
          <w:tcPr>
            <w:tcW w:w="4312" w:type="dxa"/>
            <w:vAlign w:val="bottom"/>
          </w:tcPr>
          <w:p w14:paraId="6C90D997" w14:textId="77777777" w:rsidR="007D3DCD" w:rsidRPr="007F0723" w:rsidRDefault="007D3DCD" w:rsidP="00D23EDF">
            <w:pPr>
              <w:keepLines w:val="0"/>
              <w:tabs>
                <w:tab w:val="left" w:pos="-720"/>
              </w:tabs>
              <w:suppressAutoHyphens/>
              <w:overflowPunct/>
              <w:autoSpaceDE/>
              <w:autoSpaceDN/>
              <w:adjustRightInd/>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To the Owners, Managers, Agents and Master of </w:t>
            </w:r>
            <w:r w:rsidR="0053104D">
              <w:rPr>
                <w:rFonts w:ascii="Arial" w:eastAsia="PMingLiU" w:hAnsi="Arial" w:cs="Arial"/>
                <w:spacing w:val="-3"/>
                <w:sz w:val="18"/>
                <w:szCs w:val="18"/>
                <w:lang w:val="en-US" w:eastAsia="zh-TW"/>
              </w:rPr>
              <w:t>M</w:t>
            </w:r>
            <w:r w:rsidR="00D23EDF">
              <w:rPr>
                <w:rFonts w:ascii="Arial" w:eastAsia="PMingLiU" w:hAnsi="Arial" w:cs="Arial"/>
                <w:spacing w:val="-3"/>
                <w:sz w:val="18"/>
                <w:szCs w:val="18"/>
                <w:lang w:val="en-US" w:eastAsia="zh-TW"/>
              </w:rPr>
              <w:t>.</w:t>
            </w:r>
            <w:r w:rsidR="0053104D">
              <w:rPr>
                <w:rFonts w:ascii="Arial" w:eastAsia="PMingLiU" w:hAnsi="Arial" w:cs="Arial"/>
                <w:spacing w:val="-3"/>
                <w:sz w:val="18"/>
                <w:szCs w:val="18"/>
                <w:lang w:val="en-US" w:eastAsia="zh-TW"/>
              </w:rPr>
              <w:t>T</w:t>
            </w:r>
            <w:r w:rsidR="00D23EDF">
              <w:rPr>
                <w:rFonts w:ascii="Arial" w:eastAsia="PMingLiU" w:hAnsi="Arial" w:cs="Arial"/>
                <w:spacing w:val="-3"/>
                <w:sz w:val="18"/>
                <w:szCs w:val="18"/>
                <w:lang w:val="en-US" w:eastAsia="zh-TW"/>
              </w:rPr>
              <w:t>.</w:t>
            </w:r>
          </w:p>
        </w:tc>
        <w:tc>
          <w:tcPr>
            <w:tcW w:w="2700" w:type="dxa"/>
            <w:tcBorders>
              <w:bottom w:val="single" w:sz="4" w:space="0" w:color="auto"/>
            </w:tcBorders>
            <w:vAlign w:val="bottom"/>
          </w:tcPr>
          <w:p w14:paraId="0BF865E0" w14:textId="77777777" w:rsidR="007D3DCD" w:rsidRPr="007F0723" w:rsidRDefault="00AD2F2C" w:rsidP="00D23EDF">
            <w:pPr>
              <w:keepLines w:val="0"/>
              <w:tabs>
                <w:tab w:val="left" w:pos="-720"/>
                <w:tab w:val="right" w:pos="4410"/>
              </w:tabs>
              <w:suppressAutoHyphens/>
              <w:overflowPunct/>
              <w:autoSpaceDE/>
              <w:autoSpaceDN/>
              <w:adjustRightInd/>
              <w:ind w:left="-105"/>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 </w:t>
            </w:r>
          </w:p>
        </w:tc>
      </w:tr>
    </w:tbl>
    <w:p w14:paraId="7FDCD923" w14:textId="77777777" w:rsidR="004A1A94" w:rsidRPr="007F0723"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5682FFFC" w14:textId="77777777" w:rsidR="004A1A94" w:rsidRPr="007F0723"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7AA35284" w14:textId="77777777" w:rsidR="007D3DCD" w:rsidRPr="007F0723"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Dear Sirs,</w:t>
      </w:r>
    </w:p>
    <w:p w14:paraId="66A18856" w14:textId="77777777" w:rsidR="007D3DCD"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5DF84B25" w14:textId="77777777" w:rsidR="007A0821" w:rsidRPr="007A0821" w:rsidRDefault="007A0821" w:rsidP="007A0821">
      <w:pPr>
        <w:keepLines w:val="0"/>
        <w:tabs>
          <w:tab w:val="left" w:pos="7470"/>
          <w:tab w:val="left" w:pos="8910"/>
        </w:tabs>
        <w:suppressAutoHyphens/>
        <w:overflowPunct/>
        <w:autoSpaceDE/>
        <w:autoSpaceDN/>
        <w:adjustRightInd/>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In consideration of your agreement that I may accompany my husband,</w:t>
      </w:r>
      <w:r w:rsidR="00D01B26">
        <w:rPr>
          <w:rFonts w:ascii="Arial" w:eastAsia="PMingLiU" w:hAnsi="Arial" w:cs="Arial"/>
          <w:spacing w:val="-3"/>
          <w:sz w:val="18"/>
          <w:szCs w:val="18"/>
          <w:lang w:val="en-US" w:eastAsia="zh-TW"/>
        </w:rPr>
        <w:t xml:space="preserve"> ____________________</w:t>
      </w:r>
      <w:r w:rsidR="00F3278C">
        <w:rPr>
          <w:rFonts w:ascii="Arial" w:eastAsia="PMingLiU" w:hAnsi="Arial" w:cs="Arial"/>
          <w:spacing w:val="-3"/>
          <w:sz w:val="18"/>
          <w:szCs w:val="18"/>
          <w:lang w:val="en-US" w:eastAsia="zh-TW"/>
        </w:rPr>
        <w:t>__________</w:t>
      </w:r>
      <w:r w:rsidR="00D01B26">
        <w:rPr>
          <w:rFonts w:ascii="Arial" w:eastAsia="PMingLiU" w:hAnsi="Arial" w:cs="Arial"/>
          <w:spacing w:val="-3"/>
          <w:sz w:val="18"/>
          <w:szCs w:val="18"/>
          <w:lang w:val="en-US" w:eastAsia="zh-TW"/>
        </w:rPr>
        <w:t xml:space="preserve"> (Name/Rank)                                   </w:t>
      </w:r>
      <w:r w:rsidRPr="007A0821">
        <w:rPr>
          <w:rFonts w:ascii="Arial" w:eastAsia="PMingLiU" w:hAnsi="Arial" w:cs="Arial"/>
          <w:spacing w:val="-3"/>
          <w:sz w:val="18"/>
          <w:szCs w:val="18"/>
          <w:lang w:val="en-US" w:eastAsia="zh-TW"/>
        </w:rPr>
        <w:t>aboard the above vessel in the capacity of a Supernumerary from the time and place of embarkation and to the time and place of disembarkation entered below, I,</w:t>
      </w:r>
      <w:r w:rsidR="00160C45">
        <w:rPr>
          <w:rFonts w:ascii="Arial" w:eastAsia="PMingLiU" w:hAnsi="Arial" w:cs="Arial"/>
          <w:spacing w:val="-3"/>
          <w:sz w:val="18"/>
          <w:szCs w:val="18"/>
          <w:lang w:val="en-US" w:eastAsia="zh-TW"/>
        </w:rPr>
        <w:t xml:space="preserve"> _______________________________ (Name of Supernumerary)</w:t>
      </w:r>
      <w:r w:rsidRPr="007A0821">
        <w:rPr>
          <w:rFonts w:ascii="Arial" w:eastAsia="PMingLiU" w:hAnsi="Arial" w:cs="Arial"/>
          <w:spacing w:val="-3"/>
          <w:sz w:val="18"/>
          <w:szCs w:val="18"/>
          <w:lang w:val="en-US" w:eastAsia="zh-TW"/>
        </w:rPr>
        <w:t xml:space="preserve"> hereby agree as follows:</w:t>
      </w:r>
    </w:p>
    <w:p w14:paraId="1967A69B" w14:textId="77777777" w:rsidR="007A0821" w:rsidRPr="007A0821" w:rsidRDefault="007A0821" w:rsidP="007A0821">
      <w:pPr>
        <w:keepLines w:val="0"/>
        <w:numPr>
          <w:ilvl w:val="0"/>
          <w:numId w:val="4"/>
        </w:numPr>
        <w:suppressAutoHyphens/>
        <w:overflowPunct/>
        <w:autoSpaceDE/>
        <w:autoSpaceDN/>
        <w:adjustRightInd/>
        <w:spacing w:before="24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That I assume all risks of whatsoever nature and howsoever arising, expressly including risks which may </w:t>
      </w:r>
      <w:r w:rsidR="00E03216">
        <w:rPr>
          <w:rFonts w:ascii="Arial" w:eastAsia="PMingLiU" w:hAnsi="Arial" w:cs="Arial"/>
          <w:spacing w:val="-3"/>
          <w:sz w:val="18"/>
          <w:szCs w:val="18"/>
          <w:lang w:val="en-US" w:eastAsia="zh-TW"/>
        </w:rPr>
        <w:t>result from your, your servants or agents</w:t>
      </w:r>
      <w:r w:rsidRPr="007A0821">
        <w:rPr>
          <w:rFonts w:ascii="Arial" w:eastAsia="PMingLiU" w:hAnsi="Arial" w:cs="Arial"/>
          <w:spacing w:val="-3"/>
          <w:sz w:val="18"/>
          <w:szCs w:val="18"/>
          <w:lang w:val="en-US" w:eastAsia="zh-TW"/>
        </w:rPr>
        <w:t xml:space="preserve"> negligence or any defects in the vessel, during the period that I am aboard the vessel, including, but not limited to illness, injury, death, loss of or damage to my property and personal effects, and further expressly assume responsibility for any and all costs, charges or expenses which may arise whether directly or indirectly in consequence of such matters.</w:t>
      </w:r>
    </w:p>
    <w:p w14:paraId="386F4BD2"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 shall hold you harmless and indemnify you, and each of you, in respect of any losses, damages, claims, liabilities, fines, costs, charges or expenses whether medical or otherwise, including those associated with any deviation of the vessel or any need to repatriate me from the vessel, which you may suffer or incur whether directly or indirectly in consequence of or in connection with my being aboard the vessel and whether or not such may arise in consequence of any negligent act or omission on my part or on the part of you, your servants or agents or any defects in the vessel.</w:t>
      </w:r>
    </w:p>
    <w:p w14:paraId="20BC8405"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should the vessel for any reason whatsoever not be able to return me to the place of disembarkation entered below it is understood that I must provide myself with a passage home or elsewhere and that you shall be under no responsibility whatsoever in consequence of such matters.</w:t>
      </w:r>
    </w:p>
    <w:p w14:paraId="7B21674A"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 shall take out and provide you with sufficient evidence of my having taken out adequate personal insurance cover with a reputable insurance company to cover the personal risks and liabilities assumed by me under this agreement.</w:t>
      </w:r>
    </w:p>
    <w:p w14:paraId="4B8479EB"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in the event that your agreement should extend to permitting a child or children of mine/ours to be aboard the vessel the above agreements and indemnities shall equally apply to that child or those children.</w:t>
      </w:r>
    </w:p>
    <w:p w14:paraId="344605E9" w14:textId="77777777" w:rsid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This indemnity shall be construed in accordance with English law and each and every person liable under this indemnity shall submit to the jurisdiction of the English High Court to the exclusion of any law and any other jurisdiction.  It is understood and agreed that the Owners of the ship in respect of which this indemnity is given shall be entitled to the maximum protection allowed by English law, including statutory protection of limitation as to the amount of damages recoverable.</w:t>
      </w:r>
    </w:p>
    <w:p w14:paraId="7D5D97CE" w14:textId="77777777" w:rsidR="00511219" w:rsidRDefault="00511219" w:rsidP="00511219">
      <w:pPr>
        <w:keepLines w:val="0"/>
        <w:suppressAutoHyphens/>
        <w:overflowPunct/>
        <w:autoSpaceDE/>
        <w:autoSpaceDN/>
        <w:adjustRightInd/>
        <w:jc w:val="both"/>
        <w:textAlignment w:val="auto"/>
        <w:rPr>
          <w:rFonts w:ascii="Arial" w:eastAsia="PMingLiU" w:hAnsi="Arial" w:cs="Arial"/>
          <w:spacing w:val="-3"/>
          <w:sz w:val="18"/>
          <w:szCs w:val="18"/>
          <w:lang w:val="en-US" w:eastAsia="zh-TW"/>
        </w:rPr>
      </w:pPr>
    </w:p>
    <w:tbl>
      <w:tblPr>
        <w:tblW w:w="9450" w:type="dxa"/>
        <w:tblInd w:w="378" w:type="dxa"/>
        <w:tblLook w:val="04A0" w:firstRow="1" w:lastRow="0" w:firstColumn="1" w:lastColumn="0" w:noHBand="0" w:noVBand="1"/>
      </w:tblPr>
      <w:tblGrid>
        <w:gridCol w:w="1890"/>
        <w:gridCol w:w="2610"/>
        <w:gridCol w:w="270"/>
        <w:gridCol w:w="2038"/>
        <w:gridCol w:w="2642"/>
      </w:tblGrid>
      <w:tr w:rsidR="00C37880" w:rsidRPr="007F0723" w14:paraId="5AFB7D83" w14:textId="77777777">
        <w:trPr>
          <w:trHeight w:val="432"/>
        </w:trPr>
        <w:tc>
          <w:tcPr>
            <w:tcW w:w="1890" w:type="dxa"/>
            <w:shd w:val="clear" w:color="auto" w:fill="auto"/>
            <w:vAlign w:val="bottom"/>
          </w:tcPr>
          <w:p w14:paraId="0A95A3B7"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Embarkation</w:t>
                </w:r>
              </w:smartTag>
            </w:smartTag>
            <w:r w:rsidRPr="007F0723">
              <w:rPr>
                <w:rFonts w:ascii="Arial" w:eastAsia="PMingLiU" w:hAnsi="Arial" w:cs="Arial"/>
                <w:spacing w:val="-3"/>
                <w:sz w:val="18"/>
                <w:szCs w:val="18"/>
                <w:lang w:val="en-US" w:eastAsia="zh-TW"/>
              </w:rPr>
              <w:t>:</w:t>
            </w:r>
          </w:p>
        </w:tc>
        <w:tc>
          <w:tcPr>
            <w:tcW w:w="2610" w:type="dxa"/>
            <w:tcBorders>
              <w:bottom w:val="single" w:sz="4" w:space="0" w:color="auto"/>
            </w:tcBorders>
            <w:shd w:val="clear" w:color="auto" w:fill="auto"/>
          </w:tcPr>
          <w:p w14:paraId="29B649EC"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513E9D2D"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6A20BB42"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Disembarkation</w:t>
                </w:r>
              </w:smartTag>
            </w:smartTag>
            <w:r>
              <w:rPr>
                <w:rFonts w:ascii="Arial" w:eastAsia="PMingLiU" w:hAnsi="Arial" w:cs="Arial"/>
                <w:spacing w:val="-3"/>
                <w:sz w:val="18"/>
                <w:szCs w:val="18"/>
                <w:lang w:val="en-US" w:eastAsia="zh-TW"/>
              </w:rPr>
              <w:t>:</w:t>
            </w:r>
          </w:p>
        </w:tc>
        <w:tc>
          <w:tcPr>
            <w:tcW w:w="2642" w:type="dxa"/>
            <w:tcBorders>
              <w:bottom w:val="single" w:sz="4" w:space="0" w:color="auto"/>
            </w:tcBorders>
            <w:vAlign w:val="bottom"/>
          </w:tcPr>
          <w:p w14:paraId="04BCD31C"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r w:rsidR="00C37880" w:rsidRPr="007F0723" w14:paraId="2FD55576" w14:textId="77777777">
        <w:trPr>
          <w:trHeight w:val="432"/>
        </w:trPr>
        <w:tc>
          <w:tcPr>
            <w:tcW w:w="1890" w:type="dxa"/>
            <w:shd w:val="clear" w:color="auto" w:fill="auto"/>
            <w:vAlign w:val="bottom"/>
          </w:tcPr>
          <w:p w14:paraId="7D0AE819"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w:t>
            </w:r>
            <w:r w:rsidRPr="007F0723">
              <w:rPr>
                <w:rFonts w:ascii="Arial" w:eastAsia="PMingLiU" w:hAnsi="Arial" w:cs="Arial"/>
                <w:spacing w:val="-3"/>
                <w:sz w:val="18"/>
                <w:szCs w:val="18"/>
                <w:lang w:val="en-US" w:eastAsia="zh-TW"/>
              </w:rPr>
              <w:t>Time:</w:t>
            </w:r>
          </w:p>
        </w:tc>
        <w:tc>
          <w:tcPr>
            <w:tcW w:w="2610" w:type="dxa"/>
            <w:tcBorders>
              <w:top w:val="single" w:sz="4" w:space="0" w:color="auto"/>
              <w:bottom w:val="single" w:sz="4" w:space="0" w:color="auto"/>
            </w:tcBorders>
            <w:shd w:val="clear" w:color="auto" w:fill="auto"/>
          </w:tcPr>
          <w:p w14:paraId="2676FB4C"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3D9361F5"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5A21DB8E"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Date/Time:</w:t>
            </w:r>
          </w:p>
        </w:tc>
        <w:tc>
          <w:tcPr>
            <w:tcW w:w="2642" w:type="dxa"/>
            <w:tcBorders>
              <w:top w:val="single" w:sz="4" w:space="0" w:color="auto"/>
              <w:bottom w:val="single" w:sz="4" w:space="0" w:color="auto"/>
            </w:tcBorders>
            <w:vAlign w:val="bottom"/>
          </w:tcPr>
          <w:p w14:paraId="5FF0B179"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bl>
    <w:p w14:paraId="263C55ED" w14:textId="77777777" w:rsidR="00511219" w:rsidRDefault="00511219" w:rsidP="00511219">
      <w:pPr>
        <w:suppressAutoHyphens/>
        <w:overflowPunct/>
        <w:autoSpaceDE/>
        <w:autoSpaceDN/>
        <w:adjustRightInd/>
        <w:jc w:val="both"/>
        <w:textAlignment w:val="auto"/>
        <w:rPr>
          <w:rFonts w:ascii="Arial" w:eastAsia="PMingLiU" w:hAnsi="Arial" w:cs="Arial"/>
          <w:spacing w:val="-3"/>
          <w:sz w:val="18"/>
          <w:szCs w:val="18"/>
          <w:lang w:val="en-US" w:eastAsia="zh-TW"/>
        </w:rPr>
      </w:pPr>
    </w:p>
    <w:p w14:paraId="73B93891" w14:textId="77777777" w:rsidR="00511219" w:rsidRDefault="00511219"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23BBF9DB" w14:textId="77777777" w:rsidR="00F3278C" w:rsidRDefault="00F3278C"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7D6CFEAD" w14:textId="77777777" w:rsidR="007A0821" w:rsidRDefault="00C37880" w:rsidP="00242276">
      <w:pPr>
        <w:suppressAutoHyphens/>
        <w:overflowPunct/>
        <w:autoSpaceDE/>
        <w:autoSpaceDN/>
        <w:adjustRightInd/>
        <w:jc w:val="both"/>
        <w:textAlignment w:val="auto"/>
        <w:rPr>
          <w:rFonts w:ascii="Arial" w:eastAsia="PMingLiU" w:hAnsi="Arial" w:cs="Arial"/>
          <w:spacing w:val="-3"/>
          <w:sz w:val="18"/>
          <w:szCs w:val="18"/>
          <w:lang w:val="en-US" w:eastAsia="zh-TW"/>
        </w:rPr>
      </w:pPr>
      <w:r w:rsidRPr="00C37880">
        <w:rPr>
          <w:rFonts w:ascii="Arial" w:eastAsia="PMingLiU" w:hAnsi="Arial" w:cs="Arial"/>
          <w:spacing w:val="-3"/>
          <w:sz w:val="18"/>
          <w:szCs w:val="18"/>
          <w:lang w:val="en-US" w:eastAsia="zh-TW"/>
        </w:rPr>
        <w:t>The undersigned hereby acknowledges that this is a form of indemnity and agrees to be legally bound by the terms and conditions contained in this document.</w:t>
      </w:r>
    </w:p>
    <w:p w14:paraId="597334EC"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33C2282A"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3A8B9259" w14:textId="77777777" w:rsidR="003169F5" w:rsidRPr="007F0723" w:rsidRDefault="003169F5" w:rsidP="00242276">
      <w:pPr>
        <w:rPr>
          <w:vanish/>
          <w:sz w:val="18"/>
          <w:szCs w:val="18"/>
        </w:rPr>
      </w:pPr>
    </w:p>
    <w:tbl>
      <w:tblPr>
        <w:tblW w:w="3570" w:type="dxa"/>
        <w:tblLayout w:type="fixed"/>
        <w:tblCellMar>
          <w:left w:w="0" w:type="dxa"/>
          <w:right w:w="0" w:type="dxa"/>
        </w:tblCellMar>
        <w:tblLook w:val="0000" w:firstRow="0" w:lastRow="0" w:firstColumn="0" w:lastColumn="0" w:noHBand="0" w:noVBand="0"/>
      </w:tblPr>
      <w:tblGrid>
        <w:gridCol w:w="960"/>
        <w:gridCol w:w="2610"/>
      </w:tblGrid>
      <w:tr w:rsidR="007D3DCD" w:rsidRPr="007F0723" w14:paraId="58524CB3" w14:textId="77777777">
        <w:trPr>
          <w:trHeight w:val="432"/>
        </w:trPr>
        <w:tc>
          <w:tcPr>
            <w:tcW w:w="960" w:type="dxa"/>
            <w:vAlign w:val="center"/>
          </w:tcPr>
          <w:p w14:paraId="177A37ED" w14:textId="77777777" w:rsidR="007D3DCD" w:rsidRPr="007F0723" w:rsidRDefault="007D3DCD" w:rsidP="001A14FE">
            <w:pPr>
              <w:keepLines w:val="0"/>
              <w:tabs>
                <w:tab w:val="left" w:pos="-720"/>
                <w:tab w:val="left" w:pos="216"/>
                <w:tab w:val="left" w:pos="432"/>
                <w:tab w:val="left" w:pos="720"/>
              </w:tabs>
              <w:suppressAutoHyphens/>
              <w:overflowPunct/>
              <w:autoSpaceDE/>
              <w:autoSpaceDN/>
              <w:adjustRightInd/>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Signature</w:t>
            </w:r>
            <w:r w:rsidR="00762A47" w:rsidRPr="007F0723">
              <w:rPr>
                <w:rFonts w:ascii="Arial" w:eastAsia="PMingLiU" w:hAnsi="Arial" w:cs="Arial"/>
                <w:iCs/>
                <w:spacing w:val="-3"/>
                <w:sz w:val="18"/>
                <w:szCs w:val="18"/>
                <w:lang w:val="en-US" w:eastAsia="zh-TW"/>
              </w:rPr>
              <w:t>:</w:t>
            </w:r>
          </w:p>
        </w:tc>
        <w:tc>
          <w:tcPr>
            <w:tcW w:w="2610" w:type="dxa"/>
            <w:tcBorders>
              <w:bottom w:val="single" w:sz="4" w:space="0" w:color="auto"/>
            </w:tcBorders>
            <w:vAlign w:val="center"/>
          </w:tcPr>
          <w:p w14:paraId="46C03F89" w14:textId="77777777" w:rsidR="007D3DCD" w:rsidRPr="007F0723" w:rsidRDefault="007D3DCD" w:rsidP="001A14FE">
            <w:pPr>
              <w:keepLines w:val="0"/>
              <w:tabs>
                <w:tab w:val="left" w:pos="-720"/>
                <w:tab w:val="left" w:pos="0"/>
                <w:tab w:val="left" w:pos="216"/>
                <w:tab w:val="left" w:pos="432"/>
                <w:tab w:val="left" w:pos="720"/>
              </w:tabs>
              <w:suppressAutoHyphens/>
              <w:overflowPunct/>
              <w:autoSpaceDE/>
              <w:autoSpaceDN/>
              <w:adjustRightInd/>
              <w:textAlignment w:val="auto"/>
              <w:rPr>
                <w:rFonts w:ascii="Arial" w:eastAsia="PMingLiU" w:hAnsi="Arial" w:cs="Arial"/>
                <w:iCs/>
                <w:spacing w:val="-3"/>
                <w:sz w:val="18"/>
                <w:szCs w:val="18"/>
                <w:lang w:val="en-US" w:eastAsia="zh-TW"/>
              </w:rPr>
            </w:pPr>
          </w:p>
        </w:tc>
      </w:tr>
      <w:tr w:rsidR="007D3DCD" w:rsidRPr="007F0723" w14:paraId="1628488C" w14:textId="77777777">
        <w:trPr>
          <w:trHeight w:val="432"/>
        </w:trPr>
        <w:tc>
          <w:tcPr>
            <w:tcW w:w="960" w:type="dxa"/>
          </w:tcPr>
          <w:p w14:paraId="68555860"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Full Name</w:t>
            </w:r>
            <w:r w:rsidR="00762A47" w:rsidRPr="007F0723">
              <w:rPr>
                <w:rFonts w:ascii="Arial" w:eastAsia="PMingLiU" w:hAnsi="Arial" w:cs="Arial"/>
                <w:iCs/>
                <w:spacing w:val="-3"/>
                <w:sz w:val="18"/>
                <w:szCs w:val="18"/>
                <w:lang w:val="en-US" w:eastAsia="zh-TW"/>
              </w:rPr>
              <w:t>:</w:t>
            </w:r>
          </w:p>
        </w:tc>
        <w:tc>
          <w:tcPr>
            <w:tcW w:w="2610" w:type="dxa"/>
            <w:tcBorders>
              <w:top w:val="single" w:sz="4" w:space="0" w:color="auto"/>
              <w:bottom w:val="single" w:sz="4" w:space="0" w:color="auto"/>
            </w:tcBorders>
          </w:tcPr>
          <w:p w14:paraId="2D2C438D"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7D3DCD" w:rsidRPr="007F0723" w14:paraId="05678C2A" w14:textId="77777777">
        <w:trPr>
          <w:trHeight w:val="432"/>
        </w:trPr>
        <w:tc>
          <w:tcPr>
            <w:tcW w:w="960" w:type="dxa"/>
          </w:tcPr>
          <w:p w14:paraId="2273F1E9" w14:textId="77777777" w:rsidR="007D3DCD" w:rsidRPr="007F0723" w:rsidRDefault="007D3DCD" w:rsidP="0095081E">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Witness</w:t>
            </w:r>
            <w:r w:rsidR="00762A47" w:rsidRPr="007F0723">
              <w:rPr>
                <w:rFonts w:ascii="Arial" w:eastAsia="PMingLiU" w:hAnsi="Arial" w:cs="Arial"/>
                <w:iCs/>
                <w:spacing w:val="-3"/>
                <w:sz w:val="18"/>
                <w:szCs w:val="18"/>
                <w:lang w:val="en-US" w:eastAsia="zh-TW"/>
              </w:rPr>
              <w:t>:</w:t>
            </w:r>
          </w:p>
        </w:tc>
        <w:tc>
          <w:tcPr>
            <w:tcW w:w="2610" w:type="dxa"/>
            <w:tcBorders>
              <w:top w:val="single" w:sz="4" w:space="0" w:color="auto"/>
              <w:bottom w:val="single" w:sz="4" w:space="0" w:color="auto"/>
            </w:tcBorders>
          </w:tcPr>
          <w:p w14:paraId="55144352"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1A14FE" w:rsidRPr="007F0723" w14:paraId="6B74B844" w14:textId="77777777">
        <w:trPr>
          <w:trHeight w:val="432"/>
        </w:trPr>
        <w:tc>
          <w:tcPr>
            <w:tcW w:w="960" w:type="dxa"/>
          </w:tcPr>
          <w:p w14:paraId="7078E5E5" w14:textId="77777777" w:rsidR="001A14FE" w:rsidRPr="007F0723" w:rsidRDefault="001A14F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Date:</w:t>
            </w:r>
          </w:p>
        </w:tc>
        <w:tc>
          <w:tcPr>
            <w:tcW w:w="2610" w:type="dxa"/>
            <w:tcBorders>
              <w:top w:val="single" w:sz="4" w:space="0" w:color="auto"/>
              <w:bottom w:val="single" w:sz="4" w:space="0" w:color="auto"/>
            </w:tcBorders>
          </w:tcPr>
          <w:p w14:paraId="69187CB2" w14:textId="77777777" w:rsidR="001A14FE" w:rsidRPr="007F0723" w:rsidRDefault="001A14FE"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bl>
    <w:p w14:paraId="77CDEF5A" w14:textId="77777777" w:rsidR="00301633" w:rsidRPr="007F072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sectPr w:rsidR="00301633" w:rsidRPr="007F0723" w:rsidSect="00597F7A">
      <w:headerReference w:type="even" r:id="rId7"/>
      <w:headerReference w:type="default" r:id="rId8"/>
      <w:footerReference w:type="even" r:id="rId9"/>
      <w:footerReference w:type="default" r:id="rId10"/>
      <w:headerReference w:type="first" r:id="rId11"/>
      <w:footerReference w:type="first" r:id="rId12"/>
      <w:pgSz w:w="11909" w:h="16834" w:code="9"/>
      <w:pgMar w:top="0" w:right="1019" w:bottom="977" w:left="117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A2EC9" w14:textId="77777777" w:rsidR="00EC43BC" w:rsidRDefault="00EC43BC">
      <w:r>
        <w:separator/>
      </w:r>
    </w:p>
  </w:endnote>
  <w:endnote w:type="continuationSeparator" w:id="0">
    <w:p w14:paraId="78495390" w14:textId="77777777" w:rsidR="00EC43BC" w:rsidRDefault="00EC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EA0B" w14:textId="77777777" w:rsidR="00597F7A" w:rsidRDefault="00597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A35A0" w14:textId="77777777" w:rsidR="0059131D" w:rsidRDefault="0059131D">
    <w:pPr>
      <w:pStyle w:val="Footer"/>
    </w:pPr>
  </w:p>
  <w:tbl>
    <w:tblPr>
      <w:tblW w:w="9072" w:type="dxa"/>
      <w:tblInd w:w="388"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9131D" w:rsidRPr="007132E1" w14:paraId="7585A79B" w14:textId="77777777" w:rsidTr="006D28C4">
      <w:trPr>
        <w:trHeight w:hRule="exact" w:val="227"/>
      </w:trPr>
      <w:tc>
        <w:tcPr>
          <w:tcW w:w="1134" w:type="dxa"/>
          <w:shd w:val="clear" w:color="auto" w:fill="auto"/>
        </w:tcPr>
        <w:p w14:paraId="6147FEC9"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0" w:name="OLE_LINK3"/>
          <w:r w:rsidRPr="007132E1">
            <w:rPr>
              <w:rFonts w:ascii="Arial" w:hAnsi="Arial" w:cs="Arial"/>
              <w:color w:val="333333"/>
              <w:sz w:val="14"/>
              <w:szCs w:val="14"/>
              <w:lang w:val="de-DE" w:eastAsia="de-DE"/>
            </w:rPr>
            <w:t>Form No:</w:t>
          </w:r>
        </w:p>
      </w:tc>
      <w:tc>
        <w:tcPr>
          <w:tcW w:w="1134" w:type="dxa"/>
          <w:shd w:val="clear" w:color="auto" w:fill="auto"/>
        </w:tcPr>
        <w:p w14:paraId="22063FAF"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SP037</w:t>
          </w:r>
        </w:p>
      </w:tc>
      <w:tc>
        <w:tcPr>
          <w:tcW w:w="1134" w:type="dxa"/>
          <w:shd w:val="clear" w:color="auto" w:fill="auto"/>
        </w:tcPr>
        <w:p w14:paraId="64C5EE2B"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84EE069"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2503C821" w14:textId="77777777" w:rsidR="0059131D" w:rsidRPr="007132E1" w:rsidRDefault="00597F7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1D21655E"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253A96A6"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53B22D6E" w14:textId="77777777" w:rsidR="0059131D" w:rsidRPr="007132E1" w:rsidRDefault="00597F7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59131D" w:rsidRPr="007132E1" w14:paraId="557012FB" w14:textId="77777777" w:rsidTr="006D28C4">
      <w:trPr>
        <w:trHeight w:hRule="exact" w:val="227"/>
      </w:trPr>
      <w:tc>
        <w:tcPr>
          <w:tcW w:w="1134" w:type="dxa"/>
          <w:shd w:val="clear" w:color="auto" w:fill="auto"/>
        </w:tcPr>
        <w:p w14:paraId="237BCC90" w14:textId="77777777" w:rsidR="0059131D" w:rsidRPr="007132E1" w:rsidRDefault="00BD3746"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5F636F7A" w14:textId="77777777" w:rsidR="0059131D" w:rsidRPr="007132E1" w:rsidRDefault="00BD3746"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MO3</w:t>
          </w:r>
        </w:p>
      </w:tc>
      <w:tc>
        <w:tcPr>
          <w:tcW w:w="1134" w:type="dxa"/>
          <w:shd w:val="clear" w:color="auto" w:fill="auto"/>
        </w:tcPr>
        <w:p w14:paraId="04B879E2"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34288F6B"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1312DE2E" w14:textId="77777777" w:rsidR="0059131D" w:rsidRPr="007132E1" w:rsidRDefault="00597F7A"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15-Oct-20</w:t>
          </w:r>
        </w:p>
      </w:tc>
      <w:tc>
        <w:tcPr>
          <w:tcW w:w="1134" w:type="dxa"/>
          <w:shd w:val="clear" w:color="auto" w:fill="auto"/>
        </w:tcPr>
        <w:p w14:paraId="55E24A2D"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6544746A"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0E32FF12" w14:textId="77777777" w:rsidR="0059131D" w:rsidRPr="007132E1" w:rsidRDefault="0059131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BD3746">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BD3746">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p>
      </w:tc>
    </w:tr>
    <w:bookmarkEnd w:id="0"/>
  </w:tbl>
  <w:p w14:paraId="4794FEED" w14:textId="77777777" w:rsidR="0059131D" w:rsidRDefault="00591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0043" w14:textId="77777777" w:rsidR="00597F7A" w:rsidRDefault="00597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5A74C" w14:textId="77777777" w:rsidR="00EC43BC" w:rsidRDefault="00EC43BC">
      <w:r>
        <w:separator/>
      </w:r>
    </w:p>
  </w:footnote>
  <w:footnote w:type="continuationSeparator" w:id="0">
    <w:p w14:paraId="45675DAB" w14:textId="77777777" w:rsidR="00EC43BC" w:rsidRDefault="00EC4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A8E8" w14:textId="77777777" w:rsidR="00597F7A" w:rsidRDefault="00597F7A">
    <w:pPr>
      <w:pStyle w:val="Header"/>
    </w:pPr>
    <w:r>
      <w:pict w14:anchorId="77C8F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5.25pt;height:42.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F88C1" w14:textId="77777777" w:rsidR="0059131D" w:rsidRPr="00597F7A" w:rsidRDefault="00597F7A" w:rsidP="00597F7A">
    <w:pPr>
      <w:pStyle w:val="Header"/>
    </w:pPr>
    <w:r>
      <w:pict w14:anchorId="73172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42.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A33A5" w14:textId="77777777" w:rsidR="00597F7A" w:rsidRDefault="00597F7A">
    <w:pPr>
      <w:pStyle w:val="Header"/>
    </w:pPr>
    <w:r>
      <w:pict w14:anchorId="5ACBA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5.25pt;height:42.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abstractNum w:abstractNumId="1" w15:restartNumberingAfterBreak="0">
    <w:nsid w:val="15963FF8"/>
    <w:multiLevelType w:val="hybridMultilevel"/>
    <w:tmpl w:val="79A65600"/>
    <w:lvl w:ilvl="0" w:tplc="67FEF5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CB08E7"/>
    <w:multiLevelType w:val="singleLevel"/>
    <w:tmpl w:val="5686D450"/>
    <w:lvl w:ilvl="0">
      <w:start w:val="1"/>
      <w:numFmt w:val="decimal"/>
      <w:lvlText w:val="%1."/>
      <w:legacy w:legacy="1" w:legacySpace="0" w:legacyIndent="283"/>
      <w:lvlJc w:val="left"/>
      <w:pPr>
        <w:ind w:left="283" w:hanging="283"/>
      </w:pPr>
    </w:lvl>
  </w:abstractNum>
  <w:abstractNum w:abstractNumId="3" w15:restartNumberingAfterBreak="0">
    <w:nsid w:val="6E9C1A80"/>
    <w:multiLevelType w:val="singleLevel"/>
    <w:tmpl w:val="91E0D218"/>
    <w:lvl w:ilvl="0">
      <w:start w:val="1"/>
      <w:numFmt w:val="decimal"/>
      <w:lvlText w:val="%1."/>
      <w:legacy w:legacy="1" w:legacySpace="0" w:legacyIndent="283"/>
      <w:lvlJc w:val="left"/>
      <w:pPr>
        <w:ind w:left="283" w:hanging="283"/>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321B6"/>
    <w:rsid w:val="00041824"/>
    <w:rsid w:val="000B7D18"/>
    <w:rsid w:val="000F06D7"/>
    <w:rsid w:val="00160C45"/>
    <w:rsid w:val="0018380F"/>
    <w:rsid w:val="00192396"/>
    <w:rsid w:val="001A14FE"/>
    <w:rsid w:val="001E3978"/>
    <w:rsid w:val="001F72B7"/>
    <w:rsid w:val="002053A7"/>
    <w:rsid w:val="00242276"/>
    <w:rsid w:val="002535B9"/>
    <w:rsid w:val="0025482B"/>
    <w:rsid w:val="00256D0B"/>
    <w:rsid w:val="002A11A9"/>
    <w:rsid w:val="002B7777"/>
    <w:rsid w:val="002C6F7B"/>
    <w:rsid w:val="002E3D94"/>
    <w:rsid w:val="00301633"/>
    <w:rsid w:val="0031483A"/>
    <w:rsid w:val="003169F5"/>
    <w:rsid w:val="00320AB8"/>
    <w:rsid w:val="00321DE6"/>
    <w:rsid w:val="00355C5E"/>
    <w:rsid w:val="00372BA2"/>
    <w:rsid w:val="00376932"/>
    <w:rsid w:val="00377DFA"/>
    <w:rsid w:val="00394FC2"/>
    <w:rsid w:val="003C007D"/>
    <w:rsid w:val="003C4EC8"/>
    <w:rsid w:val="004700D0"/>
    <w:rsid w:val="00486347"/>
    <w:rsid w:val="004A1A94"/>
    <w:rsid w:val="004B4566"/>
    <w:rsid w:val="004E3A1C"/>
    <w:rsid w:val="004E5D20"/>
    <w:rsid w:val="004E5F85"/>
    <w:rsid w:val="00511219"/>
    <w:rsid w:val="0053104D"/>
    <w:rsid w:val="0059131D"/>
    <w:rsid w:val="00597F7A"/>
    <w:rsid w:val="005A20DB"/>
    <w:rsid w:val="005A3103"/>
    <w:rsid w:val="005D7F4B"/>
    <w:rsid w:val="00610147"/>
    <w:rsid w:val="006236B5"/>
    <w:rsid w:val="00644C1A"/>
    <w:rsid w:val="006B4909"/>
    <w:rsid w:val="006D28C4"/>
    <w:rsid w:val="006E3551"/>
    <w:rsid w:val="006F311F"/>
    <w:rsid w:val="006F7A1F"/>
    <w:rsid w:val="00762A47"/>
    <w:rsid w:val="007867D4"/>
    <w:rsid w:val="007924E9"/>
    <w:rsid w:val="007A0059"/>
    <w:rsid w:val="007A0821"/>
    <w:rsid w:val="007A1834"/>
    <w:rsid w:val="007B5F35"/>
    <w:rsid w:val="007D3DCD"/>
    <w:rsid w:val="007D753B"/>
    <w:rsid w:val="007F0723"/>
    <w:rsid w:val="008147B7"/>
    <w:rsid w:val="00870479"/>
    <w:rsid w:val="008E78ED"/>
    <w:rsid w:val="00906040"/>
    <w:rsid w:val="00907A1D"/>
    <w:rsid w:val="0095081E"/>
    <w:rsid w:val="00973121"/>
    <w:rsid w:val="009743FD"/>
    <w:rsid w:val="009A7C12"/>
    <w:rsid w:val="009B2735"/>
    <w:rsid w:val="00A55DB9"/>
    <w:rsid w:val="00A6538F"/>
    <w:rsid w:val="00A73FAA"/>
    <w:rsid w:val="00A87046"/>
    <w:rsid w:val="00AB312A"/>
    <w:rsid w:val="00AD2F2C"/>
    <w:rsid w:val="00B02010"/>
    <w:rsid w:val="00B07F04"/>
    <w:rsid w:val="00B10FB8"/>
    <w:rsid w:val="00B543BC"/>
    <w:rsid w:val="00B91035"/>
    <w:rsid w:val="00B946A9"/>
    <w:rsid w:val="00B97022"/>
    <w:rsid w:val="00BA3F0A"/>
    <w:rsid w:val="00BC4044"/>
    <w:rsid w:val="00BD3746"/>
    <w:rsid w:val="00BE4148"/>
    <w:rsid w:val="00C221DA"/>
    <w:rsid w:val="00C37880"/>
    <w:rsid w:val="00C94AA2"/>
    <w:rsid w:val="00D01B26"/>
    <w:rsid w:val="00D11A7D"/>
    <w:rsid w:val="00D23EDF"/>
    <w:rsid w:val="00D8583E"/>
    <w:rsid w:val="00D94CA9"/>
    <w:rsid w:val="00DC402B"/>
    <w:rsid w:val="00DC56C6"/>
    <w:rsid w:val="00E03216"/>
    <w:rsid w:val="00E4570F"/>
    <w:rsid w:val="00E72925"/>
    <w:rsid w:val="00EB17AF"/>
    <w:rsid w:val="00EC43BC"/>
    <w:rsid w:val="00ED756E"/>
    <w:rsid w:val="00EF4D4C"/>
    <w:rsid w:val="00EF52FC"/>
    <w:rsid w:val="00F3278C"/>
    <w:rsid w:val="00F5220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3"/>
    <o:shapelayout v:ext="edit">
      <o:idmap v:ext="edit" data="1"/>
    </o:shapelayout>
  </w:shapeDefaults>
  <w:decimalSymbol w:val="."/>
  <w:listSeparator w:val=","/>
  <w14:docId w14:val="27D35E6B"/>
  <w15:chartTrackingRefBased/>
  <w15:docId w15:val="{DE888FD8-CCBB-43F9-8F35-6F6A5CA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uiPriority w:val="99"/>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uiPriority w:val="99"/>
    <w:rsid w:val="00A55DB9"/>
    <w:rPr>
      <w:sz w:val="16"/>
      <w:lang w:val="en-GB"/>
    </w:rPr>
  </w:style>
  <w:style w:type="paragraph" w:styleId="BalloonText">
    <w:name w:val="Balloon Text"/>
    <w:basedOn w:val="Normal"/>
    <w:link w:val="BalloonTextChar"/>
    <w:rsid w:val="00A55DB9"/>
    <w:rPr>
      <w:rFonts w:ascii="Tahoma" w:hAnsi="Tahoma" w:cs="Tahoma"/>
      <w:sz w:val="16"/>
      <w:szCs w:val="16"/>
    </w:rPr>
  </w:style>
  <w:style w:type="character" w:customStyle="1" w:styleId="BalloonTextChar">
    <w:name w:val="Balloon Text Char"/>
    <w:link w:val="BalloonText"/>
    <w:rsid w:val="00A55DB9"/>
    <w:rPr>
      <w:rFonts w:ascii="Tahoma" w:hAnsi="Tahoma" w:cs="Tahoma"/>
      <w:sz w:val="16"/>
      <w:szCs w:val="16"/>
      <w:lang w:val="en-GB"/>
    </w:rPr>
  </w:style>
  <w:style w:type="table" w:styleId="TableGrid">
    <w:name w:val="Table Grid"/>
    <w:basedOn w:val="TableNormal"/>
    <w:rsid w:val="0025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0</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Misconduct_x000d_
_x000d_
</dc:description>
  <cp:lastModifiedBy>Suki Szeto</cp:lastModifiedBy>
  <cp:revision>4</cp:revision>
  <cp:lastPrinted>2011-03-31T02:37:00Z</cp:lastPrinted>
  <dcterms:created xsi:type="dcterms:W3CDTF">2020-10-20T06:32:00Z</dcterms:created>
  <dcterms:modified xsi:type="dcterms:W3CDTF">2020-10-21T06:05:00Z</dcterms:modified>
</cp:coreProperties>
</file>