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ADF8" w14:textId="77777777" w:rsidR="00B05166" w:rsidRDefault="00B05166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b/>
          <w:sz w:val="20"/>
          <w:u w:val="single"/>
        </w:rPr>
      </w:pPr>
    </w:p>
    <w:p w14:paraId="0C47B87E" w14:textId="77E631DC" w:rsidR="00041824" w:rsidRPr="00301633" w:rsidRDefault="00CA2EB7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ALLOTMENT NOTE</w:t>
      </w:r>
    </w:p>
    <w:p w14:paraId="367D7DCF" w14:textId="77777777" w:rsidR="00041824" w:rsidRPr="00301633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07504558" w14:textId="77777777" w:rsidR="00041824" w:rsidRPr="00090F65" w:rsidRDefault="00090F65" w:rsidP="00090F65">
      <w:pPr>
        <w:tabs>
          <w:tab w:val="left" w:pos="-1440"/>
          <w:tab w:val="left" w:pos="-7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  <w:r w:rsidRPr="00090F65">
        <w:rPr>
          <w:rFonts w:ascii="Arial" w:hAnsi="Arial" w:cs="Arial"/>
          <w:b/>
          <w:sz w:val="18"/>
          <w:szCs w:val="18"/>
        </w:rPr>
        <w:t xml:space="preserve">1. </w:t>
      </w:r>
      <w:proofErr w:type="gramStart"/>
      <w:r w:rsidRPr="00090F65">
        <w:rPr>
          <w:rFonts w:ascii="Arial" w:hAnsi="Arial" w:cs="Arial"/>
          <w:b/>
          <w:sz w:val="18"/>
          <w:szCs w:val="18"/>
        </w:rPr>
        <w:t>Particular of</w:t>
      </w:r>
      <w:proofErr w:type="gramEnd"/>
      <w:r w:rsidRPr="00090F65">
        <w:rPr>
          <w:rFonts w:ascii="Arial" w:hAnsi="Arial" w:cs="Arial"/>
          <w:b/>
          <w:sz w:val="18"/>
          <w:szCs w:val="18"/>
        </w:rPr>
        <w:t xml:space="preserve"> Seaman</w:t>
      </w:r>
    </w:p>
    <w:tbl>
      <w:tblPr>
        <w:tblW w:w="466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841"/>
        <w:gridCol w:w="2452"/>
        <w:gridCol w:w="2592"/>
      </w:tblGrid>
      <w:tr w:rsidR="00301633" w:rsidRPr="00F60146" w14:paraId="6A0095A1" w14:textId="77777777">
        <w:trPr>
          <w:cantSplit/>
          <w:trHeight w:val="432"/>
        </w:trPr>
        <w:tc>
          <w:tcPr>
            <w:tcW w:w="76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80FDF6" w14:textId="77777777" w:rsidR="00301633" w:rsidRPr="00090F65" w:rsidRDefault="00701DAD" w:rsidP="000B237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90F65">
              <w:rPr>
                <w:rFonts w:ascii="Arial" w:hAnsi="Arial" w:cs="Arial"/>
                <w:bCs/>
                <w:sz w:val="18"/>
                <w:szCs w:val="18"/>
              </w:rPr>
              <w:t>Crew Name:</w:t>
            </w:r>
          </w:p>
        </w:tc>
        <w:tc>
          <w:tcPr>
            <w:tcW w:w="1527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9B9AA9" w14:textId="77777777" w:rsidR="00301633" w:rsidRPr="00090F65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090F6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1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892C80" w14:textId="77777777" w:rsidR="00301633" w:rsidRPr="00090F65" w:rsidRDefault="00090F65" w:rsidP="000B2370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090F65">
              <w:rPr>
                <w:rFonts w:ascii="Arial" w:hAnsi="Arial" w:cs="Arial"/>
                <w:bCs/>
                <w:sz w:val="18"/>
                <w:szCs w:val="18"/>
                <w:lang w:val="en-CA"/>
              </w:rPr>
              <w:t>Rank/Rating</w:t>
            </w:r>
            <w:r w:rsidR="00301633" w:rsidRPr="00090F65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93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7CDB93" w14:textId="77777777" w:rsidR="00301633" w:rsidRPr="00090F65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090F6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06EB7F75" w14:textId="77777777">
        <w:trPr>
          <w:cantSplit/>
          <w:trHeight w:val="432"/>
        </w:trPr>
        <w:tc>
          <w:tcPr>
            <w:tcW w:w="76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792BD0" w14:textId="77777777" w:rsidR="00301633" w:rsidRPr="00090F65" w:rsidRDefault="00701DAD" w:rsidP="000B237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90F65">
              <w:rPr>
                <w:rFonts w:ascii="Arial" w:hAnsi="Arial" w:cs="Arial"/>
                <w:bCs/>
                <w:sz w:val="18"/>
                <w:szCs w:val="18"/>
              </w:rPr>
              <w:t>Vessel name:</w:t>
            </w:r>
          </w:p>
        </w:tc>
        <w:tc>
          <w:tcPr>
            <w:tcW w:w="1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929ABC" w14:textId="77777777" w:rsidR="00301633" w:rsidRPr="00090F65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090F6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1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4705C5" w14:textId="77777777" w:rsidR="00301633" w:rsidRPr="00090F65" w:rsidRDefault="00090F65" w:rsidP="00090F65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090F65">
              <w:rPr>
                <w:rFonts w:ascii="Arial" w:hAnsi="Arial" w:cs="Arial"/>
                <w:bCs/>
                <w:sz w:val="18"/>
                <w:szCs w:val="18"/>
                <w:lang w:val="en-CA"/>
              </w:rPr>
              <w:t>Wages/Month</w:t>
            </w:r>
            <w:r w:rsidR="00301633" w:rsidRPr="00090F65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B550DA" w14:textId="77777777" w:rsidR="00301633" w:rsidRPr="00090F65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090F6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8F7828" w:rsidRPr="00F60146" w14:paraId="67BB7488" w14:textId="77777777" w:rsidTr="008F7828">
        <w:trPr>
          <w:cantSplit/>
          <w:trHeight w:val="432"/>
        </w:trPr>
        <w:tc>
          <w:tcPr>
            <w:tcW w:w="762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141FF3" w14:textId="77777777" w:rsidR="008F7828" w:rsidRPr="00090F65" w:rsidRDefault="008F7828" w:rsidP="000B2370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1A8911" w14:textId="77777777" w:rsidR="008F7828" w:rsidRPr="00090F65" w:rsidRDefault="008F7828" w:rsidP="000B237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318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091835" w14:textId="77777777" w:rsidR="008F7828" w:rsidRPr="00090F65" w:rsidRDefault="008F7828" w:rsidP="00090F65">
            <w:pPr>
              <w:jc w:val="right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F28A97" w14:textId="77777777" w:rsidR="008F7828" w:rsidRPr="00090F65" w:rsidRDefault="008F7828" w:rsidP="000B237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13857131" w14:textId="77777777" w:rsidR="00301633" w:rsidRDefault="00301633" w:rsidP="000B237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11C6F262" w14:textId="77777777" w:rsidR="00D0667F" w:rsidRDefault="00D0667F" w:rsidP="000B237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</w:p>
    <w:p w14:paraId="184D4FC7" w14:textId="77777777" w:rsidR="004B3733" w:rsidRDefault="004B3733" w:rsidP="000B237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</w:p>
    <w:p w14:paraId="68FA50C8" w14:textId="77777777" w:rsidR="00D94240" w:rsidRPr="00D94240" w:rsidRDefault="00D94240" w:rsidP="000B237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  <w:r w:rsidRPr="00D94240">
        <w:rPr>
          <w:rFonts w:ascii="Arial" w:hAnsi="Arial" w:cs="Arial"/>
          <w:b/>
          <w:sz w:val="18"/>
          <w:szCs w:val="18"/>
        </w:rPr>
        <w:t xml:space="preserve">2. </w:t>
      </w:r>
      <w:proofErr w:type="gramStart"/>
      <w:r w:rsidRPr="00D94240">
        <w:rPr>
          <w:rFonts w:ascii="Arial" w:hAnsi="Arial" w:cs="Arial"/>
          <w:b/>
          <w:sz w:val="18"/>
          <w:szCs w:val="18"/>
        </w:rPr>
        <w:t>Particulars of</w:t>
      </w:r>
      <w:proofErr w:type="gramEnd"/>
      <w:r w:rsidRPr="00D94240">
        <w:rPr>
          <w:rFonts w:ascii="Arial" w:hAnsi="Arial" w:cs="Arial"/>
          <w:b/>
          <w:sz w:val="18"/>
          <w:szCs w:val="18"/>
        </w:rPr>
        <w:t xml:space="preserve"> Allotee:</w:t>
      </w:r>
    </w:p>
    <w:tbl>
      <w:tblPr>
        <w:tblW w:w="4667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1"/>
        <w:gridCol w:w="2930"/>
        <w:gridCol w:w="2102"/>
        <w:gridCol w:w="2628"/>
      </w:tblGrid>
      <w:tr w:rsidR="00301633" w:rsidRPr="00F60146" w14:paraId="4F461B00" w14:textId="77777777">
        <w:trPr>
          <w:cantSplit/>
          <w:trHeight w:val="432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F9F5CA" w14:textId="77777777" w:rsidR="00301633" w:rsidRPr="00CD1BFD" w:rsidRDefault="00301633" w:rsidP="000B237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Name:</w:t>
            </w:r>
          </w:p>
        </w:tc>
        <w:tc>
          <w:tcPr>
            <w:tcW w:w="1575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57228B" w14:textId="77777777" w:rsidR="00301633" w:rsidRPr="00CD1BFD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3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D5185F" w14:textId="77777777" w:rsidR="00301633" w:rsidRPr="00CD1BFD" w:rsidRDefault="00301633" w:rsidP="004E1E64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R</w:t>
            </w:r>
            <w:r w:rsidR="004E1E64"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elationship</w:t>
            </w: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14C13C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1633" w:rsidRPr="00F60146" w14:paraId="1DBAAB3F" w14:textId="77777777" w:rsidTr="008F7828">
        <w:trPr>
          <w:cantSplit/>
          <w:trHeight w:val="432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86A0BF" w14:textId="77777777" w:rsidR="00301633" w:rsidRPr="00CD1BFD" w:rsidRDefault="00D94240" w:rsidP="000B237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Identification No</w:t>
            </w:r>
            <w:r w:rsidR="00301633"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D19FBE" w14:textId="77777777" w:rsidR="00301633" w:rsidRPr="00CD1BFD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3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EA2C7D" w14:textId="77777777" w:rsidR="00301633" w:rsidRPr="00CD1BFD" w:rsidRDefault="00301633" w:rsidP="000B2370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B9A9F9" w14:textId="77777777" w:rsidR="00301633" w:rsidRPr="00F60146" w:rsidRDefault="00301633" w:rsidP="000B23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828" w:rsidRPr="00F60146" w14:paraId="68215FEE" w14:textId="77777777" w:rsidTr="008F7828">
        <w:trPr>
          <w:cantSplit/>
          <w:trHeight w:val="432"/>
        </w:trPr>
        <w:tc>
          <w:tcPr>
            <w:tcW w:w="882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6A4F1E" w14:textId="77777777" w:rsidR="008F7828" w:rsidRPr="00CD1BFD" w:rsidRDefault="008F7828" w:rsidP="000B2370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6A1243" w14:textId="77777777" w:rsidR="008F7828" w:rsidRPr="00CD1BFD" w:rsidRDefault="008F7828" w:rsidP="000B237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30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4B3815" w14:textId="77777777" w:rsidR="008F7828" w:rsidRPr="00CD1BFD" w:rsidRDefault="008F7828" w:rsidP="000B2370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B349C2" w14:textId="77777777" w:rsidR="008F7828" w:rsidRPr="00F60146" w:rsidRDefault="008F7828" w:rsidP="000B23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48580C" w14:textId="77777777" w:rsidR="00301633" w:rsidRPr="006A2340" w:rsidRDefault="00301633" w:rsidP="00301633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249A43B8" w14:textId="77777777" w:rsidR="004B3733" w:rsidRDefault="004B3733" w:rsidP="00CD1BFD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</w:p>
    <w:p w14:paraId="4D24AC74" w14:textId="77777777" w:rsidR="00CD1BFD" w:rsidRPr="00D94240" w:rsidRDefault="00CD1BFD" w:rsidP="00CD1BFD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</w:t>
      </w:r>
      <w:r w:rsidRPr="00D94240">
        <w:rPr>
          <w:rFonts w:ascii="Arial" w:hAnsi="Arial" w:cs="Arial"/>
          <w:b/>
          <w:sz w:val="18"/>
          <w:szCs w:val="18"/>
        </w:rPr>
        <w:t xml:space="preserve">. </w:t>
      </w:r>
      <w:r w:rsidR="00D80E15">
        <w:rPr>
          <w:rFonts w:ascii="Arial" w:hAnsi="Arial" w:cs="Arial"/>
          <w:b/>
          <w:sz w:val="18"/>
          <w:szCs w:val="18"/>
        </w:rPr>
        <w:t xml:space="preserve">Allotment </w:t>
      </w:r>
      <w:r w:rsidRPr="00D94240">
        <w:rPr>
          <w:rFonts w:ascii="Arial" w:hAnsi="Arial" w:cs="Arial"/>
          <w:b/>
          <w:sz w:val="18"/>
          <w:szCs w:val="18"/>
        </w:rPr>
        <w:t>Particulars:</w:t>
      </w:r>
    </w:p>
    <w:tbl>
      <w:tblPr>
        <w:tblW w:w="466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2626"/>
        <w:gridCol w:w="2801"/>
        <w:gridCol w:w="1925"/>
      </w:tblGrid>
      <w:tr w:rsidR="00CD1BFD" w:rsidRPr="00F60146" w14:paraId="0C3C5CC4" w14:textId="77777777">
        <w:trPr>
          <w:cantSplit/>
          <w:trHeight w:val="432"/>
        </w:trPr>
        <w:tc>
          <w:tcPr>
            <w:tcW w:w="104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F8CA57" w14:textId="77777777" w:rsidR="00CD1BFD" w:rsidRPr="00CD1BFD" w:rsidRDefault="00880A75" w:rsidP="00880A7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Currency </w:t>
            </w:r>
            <w:r w:rsidR="00D80E15">
              <w:rPr>
                <w:rFonts w:ascii="Arial" w:hAnsi="Arial" w:cs="Arial"/>
                <w:bCs/>
                <w:sz w:val="18"/>
                <w:szCs w:val="18"/>
                <w:lang w:val="en-CA"/>
              </w:rPr>
              <w:t>Amount</w:t>
            </w: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  <w:r w:rsidR="00D80E15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412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772A2B" w14:textId="77777777" w:rsidR="00CD1BFD" w:rsidRPr="00CD1BFD" w:rsidRDefault="00CD1BFD" w:rsidP="00CD1BFD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0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99A72A" w14:textId="77777777" w:rsidR="00CD1BFD" w:rsidRPr="00CD1BFD" w:rsidRDefault="00336ECD" w:rsidP="00CD1BF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Payment intervals - Monthly</w:t>
            </w:r>
            <w:r w:rsidR="00CD1BFD"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AEAD55" w14:textId="77777777" w:rsidR="00CD1BFD" w:rsidRPr="00F60146" w:rsidRDefault="00CD1BFD" w:rsidP="00CD1BFD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CD1BFD" w:rsidRPr="00F60146" w14:paraId="30CC7F4E" w14:textId="77777777">
        <w:trPr>
          <w:cantSplit/>
          <w:trHeight w:val="432"/>
        </w:trPr>
        <w:tc>
          <w:tcPr>
            <w:tcW w:w="104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BF783D" w14:textId="77777777" w:rsidR="00CD1BFD" w:rsidRPr="00CD1BFD" w:rsidRDefault="00336ECD" w:rsidP="00CD1BFD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(In Words):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747602" w14:textId="77777777" w:rsidR="00CD1BFD" w:rsidRPr="00CD1BFD" w:rsidRDefault="00CD1BFD" w:rsidP="00CD1BFD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06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DFE6E6" w14:textId="77777777" w:rsidR="00CD1BFD" w:rsidRPr="00CD1BFD" w:rsidRDefault="00CD1BFD" w:rsidP="00CD1BF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A9CA8D" w14:textId="77777777" w:rsidR="00CD1BFD" w:rsidRPr="00F60146" w:rsidRDefault="00CD1BFD" w:rsidP="00CD1B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6A6C" w:rsidRPr="00F60146" w14:paraId="2E534D10" w14:textId="77777777" w:rsidTr="008F7828">
        <w:trPr>
          <w:cantSplit/>
          <w:trHeight w:val="432"/>
        </w:trPr>
        <w:tc>
          <w:tcPr>
            <w:tcW w:w="104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CA562" w14:textId="77777777" w:rsidR="005F6A6C" w:rsidRPr="00CD1BFD" w:rsidRDefault="00920064" w:rsidP="00CD1BFD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Effective Period from: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A17679" w14:textId="77777777" w:rsidR="005F6A6C" w:rsidRPr="00CD1BFD" w:rsidRDefault="005F6A6C" w:rsidP="00CD1BF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06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4AB994" w14:textId="77777777" w:rsidR="005F6A6C" w:rsidRPr="00CD1BFD" w:rsidRDefault="00920064" w:rsidP="00CD1BF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To: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BE3065" w14:textId="77777777" w:rsidR="005F6A6C" w:rsidRPr="00F60146" w:rsidRDefault="005F6A6C" w:rsidP="00CD1B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828" w:rsidRPr="00F60146" w14:paraId="7215EDA8" w14:textId="77777777" w:rsidTr="008F7828">
        <w:trPr>
          <w:cantSplit/>
          <w:trHeight w:val="432"/>
        </w:trPr>
        <w:tc>
          <w:tcPr>
            <w:tcW w:w="104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6FC552" w14:textId="77777777" w:rsidR="008F7828" w:rsidRDefault="008F7828" w:rsidP="00CD1BFD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1CD5B" w14:textId="77777777" w:rsidR="008F7828" w:rsidRPr="00CD1BFD" w:rsidRDefault="008F7828" w:rsidP="00CD1BF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06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5FEB7C" w14:textId="77777777" w:rsidR="008F7828" w:rsidRDefault="008F7828" w:rsidP="00CD1BF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D9BC34" w14:textId="77777777" w:rsidR="008F7828" w:rsidRPr="00F60146" w:rsidRDefault="008F7828" w:rsidP="00CD1BF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CC02565" w14:textId="77777777" w:rsidR="00CD1BFD" w:rsidRDefault="00CD1BFD" w:rsidP="002C6F7B">
      <w:pPr>
        <w:spacing w:after="120"/>
        <w:rPr>
          <w:rFonts w:ascii="Arial" w:hAnsi="Arial" w:cs="Arial"/>
          <w:b/>
          <w:sz w:val="18"/>
          <w:szCs w:val="18"/>
        </w:rPr>
      </w:pPr>
    </w:p>
    <w:p w14:paraId="557D0518" w14:textId="77777777" w:rsidR="004B3733" w:rsidRDefault="004B3733" w:rsidP="009E188D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</w:p>
    <w:p w14:paraId="38394AC1" w14:textId="77777777" w:rsidR="009E188D" w:rsidRPr="00D94240" w:rsidRDefault="009E188D" w:rsidP="009E188D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</w:t>
      </w:r>
      <w:r w:rsidRPr="00D94240">
        <w:rPr>
          <w:rFonts w:ascii="Arial" w:hAnsi="Arial" w:cs="Arial"/>
          <w:b/>
          <w:sz w:val="18"/>
          <w:szCs w:val="18"/>
        </w:rPr>
        <w:t xml:space="preserve">. </w:t>
      </w:r>
      <w:r>
        <w:rPr>
          <w:rFonts w:ascii="Arial" w:hAnsi="Arial" w:cs="Arial"/>
          <w:b/>
          <w:sz w:val="18"/>
          <w:szCs w:val="18"/>
        </w:rPr>
        <w:t xml:space="preserve">Payment </w:t>
      </w:r>
      <w:r w:rsidRPr="00D94240">
        <w:rPr>
          <w:rFonts w:ascii="Arial" w:hAnsi="Arial" w:cs="Arial"/>
          <w:b/>
          <w:sz w:val="18"/>
          <w:szCs w:val="18"/>
        </w:rPr>
        <w:t>Particulars:</w:t>
      </w:r>
    </w:p>
    <w:tbl>
      <w:tblPr>
        <w:tblW w:w="4667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5"/>
        <w:gridCol w:w="2209"/>
        <w:gridCol w:w="2539"/>
        <w:gridCol w:w="2188"/>
      </w:tblGrid>
      <w:tr w:rsidR="009E188D" w:rsidRPr="00F60146" w14:paraId="4B69E1B1" w14:textId="77777777">
        <w:trPr>
          <w:cantSplit/>
          <w:trHeight w:val="432"/>
        </w:trPr>
        <w:tc>
          <w:tcPr>
            <w:tcW w:w="1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F5A136" w14:textId="77777777" w:rsidR="009E188D" w:rsidRPr="00CD1BFD" w:rsidRDefault="00EC0FA3" w:rsidP="00EC0FA3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Currency</w:t>
            </w:r>
            <w:r w:rsidR="009E188D"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58F3" w14:textId="77777777" w:rsidR="009E188D" w:rsidRPr="00CD1BFD" w:rsidRDefault="009E188D" w:rsidP="009E188D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FF554C" w14:textId="77777777" w:rsidR="009E188D" w:rsidRPr="00CD1BFD" w:rsidRDefault="009E188D" w:rsidP="0073641F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Bank </w:t>
            </w:r>
            <w:r w:rsidR="0073641F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Account Current </w:t>
            </w:r>
            <w:proofErr w:type="gramStart"/>
            <w:r w:rsidR="0073641F">
              <w:rPr>
                <w:rFonts w:ascii="Arial" w:hAnsi="Arial" w:cs="Arial"/>
                <w:bCs/>
                <w:sz w:val="18"/>
                <w:szCs w:val="18"/>
                <w:lang w:val="en-CA"/>
              </w:rPr>
              <w:t>No.</w:t>
            </w: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</w:t>
            </w: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  <w:proofErr w:type="gramEnd"/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77F11E" w14:textId="77777777" w:rsidR="009E188D" w:rsidRPr="00F60146" w:rsidRDefault="009E188D" w:rsidP="009E188D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E188D" w:rsidRPr="00F60146" w14:paraId="51005407" w14:textId="77777777">
        <w:trPr>
          <w:cantSplit/>
          <w:trHeight w:val="432"/>
        </w:trPr>
        <w:tc>
          <w:tcPr>
            <w:tcW w:w="1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041C51" w14:textId="77777777" w:rsidR="009E188D" w:rsidRPr="00CD1BFD" w:rsidRDefault="0073641F" w:rsidP="0073641F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Name of Bank: </w:t>
            </w:r>
          </w:p>
        </w:tc>
        <w:tc>
          <w:tcPr>
            <w:tcW w:w="11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BF212D" w14:textId="77777777" w:rsidR="009E188D" w:rsidRPr="00CD1BFD" w:rsidRDefault="009E188D" w:rsidP="009E188D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3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687558" w14:textId="77777777" w:rsidR="009E188D" w:rsidRPr="00CD1BFD" w:rsidRDefault="004D128C" w:rsidP="009E188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Name of Branch: 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6A7B13" w14:textId="77777777" w:rsidR="009E188D" w:rsidRPr="00F60146" w:rsidRDefault="009E188D" w:rsidP="009E18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128C" w:rsidRPr="00F60146" w14:paraId="0E882607" w14:textId="77777777">
        <w:trPr>
          <w:cantSplit/>
          <w:trHeight w:val="432"/>
        </w:trPr>
        <w:tc>
          <w:tcPr>
            <w:tcW w:w="12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A47F5D" w14:textId="77777777" w:rsidR="004D128C" w:rsidRDefault="004D128C" w:rsidP="0073641F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Address of Bank/Allottee:</w:t>
            </w:r>
          </w:p>
        </w:tc>
        <w:tc>
          <w:tcPr>
            <w:tcW w:w="1187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B6DF11" w14:textId="77777777" w:rsidR="004D128C" w:rsidRPr="00CD1BFD" w:rsidRDefault="004D128C" w:rsidP="009E188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3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983F34" w14:textId="77777777" w:rsidR="004D128C" w:rsidRDefault="004D128C" w:rsidP="009E188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6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BD984B" w14:textId="77777777" w:rsidR="004D128C" w:rsidRPr="00F60146" w:rsidRDefault="004D128C" w:rsidP="009E18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5AE4" w:rsidRPr="00F60146" w14:paraId="47AE1BA4" w14:textId="77777777">
        <w:trPr>
          <w:cantSplit/>
          <w:trHeight w:val="980"/>
        </w:trPr>
        <w:tc>
          <w:tcPr>
            <w:tcW w:w="1271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27978A" w14:textId="77777777" w:rsidR="00795AE4" w:rsidRDefault="00795AE4" w:rsidP="0073641F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187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ED3710" w14:textId="77777777" w:rsidR="00795AE4" w:rsidRPr="00CD1BFD" w:rsidRDefault="00795AE4" w:rsidP="009E188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365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6647EA" w14:textId="77777777" w:rsidR="00795AE4" w:rsidRDefault="00795AE4" w:rsidP="009E188D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76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E1B374" w14:textId="77777777" w:rsidR="00795AE4" w:rsidRPr="00F60146" w:rsidRDefault="00795AE4" w:rsidP="009E18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674CC0" w14:textId="77777777" w:rsidR="005E3237" w:rsidRPr="005E3237" w:rsidRDefault="005E3237" w:rsidP="005E3237">
      <w:pPr>
        <w:rPr>
          <w:vanish/>
        </w:rPr>
      </w:pPr>
    </w:p>
    <w:tbl>
      <w:tblPr>
        <w:tblpPr w:leftFromText="180" w:rightFromText="180" w:vertAnchor="text" w:horzAnchor="margin" w:tblpY="147"/>
        <w:tblW w:w="468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2"/>
        <w:gridCol w:w="2011"/>
        <w:gridCol w:w="3243"/>
        <w:gridCol w:w="2043"/>
      </w:tblGrid>
      <w:tr w:rsidR="00180536" w:rsidRPr="00F60146" w14:paraId="468DD0A5" w14:textId="77777777">
        <w:trPr>
          <w:cantSplit/>
          <w:trHeight w:val="432"/>
        </w:trPr>
        <w:tc>
          <w:tcPr>
            <w:tcW w:w="108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F84A59" w14:textId="77777777" w:rsidR="00180536" w:rsidRDefault="00180536" w:rsidP="00180536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  <w:p w14:paraId="1649280E" w14:textId="77777777" w:rsidR="00180536" w:rsidRPr="00CD1BFD" w:rsidRDefault="00180536" w:rsidP="0018053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Applicant Signature</w:t>
            </w: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78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924DF9" w14:textId="77777777" w:rsidR="00180536" w:rsidRPr="00CD1BFD" w:rsidRDefault="00180536" w:rsidP="00180536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73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5F55D" w14:textId="77777777" w:rsidR="00180536" w:rsidRPr="00CD1BFD" w:rsidRDefault="00180536" w:rsidP="00180536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Master Signature</w:t>
            </w: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62DB90" w14:textId="77777777" w:rsidR="00180536" w:rsidRPr="00F60146" w:rsidRDefault="00180536" w:rsidP="00180536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80536" w:rsidRPr="00F60146" w14:paraId="6EF2B7C2" w14:textId="77777777">
        <w:trPr>
          <w:cantSplit/>
          <w:trHeight w:val="432"/>
        </w:trPr>
        <w:tc>
          <w:tcPr>
            <w:tcW w:w="108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8A1FA9" w14:textId="77777777" w:rsidR="00180536" w:rsidRPr="00CD1BFD" w:rsidRDefault="00180536" w:rsidP="0018053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Date</w:t>
            </w:r>
            <w:r w:rsidRPr="00CD1BFD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ED6871" w14:textId="77777777" w:rsidR="00180536" w:rsidRPr="00CD1BFD" w:rsidRDefault="00180536" w:rsidP="00180536">
            <w:pPr>
              <w:rPr>
                <w:rFonts w:ascii="Arial" w:hAnsi="Arial" w:cs="Arial"/>
                <w:sz w:val="18"/>
                <w:szCs w:val="18"/>
              </w:rPr>
            </w:pPr>
            <w:r w:rsidRPr="00CD1BFD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73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CC8CEA" w14:textId="77777777" w:rsidR="00180536" w:rsidRPr="00CD1BFD" w:rsidRDefault="00801FDE" w:rsidP="00180536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Owners’ Representative Signature:</w:t>
            </w:r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46F35A" w14:textId="77777777" w:rsidR="00180536" w:rsidRPr="00F60146" w:rsidRDefault="00180536" w:rsidP="0018053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080752D" w14:textId="77777777" w:rsidR="00180536" w:rsidRDefault="00180536" w:rsidP="002C6F7B">
      <w:pPr>
        <w:spacing w:after="120"/>
        <w:rPr>
          <w:rFonts w:ascii="Arial" w:hAnsi="Arial" w:cs="Arial"/>
          <w:b/>
          <w:sz w:val="18"/>
          <w:szCs w:val="18"/>
        </w:rPr>
      </w:pPr>
    </w:p>
    <w:p w14:paraId="0B1C282D" w14:textId="77777777" w:rsidR="00180536" w:rsidRDefault="00180536" w:rsidP="002C6F7B">
      <w:pPr>
        <w:spacing w:after="120"/>
        <w:rPr>
          <w:rFonts w:ascii="Arial" w:hAnsi="Arial" w:cs="Arial"/>
          <w:b/>
          <w:sz w:val="18"/>
          <w:szCs w:val="18"/>
        </w:rPr>
      </w:pPr>
    </w:p>
    <w:p w14:paraId="523DFE51" w14:textId="77777777" w:rsidR="00180536" w:rsidRDefault="00180536" w:rsidP="002C6F7B">
      <w:pPr>
        <w:spacing w:after="120"/>
        <w:rPr>
          <w:rFonts w:ascii="Arial" w:hAnsi="Arial" w:cs="Arial"/>
          <w:b/>
          <w:sz w:val="18"/>
          <w:szCs w:val="18"/>
        </w:rPr>
      </w:pPr>
    </w:p>
    <w:p w14:paraId="2F525D91" w14:textId="77777777" w:rsidR="00180536" w:rsidRDefault="00180536" w:rsidP="002C6F7B">
      <w:pPr>
        <w:spacing w:after="120"/>
        <w:rPr>
          <w:rFonts w:ascii="Arial" w:hAnsi="Arial" w:cs="Arial"/>
          <w:b/>
          <w:sz w:val="18"/>
          <w:szCs w:val="18"/>
        </w:rPr>
      </w:pPr>
    </w:p>
    <w:p w14:paraId="05DC4BFC" w14:textId="77777777" w:rsidR="00BE5BAA" w:rsidRDefault="00BE5BAA" w:rsidP="002C6F7B">
      <w:pPr>
        <w:spacing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Note: </w:t>
      </w:r>
    </w:p>
    <w:p w14:paraId="6F5BC0E2" w14:textId="77777777" w:rsidR="00801FDE" w:rsidRDefault="00801FDE" w:rsidP="00BE5BAA">
      <w:pPr>
        <w:numPr>
          <w:ilvl w:val="0"/>
          <w:numId w:val="3"/>
        </w:num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application form is to be signed either by Master or the owners’ represent</w:t>
      </w:r>
      <w:r w:rsidR="00880A75">
        <w:rPr>
          <w:rFonts w:ascii="Arial" w:hAnsi="Arial" w:cs="Arial"/>
          <w:sz w:val="18"/>
          <w:szCs w:val="18"/>
        </w:rPr>
        <w:t>at</w:t>
      </w:r>
      <w:r>
        <w:rPr>
          <w:rFonts w:ascii="Arial" w:hAnsi="Arial" w:cs="Arial"/>
          <w:sz w:val="18"/>
          <w:szCs w:val="18"/>
        </w:rPr>
        <w:t>ive.</w:t>
      </w:r>
    </w:p>
    <w:p w14:paraId="2E03A31A" w14:textId="77777777" w:rsidR="00BE5BAA" w:rsidRPr="00D0667F" w:rsidRDefault="00BE5BAA" w:rsidP="00BE5BAA">
      <w:pPr>
        <w:numPr>
          <w:ilvl w:val="0"/>
          <w:numId w:val="3"/>
        </w:numPr>
        <w:spacing w:after="120"/>
        <w:rPr>
          <w:rFonts w:ascii="Arial" w:hAnsi="Arial" w:cs="Arial"/>
          <w:sz w:val="18"/>
          <w:szCs w:val="18"/>
        </w:rPr>
      </w:pPr>
      <w:r w:rsidRPr="00D0667F">
        <w:rPr>
          <w:rFonts w:ascii="Arial" w:hAnsi="Arial" w:cs="Arial"/>
          <w:sz w:val="18"/>
          <w:szCs w:val="18"/>
        </w:rPr>
        <w:t>This form is used for monthly allotments only</w:t>
      </w:r>
      <w:r w:rsidR="00B014E5" w:rsidRPr="00D0667F">
        <w:rPr>
          <w:rFonts w:ascii="Arial" w:hAnsi="Arial" w:cs="Arial"/>
          <w:sz w:val="18"/>
          <w:szCs w:val="18"/>
        </w:rPr>
        <w:t>.</w:t>
      </w:r>
    </w:p>
    <w:p w14:paraId="5C94DFCE" w14:textId="77777777" w:rsidR="00B014E5" w:rsidRPr="00D0667F" w:rsidRDefault="007C092F" w:rsidP="00BE5BAA">
      <w:pPr>
        <w:numPr>
          <w:ilvl w:val="0"/>
          <w:numId w:val="3"/>
        </w:numPr>
        <w:spacing w:after="120"/>
        <w:rPr>
          <w:rFonts w:ascii="Arial" w:hAnsi="Arial" w:cs="Arial"/>
          <w:sz w:val="18"/>
          <w:szCs w:val="18"/>
        </w:rPr>
      </w:pPr>
      <w:r w:rsidRPr="00D0667F">
        <w:rPr>
          <w:rFonts w:ascii="Arial" w:hAnsi="Arial" w:cs="Arial"/>
          <w:sz w:val="18"/>
          <w:szCs w:val="18"/>
        </w:rPr>
        <w:t>If the applicant sign</w:t>
      </w:r>
      <w:r w:rsidR="008D3CDB" w:rsidRPr="00D0667F">
        <w:rPr>
          <w:rFonts w:ascii="Arial" w:hAnsi="Arial" w:cs="Arial"/>
          <w:sz w:val="18"/>
          <w:szCs w:val="18"/>
        </w:rPr>
        <w:t>-</w:t>
      </w:r>
      <w:r w:rsidRPr="00D0667F">
        <w:rPr>
          <w:rFonts w:ascii="Arial" w:hAnsi="Arial" w:cs="Arial"/>
          <w:sz w:val="18"/>
          <w:szCs w:val="18"/>
        </w:rPr>
        <w:t xml:space="preserve">off or upon the </w:t>
      </w:r>
      <w:proofErr w:type="gramStart"/>
      <w:r w:rsidRPr="00D0667F">
        <w:rPr>
          <w:rFonts w:ascii="Arial" w:hAnsi="Arial" w:cs="Arial"/>
          <w:sz w:val="18"/>
          <w:szCs w:val="18"/>
        </w:rPr>
        <w:t>Master’s</w:t>
      </w:r>
      <w:proofErr w:type="gramEnd"/>
      <w:r w:rsidRPr="00D0667F">
        <w:rPr>
          <w:rFonts w:ascii="Arial" w:hAnsi="Arial" w:cs="Arial"/>
          <w:sz w:val="18"/>
          <w:szCs w:val="18"/>
        </w:rPr>
        <w:t xml:space="preserve"> advice to stop payment, this note becomes autom</w:t>
      </w:r>
      <w:r w:rsidR="008D3CDB" w:rsidRPr="00D0667F">
        <w:rPr>
          <w:rFonts w:ascii="Arial" w:hAnsi="Arial" w:cs="Arial"/>
          <w:sz w:val="18"/>
          <w:szCs w:val="18"/>
        </w:rPr>
        <w:t>at</w:t>
      </w:r>
      <w:r w:rsidRPr="00D0667F">
        <w:rPr>
          <w:rFonts w:ascii="Arial" w:hAnsi="Arial" w:cs="Arial"/>
          <w:sz w:val="18"/>
          <w:szCs w:val="18"/>
        </w:rPr>
        <w:t>ically invalid.</w:t>
      </w:r>
    </w:p>
    <w:p w14:paraId="565AC6FD" w14:textId="77777777" w:rsidR="007C092F" w:rsidRPr="00D0667F" w:rsidRDefault="008D3CDB" w:rsidP="00BE5BAA">
      <w:pPr>
        <w:numPr>
          <w:ilvl w:val="0"/>
          <w:numId w:val="3"/>
        </w:numPr>
        <w:spacing w:after="120"/>
        <w:rPr>
          <w:rFonts w:ascii="Arial" w:hAnsi="Arial" w:cs="Arial"/>
          <w:sz w:val="18"/>
          <w:szCs w:val="18"/>
        </w:rPr>
      </w:pPr>
      <w:r w:rsidRPr="00D0667F">
        <w:rPr>
          <w:rFonts w:ascii="Arial" w:hAnsi="Arial" w:cs="Arial"/>
          <w:sz w:val="18"/>
          <w:szCs w:val="18"/>
        </w:rPr>
        <w:t xml:space="preserve">Allottee is to give the company one </w:t>
      </w:r>
      <w:r w:rsidR="00CF3EDB">
        <w:rPr>
          <w:rFonts w:ascii="Arial" w:hAnsi="Arial" w:cs="Arial"/>
          <w:sz w:val="18"/>
          <w:szCs w:val="18"/>
        </w:rPr>
        <w:t xml:space="preserve">clear </w:t>
      </w:r>
      <w:r w:rsidRPr="00D0667F">
        <w:rPr>
          <w:rFonts w:ascii="Arial" w:hAnsi="Arial" w:cs="Arial"/>
          <w:sz w:val="18"/>
          <w:szCs w:val="18"/>
        </w:rPr>
        <w:t>month notice for any change of cancellation of his allotment.</w:t>
      </w:r>
    </w:p>
    <w:sectPr w:rsidR="007C092F" w:rsidRPr="00D0667F" w:rsidSect="00A313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8F1F6" w14:textId="77777777" w:rsidR="00934ABA" w:rsidRDefault="00934ABA">
      <w:r>
        <w:separator/>
      </w:r>
    </w:p>
  </w:endnote>
  <w:endnote w:type="continuationSeparator" w:id="0">
    <w:p w14:paraId="20CD2515" w14:textId="77777777" w:rsidR="00934ABA" w:rsidRDefault="0093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B1E93" w14:textId="77777777" w:rsidR="00862BAA" w:rsidRDefault="00862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226A5" w14:textId="77777777" w:rsidR="00A45488" w:rsidRDefault="00A45488">
    <w:pPr>
      <w:pStyle w:val="Footer"/>
    </w:pPr>
  </w:p>
  <w:tbl>
    <w:tblPr>
      <w:tblW w:w="983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229"/>
      <w:gridCol w:w="1229"/>
      <w:gridCol w:w="1229"/>
      <w:gridCol w:w="1229"/>
      <w:gridCol w:w="1229"/>
      <w:gridCol w:w="1229"/>
      <w:gridCol w:w="1229"/>
      <w:gridCol w:w="1229"/>
    </w:tblGrid>
    <w:tr w:rsidR="00A45488" w:rsidRPr="007132E1" w14:paraId="0BA52665" w14:textId="77777777" w:rsidTr="00A313E2">
      <w:trPr>
        <w:trHeight w:hRule="exact" w:val="239"/>
      </w:trPr>
      <w:tc>
        <w:tcPr>
          <w:tcW w:w="1229" w:type="dxa"/>
          <w:shd w:val="clear" w:color="auto" w:fill="auto"/>
        </w:tcPr>
        <w:p w14:paraId="781137E4" w14:textId="77777777" w:rsidR="00A45488" w:rsidRPr="007132E1" w:rsidRDefault="00A45488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229" w:type="dxa"/>
          <w:shd w:val="clear" w:color="auto" w:fill="auto"/>
        </w:tcPr>
        <w:p w14:paraId="479A2F9F" w14:textId="77777777" w:rsidR="00A45488" w:rsidRPr="007132E1" w:rsidRDefault="00A45488" w:rsidP="00D0667F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SP025</w:t>
          </w:r>
        </w:p>
      </w:tc>
      <w:tc>
        <w:tcPr>
          <w:tcW w:w="1229" w:type="dxa"/>
          <w:shd w:val="clear" w:color="auto" w:fill="auto"/>
        </w:tcPr>
        <w:p w14:paraId="0121C21A" w14:textId="77777777" w:rsidR="00A45488" w:rsidRPr="007132E1" w:rsidRDefault="00A45488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229" w:type="dxa"/>
          <w:shd w:val="clear" w:color="auto" w:fill="auto"/>
        </w:tcPr>
        <w:p w14:paraId="07202309" w14:textId="77777777" w:rsidR="00A45488" w:rsidRPr="007132E1" w:rsidRDefault="00A45488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229" w:type="dxa"/>
          <w:shd w:val="clear" w:color="auto" w:fill="auto"/>
        </w:tcPr>
        <w:p w14:paraId="76ECBD99" w14:textId="77777777" w:rsidR="00A45488" w:rsidRPr="007132E1" w:rsidRDefault="00EF7659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229" w:type="dxa"/>
          <w:shd w:val="clear" w:color="auto" w:fill="auto"/>
        </w:tcPr>
        <w:p w14:paraId="73329E29" w14:textId="77777777" w:rsidR="00A45488" w:rsidRPr="007132E1" w:rsidRDefault="00A45488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229" w:type="dxa"/>
          <w:shd w:val="clear" w:color="auto" w:fill="auto"/>
        </w:tcPr>
        <w:p w14:paraId="77EA91FD" w14:textId="77777777" w:rsidR="00A45488" w:rsidRPr="007132E1" w:rsidRDefault="00A45488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229" w:type="dxa"/>
          <w:shd w:val="clear" w:color="auto" w:fill="auto"/>
        </w:tcPr>
        <w:p w14:paraId="7CEF83ED" w14:textId="77777777" w:rsidR="00A45488" w:rsidRPr="007132E1" w:rsidRDefault="00EF7659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1D2ABF" w:rsidRPr="007132E1" w14:paraId="3E3C0C69" w14:textId="77777777" w:rsidTr="00A313E2">
      <w:trPr>
        <w:trHeight w:hRule="exact" w:val="239"/>
      </w:trPr>
      <w:tc>
        <w:tcPr>
          <w:tcW w:w="1229" w:type="dxa"/>
          <w:shd w:val="clear" w:color="auto" w:fill="auto"/>
        </w:tcPr>
        <w:p w14:paraId="59BE9794" w14:textId="77777777" w:rsidR="001D2ABF" w:rsidRPr="00804267" w:rsidRDefault="001D2ABF" w:rsidP="00D57E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 xml:space="preserve">Folder No: </w:t>
          </w:r>
        </w:p>
      </w:tc>
      <w:tc>
        <w:tcPr>
          <w:tcW w:w="1229" w:type="dxa"/>
          <w:shd w:val="clear" w:color="auto" w:fill="auto"/>
        </w:tcPr>
        <w:p w14:paraId="7FC9ED04" w14:textId="77777777" w:rsidR="001D2ABF" w:rsidRPr="00804267" w:rsidRDefault="001D2ABF" w:rsidP="00D57E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MP5</w:t>
          </w:r>
        </w:p>
      </w:tc>
      <w:tc>
        <w:tcPr>
          <w:tcW w:w="1229" w:type="dxa"/>
          <w:shd w:val="clear" w:color="auto" w:fill="auto"/>
        </w:tcPr>
        <w:p w14:paraId="0096B402" w14:textId="77777777" w:rsidR="001D2ABF" w:rsidRPr="007132E1" w:rsidRDefault="001D2ABF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229" w:type="dxa"/>
          <w:shd w:val="clear" w:color="auto" w:fill="auto"/>
        </w:tcPr>
        <w:p w14:paraId="30846674" w14:textId="77777777" w:rsidR="001D2ABF" w:rsidRPr="007132E1" w:rsidRDefault="001D2ABF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229" w:type="dxa"/>
          <w:shd w:val="clear" w:color="auto" w:fill="auto"/>
        </w:tcPr>
        <w:p w14:paraId="6ABB6900" w14:textId="77777777" w:rsidR="00577758" w:rsidRDefault="00577758" w:rsidP="00577758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25B2CAF" w14:textId="4AD8336D" w:rsidR="001D2ABF" w:rsidRPr="007132E1" w:rsidRDefault="001D2ABF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229" w:type="dxa"/>
          <w:shd w:val="clear" w:color="auto" w:fill="auto"/>
        </w:tcPr>
        <w:p w14:paraId="5ECE11EC" w14:textId="77777777" w:rsidR="001D2ABF" w:rsidRPr="007132E1" w:rsidRDefault="001D2ABF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229" w:type="dxa"/>
          <w:shd w:val="clear" w:color="auto" w:fill="auto"/>
        </w:tcPr>
        <w:p w14:paraId="229272E3" w14:textId="77777777" w:rsidR="001D2ABF" w:rsidRPr="007132E1" w:rsidRDefault="001D2ABF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229" w:type="dxa"/>
          <w:shd w:val="clear" w:color="auto" w:fill="auto"/>
        </w:tcPr>
        <w:p w14:paraId="674E345F" w14:textId="77777777" w:rsidR="001D2ABF" w:rsidRPr="007132E1" w:rsidRDefault="001D2ABF" w:rsidP="000C5882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20B4E134" w14:textId="77777777" w:rsidR="00A45488" w:rsidRDefault="00A45488" w:rsidP="00FD76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23760" w14:textId="77777777" w:rsidR="00862BAA" w:rsidRDefault="0086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4E419" w14:textId="77777777" w:rsidR="00934ABA" w:rsidRDefault="00934ABA">
      <w:r>
        <w:separator/>
      </w:r>
    </w:p>
  </w:footnote>
  <w:footnote w:type="continuationSeparator" w:id="0">
    <w:p w14:paraId="21BD6A43" w14:textId="77777777" w:rsidR="00934ABA" w:rsidRDefault="00934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D0BF" w14:textId="77777777" w:rsidR="00EF7659" w:rsidRDefault="00577758">
    <w:pPr>
      <w:pStyle w:val="Header"/>
    </w:pPr>
    <w:r>
      <w:pict w14:anchorId="0BBD7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0.5pt;height:44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27B03" w14:textId="02CC9172" w:rsidR="00A45488" w:rsidRPr="00EF7659" w:rsidRDefault="00577758" w:rsidP="00EF7659">
    <w:pPr>
      <w:pStyle w:val="Header"/>
    </w:pPr>
    <w:r>
      <w:pict w14:anchorId="04B7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4F03A" w14:textId="77777777" w:rsidR="00EF7659" w:rsidRDefault="00577758">
    <w:pPr>
      <w:pStyle w:val="Header"/>
    </w:pPr>
    <w:r>
      <w:pict w14:anchorId="34A732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00.5pt;height:44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abstractNum w:abstractNumId="1" w15:restartNumberingAfterBreak="0">
    <w:nsid w:val="24C005A5"/>
    <w:multiLevelType w:val="hybridMultilevel"/>
    <w:tmpl w:val="A7B6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45371"/>
    <w:multiLevelType w:val="hybridMultilevel"/>
    <w:tmpl w:val="BE962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834"/>
    <w:rsid w:val="00041824"/>
    <w:rsid w:val="00090F65"/>
    <w:rsid w:val="000B2370"/>
    <w:rsid w:val="000C5882"/>
    <w:rsid w:val="000C60C0"/>
    <w:rsid w:val="001550C0"/>
    <w:rsid w:val="00180536"/>
    <w:rsid w:val="001933DA"/>
    <w:rsid w:val="001D2ABF"/>
    <w:rsid w:val="002B7777"/>
    <w:rsid w:val="002C6F7B"/>
    <w:rsid w:val="002E496C"/>
    <w:rsid w:val="00301633"/>
    <w:rsid w:val="00315D53"/>
    <w:rsid w:val="00321DE6"/>
    <w:rsid w:val="00336ECD"/>
    <w:rsid w:val="003553B7"/>
    <w:rsid w:val="003E47F4"/>
    <w:rsid w:val="004130B4"/>
    <w:rsid w:val="0041590B"/>
    <w:rsid w:val="0041711C"/>
    <w:rsid w:val="00444F4D"/>
    <w:rsid w:val="00467E78"/>
    <w:rsid w:val="004B3733"/>
    <w:rsid w:val="004D128C"/>
    <w:rsid w:val="004D40E7"/>
    <w:rsid w:val="004E1E64"/>
    <w:rsid w:val="004E5D20"/>
    <w:rsid w:val="004F17C2"/>
    <w:rsid w:val="0052076A"/>
    <w:rsid w:val="00564AC0"/>
    <w:rsid w:val="00577758"/>
    <w:rsid w:val="005B5B8C"/>
    <w:rsid w:val="005E1203"/>
    <w:rsid w:val="005E3237"/>
    <w:rsid w:val="005F00DA"/>
    <w:rsid w:val="005F6A6C"/>
    <w:rsid w:val="00631E63"/>
    <w:rsid w:val="00635665"/>
    <w:rsid w:val="00681049"/>
    <w:rsid w:val="006A7014"/>
    <w:rsid w:val="00701DAD"/>
    <w:rsid w:val="0072135B"/>
    <w:rsid w:val="0073641F"/>
    <w:rsid w:val="00745E73"/>
    <w:rsid w:val="0075174A"/>
    <w:rsid w:val="00766BDD"/>
    <w:rsid w:val="00795AE4"/>
    <w:rsid w:val="007A1834"/>
    <w:rsid w:val="007A7EEB"/>
    <w:rsid w:val="007C092F"/>
    <w:rsid w:val="00801FDE"/>
    <w:rsid w:val="0081338C"/>
    <w:rsid w:val="00862BAA"/>
    <w:rsid w:val="00880A75"/>
    <w:rsid w:val="00887C3E"/>
    <w:rsid w:val="008B6161"/>
    <w:rsid w:val="008D2DDE"/>
    <w:rsid w:val="008D3CDB"/>
    <w:rsid w:val="008F7828"/>
    <w:rsid w:val="00920064"/>
    <w:rsid w:val="00934ABA"/>
    <w:rsid w:val="00975ACF"/>
    <w:rsid w:val="00992955"/>
    <w:rsid w:val="009E188D"/>
    <w:rsid w:val="009F7DD2"/>
    <w:rsid w:val="00A313E2"/>
    <w:rsid w:val="00A45488"/>
    <w:rsid w:val="00A87046"/>
    <w:rsid w:val="00AB2FB0"/>
    <w:rsid w:val="00B014E5"/>
    <w:rsid w:val="00B05166"/>
    <w:rsid w:val="00B07F04"/>
    <w:rsid w:val="00BD6909"/>
    <w:rsid w:val="00BE1770"/>
    <w:rsid w:val="00BE5BAA"/>
    <w:rsid w:val="00BF323F"/>
    <w:rsid w:val="00C94AA2"/>
    <w:rsid w:val="00CA2EB7"/>
    <w:rsid w:val="00CD1BFD"/>
    <w:rsid w:val="00CF3EDB"/>
    <w:rsid w:val="00D0667F"/>
    <w:rsid w:val="00D33782"/>
    <w:rsid w:val="00D57E67"/>
    <w:rsid w:val="00D67348"/>
    <w:rsid w:val="00D80E15"/>
    <w:rsid w:val="00D94240"/>
    <w:rsid w:val="00DD546A"/>
    <w:rsid w:val="00DF61DB"/>
    <w:rsid w:val="00E33992"/>
    <w:rsid w:val="00E52EEE"/>
    <w:rsid w:val="00E638E0"/>
    <w:rsid w:val="00E96A8C"/>
    <w:rsid w:val="00EB659F"/>
    <w:rsid w:val="00EC0FA3"/>
    <w:rsid w:val="00EF7659"/>
    <w:rsid w:val="00F0322A"/>
    <w:rsid w:val="00FD76BB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1972B"/>
  <w15:chartTrackingRefBased/>
  <w15:docId w15:val="{B1D5D671-BADD-486B-AC23-FB2DE958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210"/>
        <w:tab w:val="left" w:pos="7290"/>
        <w:tab w:val="left" w:pos="7650"/>
        <w:tab w:val="left" w:pos="8640"/>
      </w:tabs>
      <w:suppressAutoHyphens/>
      <w:spacing w:line="264" w:lineRule="auto"/>
      <w:ind w:right="66"/>
      <w:jc w:val="both"/>
    </w:pPr>
    <w:rPr>
      <w:spacing w:val="-3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FD76BB"/>
    <w:rPr>
      <w:sz w:val="16"/>
      <w:lang w:val="en-GB"/>
    </w:rPr>
  </w:style>
  <w:style w:type="paragraph" w:styleId="BalloonText">
    <w:name w:val="Balloon Text"/>
    <w:basedOn w:val="Normal"/>
    <w:link w:val="BalloonTextChar"/>
    <w:rsid w:val="00FD76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76B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</Template>
  <TotalTime>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107</vt:lpstr>
    </vt:vector>
  </TitlesOfParts>
  <Company>Personal Application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107</dc:title>
  <dc:subject>letter of warning concerning misconduct</dc:subject>
  <dc:creator>kambol lok</dc:creator>
  <cp:keywords/>
  <dc:description>12/02 R1 File MX2_x000d_
_x000d_
Letter of Warning Concerning Misconduct_x000d_
_x000d_
</dc:description>
  <cp:lastModifiedBy>Amitabh Singh</cp:lastModifiedBy>
  <cp:revision>9</cp:revision>
  <cp:lastPrinted>2011-03-24T09:05:00Z</cp:lastPrinted>
  <dcterms:created xsi:type="dcterms:W3CDTF">2020-10-20T06:32:00Z</dcterms:created>
  <dcterms:modified xsi:type="dcterms:W3CDTF">2021-03-24T08:20:00Z</dcterms:modified>
</cp:coreProperties>
</file>