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8AB6A" w14:textId="77777777" w:rsidR="00504F77" w:rsidRDefault="00504F77" w:rsidP="00301633">
      <w:pPr>
        <w:tabs>
          <w:tab w:val="left" w:pos="-144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280"/>
          <w:tab w:val="left" w:pos="5760"/>
          <w:tab w:val="left" w:pos="6210"/>
          <w:tab w:val="left" w:pos="6480"/>
          <w:tab w:val="left" w:pos="7920"/>
        </w:tabs>
        <w:suppressAutoHyphens/>
        <w:ind w:left="-360" w:right="-34"/>
        <w:jc w:val="center"/>
        <w:rPr>
          <w:rFonts w:ascii="Arial" w:hAnsi="Arial" w:cs="Arial"/>
          <w:b/>
          <w:sz w:val="20"/>
          <w:u w:val="single"/>
        </w:rPr>
      </w:pPr>
    </w:p>
    <w:p w14:paraId="72AF3C9D" w14:textId="57B139F1" w:rsidR="00041824" w:rsidRPr="00301633" w:rsidRDefault="00301633" w:rsidP="00301633">
      <w:pPr>
        <w:tabs>
          <w:tab w:val="left" w:pos="-144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280"/>
          <w:tab w:val="left" w:pos="5760"/>
          <w:tab w:val="left" w:pos="6210"/>
          <w:tab w:val="left" w:pos="6480"/>
          <w:tab w:val="left" w:pos="7920"/>
        </w:tabs>
        <w:suppressAutoHyphens/>
        <w:ind w:left="-360" w:right="-34"/>
        <w:jc w:val="center"/>
        <w:rPr>
          <w:rFonts w:ascii="Arial" w:hAnsi="Arial" w:cs="Arial"/>
          <w:sz w:val="20"/>
          <w:u w:val="single"/>
        </w:rPr>
      </w:pPr>
      <w:r w:rsidRPr="00301633">
        <w:rPr>
          <w:rFonts w:ascii="Arial" w:hAnsi="Arial" w:cs="Arial"/>
          <w:b/>
          <w:sz w:val="20"/>
          <w:u w:val="single"/>
        </w:rPr>
        <w:t xml:space="preserve">LETTER OF WARNING CONCERNING </w:t>
      </w:r>
      <w:r w:rsidR="00ED756E">
        <w:rPr>
          <w:rFonts w:ascii="Arial" w:hAnsi="Arial" w:cs="Arial"/>
          <w:b/>
          <w:sz w:val="20"/>
          <w:u w:val="single"/>
        </w:rPr>
        <w:t>SAFETY VOILATION</w:t>
      </w:r>
    </w:p>
    <w:p w14:paraId="47B54587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648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10391480" w14:textId="77777777" w:rsidR="00041824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648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471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4"/>
        <w:gridCol w:w="3192"/>
        <w:gridCol w:w="1706"/>
        <w:gridCol w:w="2557"/>
      </w:tblGrid>
      <w:tr w:rsidR="00301633" w:rsidRPr="00F60146" w14:paraId="4D4BD254" w14:textId="77777777" w:rsidTr="004544FA">
        <w:trPr>
          <w:cantSplit/>
          <w:trHeight w:val="432"/>
        </w:trPr>
        <w:tc>
          <w:tcPr>
            <w:tcW w:w="92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D43EC6" w14:textId="77777777" w:rsidR="00301633" w:rsidRPr="00F60146" w:rsidRDefault="00301633" w:rsidP="007B5F3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74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92EB0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3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00DA0D" w14:textId="77777777" w:rsidR="00301633" w:rsidRPr="00F60146" w:rsidRDefault="00301633" w:rsidP="007B5F35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B9DC79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6EA851BE" w14:textId="77777777" w:rsidTr="004544FA">
        <w:trPr>
          <w:cantSplit/>
          <w:trHeight w:val="432"/>
        </w:trPr>
        <w:tc>
          <w:tcPr>
            <w:tcW w:w="92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D0C3DE" w14:textId="77777777" w:rsidR="00301633" w:rsidRPr="00F60146" w:rsidRDefault="00301633" w:rsidP="007B5F3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Port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/Place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74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F7164F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3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1F9584" w14:textId="77777777" w:rsidR="00301633" w:rsidRPr="00F60146" w:rsidRDefault="00301633" w:rsidP="007B5F35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Time: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B7A101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4A54D092" w14:textId="77777777" w:rsidR="00301633" w:rsidRDefault="00301633" w:rsidP="007B5F35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471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3279"/>
        <w:gridCol w:w="1704"/>
        <w:gridCol w:w="2559"/>
      </w:tblGrid>
      <w:tr w:rsidR="00301633" w:rsidRPr="00F60146" w14:paraId="0E43D77B" w14:textId="77777777" w:rsidTr="004544FA">
        <w:trPr>
          <w:cantSplit/>
          <w:trHeight w:val="432"/>
        </w:trPr>
        <w:tc>
          <w:tcPr>
            <w:tcW w:w="87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D25645" w14:textId="77777777" w:rsidR="00301633" w:rsidRPr="00F60146" w:rsidRDefault="00301633" w:rsidP="007B5F3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Crew Name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4457C1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3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E753EA" w14:textId="77777777" w:rsidR="00301633" w:rsidRPr="00F60146" w:rsidRDefault="00301633" w:rsidP="007B5F35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Rank/Rating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8B18D0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1F2EE4E1" w14:textId="77777777" w:rsidTr="004544FA">
        <w:trPr>
          <w:cantSplit/>
          <w:trHeight w:val="432"/>
        </w:trPr>
        <w:tc>
          <w:tcPr>
            <w:tcW w:w="87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AE3D15" w14:textId="77777777" w:rsidR="00301633" w:rsidRPr="00F60146" w:rsidRDefault="00301633" w:rsidP="007B5F3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 of Incident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79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6A3FB2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3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1A6D2C" w14:textId="77777777" w:rsidR="00301633" w:rsidRPr="00F60146" w:rsidRDefault="00301633" w:rsidP="007B5F35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Time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DB2534" w14:textId="77777777" w:rsidR="00301633" w:rsidRPr="00F60146" w:rsidRDefault="00301633" w:rsidP="007B5F3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650F4CED" w14:textId="77777777" w:rsidR="00301633" w:rsidRPr="006A2340" w:rsidRDefault="00301633" w:rsidP="00301633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1706FAFD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648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01D77C0E" w14:textId="77777777" w:rsidR="00041824" w:rsidRPr="002C6F7B" w:rsidRDefault="00041824" w:rsidP="002C6F7B">
      <w:pPr>
        <w:spacing w:after="120"/>
        <w:rPr>
          <w:rFonts w:ascii="Arial" w:hAnsi="Arial" w:cs="Arial"/>
          <w:b/>
          <w:sz w:val="18"/>
          <w:szCs w:val="18"/>
        </w:rPr>
      </w:pPr>
      <w:r w:rsidRPr="002C6F7B">
        <w:rPr>
          <w:rFonts w:ascii="Arial" w:hAnsi="Arial" w:cs="Arial"/>
          <w:b/>
          <w:sz w:val="18"/>
          <w:szCs w:val="18"/>
        </w:rPr>
        <w:t xml:space="preserve">Nature of Incident: </w:t>
      </w:r>
    </w:p>
    <w:tbl>
      <w:tblPr>
        <w:tblW w:w="0" w:type="auto"/>
        <w:tblInd w:w="1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40"/>
      </w:tblGrid>
      <w:tr w:rsidR="00041824" w:rsidRPr="00301633" w14:paraId="765C98DC" w14:textId="77777777" w:rsidTr="004544FA">
        <w:tc>
          <w:tcPr>
            <w:tcW w:w="9540" w:type="dxa"/>
          </w:tcPr>
          <w:p w14:paraId="42BEC4C8" w14:textId="77777777" w:rsidR="00041824" w:rsidRDefault="00041824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  <w:r w:rsidRPr="00301633">
              <w:rPr>
                <w:rFonts w:ascii="Arial" w:hAnsi="Arial" w:cs="Arial"/>
                <w:sz w:val="18"/>
                <w:szCs w:val="18"/>
              </w:rPr>
              <w:tab/>
            </w:r>
          </w:p>
          <w:p w14:paraId="2B900021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4E61C9CE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1887B92F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29D7EF48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5C036144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08B74BD1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7AE449CB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22EFEBC8" w14:textId="77777777" w:rsidR="00C94AA2" w:rsidRDefault="00C94AA2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69351505" w14:textId="77777777" w:rsidR="00ED756E" w:rsidRDefault="00ED756E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347457F4" w14:textId="77777777" w:rsidR="00ED756E" w:rsidRDefault="00ED756E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6E5EFE22" w14:textId="77777777" w:rsidR="00ED756E" w:rsidRDefault="00ED756E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4D485E07" w14:textId="77777777" w:rsidR="00ED756E" w:rsidRDefault="00ED756E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6C4C2029" w14:textId="77777777" w:rsidR="00ED756E" w:rsidRDefault="00ED756E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3F7ABB22" w14:textId="77777777" w:rsidR="00C94AA2" w:rsidRDefault="00C94AA2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6269D31A" w14:textId="77777777" w:rsidR="00C94AA2" w:rsidRDefault="00C94AA2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10D47ECA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4310C5E7" w14:textId="77777777" w:rsidR="002C6F7B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7585036F" w14:textId="77777777" w:rsidR="00C94AA2" w:rsidRDefault="00C94AA2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0AE1B556" w14:textId="77777777" w:rsidR="00C94AA2" w:rsidRDefault="00C94AA2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0FF64909" w14:textId="77777777" w:rsidR="002C6F7B" w:rsidRPr="00301633" w:rsidRDefault="002C6F7B">
            <w:pPr>
              <w:tabs>
                <w:tab w:val="left" w:pos="-1440"/>
                <w:tab w:val="left" w:pos="-720"/>
                <w:tab w:val="left" w:pos="0"/>
                <w:tab w:val="left" w:pos="2269"/>
              </w:tabs>
              <w:suppressAutoHyphens/>
              <w:ind w:right="-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6131C5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330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6"/>
        <w:gridCol w:w="3125"/>
      </w:tblGrid>
      <w:tr w:rsidR="00301633" w:rsidRPr="00F60146" w14:paraId="63E17A93" w14:textId="77777777">
        <w:trPr>
          <w:trHeight w:val="432"/>
        </w:trPr>
        <w:tc>
          <w:tcPr>
            <w:tcW w:w="256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BF4A88" w14:textId="77777777" w:rsidR="00301633" w:rsidRPr="00F60146" w:rsidRDefault="00301633" w:rsidP="006236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 and Name of Reporting Officer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43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9AEF77" w14:textId="77777777" w:rsidR="00301633" w:rsidRPr="00F60146" w:rsidRDefault="00301633" w:rsidP="006236B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224ECAF3" w14:textId="77777777">
        <w:trPr>
          <w:trHeight w:val="432"/>
        </w:trPr>
        <w:tc>
          <w:tcPr>
            <w:tcW w:w="256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8569B" w14:textId="77777777" w:rsidR="00301633" w:rsidRPr="00877C54" w:rsidRDefault="00301633" w:rsidP="006236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43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8F6628" w14:textId="77777777" w:rsidR="00301633" w:rsidRPr="00F60146" w:rsidRDefault="00301633" w:rsidP="006236B5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43CC8B84" w14:textId="77777777" w:rsidR="00301633" w:rsidRDefault="0030163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19112C7C" w14:textId="77777777" w:rsidR="00ED756E" w:rsidRDefault="00ED75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42E4493E" w14:textId="77777777" w:rsidR="00ED756E" w:rsidRPr="00ED756E" w:rsidRDefault="00ED756E" w:rsidP="00ED75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1980"/>
          <w:tab w:val="left" w:pos="3600"/>
          <w:tab w:val="left" w:pos="4320"/>
          <w:tab w:val="left" w:pos="5040"/>
          <w:tab w:val="left" w:pos="5760"/>
          <w:tab w:val="left" w:pos="6210"/>
          <w:tab w:val="left" w:pos="6930"/>
          <w:tab w:val="left" w:pos="7560"/>
          <w:tab w:val="left" w:pos="7740"/>
          <w:tab w:val="left" w:pos="936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ED756E">
        <w:rPr>
          <w:rFonts w:ascii="Arial" w:hAnsi="Arial" w:cs="Arial"/>
          <w:spacing w:val="-3"/>
          <w:sz w:val="18"/>
          <w:szCs w:val="18"/>
        </w:rPr>
        <w:t>You are hereby given written warning that at (Time)</w:t>
      </w:r>
      <w:r>
        <w:rPr>
          <w:rFonts w:ascii="Arial" w:hAnsi="Arial" w:cs="Arial"/>
          <w:spacing w:val="-3"/>
          <w:sz w:val="18"/>
          <w:szCs w:val="18"/>
        </w:rPr>
        <w:t xml:space="preserve"> _____________</w:t>
      </w:r>
      <w:r w:rsidRPr="00ED756E">
        <w:rPr>
          <w:rFonts w:ascii="Arial" w:hAnsi="Arial" w:cs="Arial"/>
          <w:spacing w:val="-3"/>
          <w:sz w:val="18"/>
          <w:szCs w:val="18"/>
        </w:rPr>
        <w:t xml:space="preserve"> (Date) </w:t>
      </w:r>
      <w:r>
        <w:rPr>
          <w:rFonts w:ascii="Arial" w:hAnsi="Arial" w:cs="Arial"/>
          <w:spacing w:val="-3"/>
          <w:sz w:val="18"/>
          <w:szCs w:val="18"/>
        </w:rPr>
        <w:t xml:space="preserve">____________ </w:t>
      </w:r>
      <w:r w:rsidRPr="00ED756E">
        <w:rPr>
          <w:rFonts w:ascii="Arial" w:hAnsi="Arial" w:cs="Arial"/>
          <w:spacing w:val="-3"/>
          <w:sz w:val="18"/>
          <w:szCs w:val="18"/>
        </w:rPr>
        <w:t>you were found to be in violation of the Company Safety</w:t>
      </w:r>
      <w:r w:rsidR="00973121">
        <w:rPr>
          <w:rFonts w:ascii="Arial" w:hAnsi="Arial" w:cs="Arial"/>
          <w:spacing w:val="-3"/>
          <w:sz w:val="18"/>
          <w:szCs w:val="18"/>
        </w:rPr>
        <w:t xml:space="preserve"> and </w:t>
      </w:r>
      <w:r w:rsidRPr="00ED756E">
        <w:rPr>
          <w:rFonts w:ascii="Arial" w:hAnsi="Arial" w:cs="Arial"/>
          <w:spacing w:val="-3"/>
          <w:sz w:val="18"/>
          <w:szCs w:val="18"/>
        </w:rPr>
        <w:t xml:space="preserve">Environmental Policy regarding the Safe Working Practices. You are also advised that the Time and Date of the above mentioned incident will be recorded in the vessel's Logbook, and a copy of this letter will be forwarded to Manning Department and to the </w:t>
      </w:r>
      <w:r>
        <w:rPr>
          <w:rFonts w:ascii="Arial" w:hAnsi="Arial" w:cs="Arial"/>
          <w:spacing w:val="-3"/>
          <w:sz w:val="18"/>
          <w:szCs w:val="18"/>
        </w:rPr>
        <w:t>DPA</w:t>
      </w:r>
      <w:r w:rsidRPr="00ED756E">
        <w:rPr>
          <w:rFonts w:ascii="Arial" w:hAnsi="Arial" w:cs="Arial"/>
          <w:spacing w:val="-3"/>
          <w:sz w:val="18"/>
          <w:szCs w:val="18"/>
        </w:rPr>
        <w:t>.</w:t>
      </w:r>
    </w:p>
    <w:p w14:paraId="4ADAB234" w14:textId="77777777" w:rsidR="00ED756E" w:rsidRPr="00ED756E" w:rsidRDefault="00ED756E" w:rsidP="00ED75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1980"/>
          <w:tab w:val="left" w:pos="3600"/>
          <w:tab w:val="left" w:pos="4320"/>
          <w:tab w:val="left" w:pos="5040"/>
          <w:tab w:val="left" w:pos="5760"/>
          <w:tab w:val="left" w:pos="6210"/>
          <w:tab w:val="left" w:pos="6930"/>
          <w:tab w:val="left" w:pos="7560"/>
          <w:tab w:val="left" w:pos="7740"/>
          <w:tab w:val="left" w:pos="936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42F35732" w14:textId="77777777" w:rsidR="00ED756E" w:rsidRPr="00ED756E" w:rsidRDefault="00ED756E" w:rsidP="00ED75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1980"/>
          <w:tab w:val="left" w:pos="3600"/>
          <w:tab w:val="left" w:pos="4320"/>
          <w:tab w:val="left" w:pos="5040"/>
          <w:tab w:val="left" w:pos="5760"/>
          <w:tab w:val="left" w:pos="6210"/>
          <w:tab w:val="left" w:pos="6930"/>
          <w:tab w:val="left" w:pos="7560"/>
          <w:tab w:val="left" w:pos="7740"/>
          <w:tab w:val="left" w:pos="936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ED756E">
        <w:rPr>
          <w:rFonts w:ascii="Arial" w:hAnsi="Arial" w:cs="Arial"/>
          <w:spacing w:val="-3"/>
          <w:sz w:val="18"/>
          <w:szCs w:val="18"/>
        </w:rPr>
        <w:t>You are advised to submit to the Master/Departmental Head your written statement concerning the above incident and any mitigating circumstances involved in the incident.</w:t>
      </w:r>
    </w:p>
    <w:p w14:paraId="0C64FEFF" w14:textId="77777777" w:rsidR="00ED756E" w:rsidRPr="00ED756E" w:rsidRDefault="00ED756E" w:rsidP="00ED75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1980"/>
          <w:tab w:val="left" w:pos="3600"/>
          <w:tab w:val="left" w:pos="4320"/>
          <w:tab w:val="left" w:pos="5040"/>
          <w:tab w:val="left" w:pos="5760"/>
          <w:tab w:val="left" w:pos="6210"/>
          <w:tab w:val="left" w:pos="6930"/>
          <w:tab w:val="left" w:pos="7560"/>
          <w:tab w:val="left" w:pos="7740"/>
          <w:tab w:val="left" w:pos="936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19972A58" w14:textId="77777777" w:rsidR="00ED756E" w:rsidRPr="00ED756E" w:rsidRDefault="00ED756E" w:rsidP="00ED75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1980"/>
          <w:tab w:val="left" w:pos="3600"/>
          <w:tab w:val="left" w:pos="4320"/>
          <w:tab w:val="left" w:pos="5040"/>
          <w:tab w:val="left" w:pos="5760"/>
          <w:tab w:val="left" w:pos="6210"/>
          <w:tab w:val="left" w:pos="6930"/>
          <w:tab w:val="left" w:pos="7560"/>
          <w:tab w:val="left" w:pos="7740"/>
          <w:tab w:val="left" w:pos="936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ED756E">
        <w:rPr>
          <w:rFonts w:ascii="Arial" w:hAnsi="Arial" w:cs="Arial"/>
          <w:spacing w:val="-3"/>
          <w:sz w:val="18"/>
          <w:szCs w:val="18"/>
        </w:rPr>
        <w:t>You are advised that further violations of Company Safety Procedures may lead to termination of your contract and dismissal from the vessel.</w:t>
      </w:r>
    </w:p>
    <w:p w14:paraId="5740442A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5783E310" w14:textId="77777777" w:rsidR="00301633" w:rsidRDefault="0030163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spacing w:line="264" w:lineRule="auto"/>
        <w:ind w:right="66"/>
        <w:jc w:val="both"/>
        <w:rPr>
          <w:rFonts w:ascii="Arial" w:hAnsi="Arial" w:cs="Arial"/>
          <w:spacing w:val="-3"/>
          <w:sz w:val="18"/>
          <w:szCs w:val="18"/>
        </w:rPr>
      </w:pPr>
    </w:p>
    <w:tbl>
      <w:tblPr>
        <w:tblW w:w="497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2384"/>
        <w:gridCol w:w="2241"/>
        <w:gridCol w:w="2538"/>
      </w:tblGrid>
      <w:tr w:rsidR="00301633" w:rsidRPr="00F60146" w14:paraId="1785E37D" w14:textId="77777777">
        <w:trPr>
          <w:trHeight w:val="432"/>
        </w:trPr>
        <w:tc>
          <w:tcPr>
            <w:tcW w:w="128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AB48D" w14:textId="77777777" w:rsidR="00301633" w:rsidRPr="00F60146" w:rsidRDefault="00301633" w:rsidP="00DC402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Crew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D79F7" w14:textId="77777777" w:rsidR="00301633" w:rsidRPr="00F60146" w:rsidRDefault="00301633" w:rsidP="00DC402B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CAC34" w14:textId="77777777" w:rsidR="00301633" w:rsidRPr="00F60146" w:rsidRDefault="00301633" w:rsidP="00DC402B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73EEE" w14:textId="77777777" w:rsidR="00301633" w:rsidRPr="00F60146" w:rsidRDefault="00301633" w:rsidP="00DC402B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226EA8D5" w14:textId="77777777">
        <w:trPr>
          <w:trHeight w:val="432"/>
        </w:trPr>
        <w:tc>
          <w:tcPr>
            <w:tcW w:w="128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500A4" w14:textId="77777777" w:rsidR="00301633" w:rsidRPr="00877C54" w:rsidRDefault="00301633" w:rsidP="00DC402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77C54">
              <w:rPr>
                <w:rFonts w:ascii="Arial" w:hAnsi="Arial" w:cs="Arial"/>
                <w:b/>
                <w:spacing w:val="-3"/>
                <w:sz w:val="18"/>
                <w:szCs w:val="18"/>
              </w:rPr>
              <w:t xml:space="preserve">Receipt acknowledged </w:t>
            </w:r>
            <w:r w:rsidRPr="00877C5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638F7" w14:textId="77777777" w:rsidR="00301633" w:rsidRPr="00F60146" w:rsidRDefault="00301633" w:rsidP="00DC402B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44E12" w14:textId="77777777" w:rsidR="00301633" w:rsidRPr="00F60146" w:rsidRDefault="00301633" w:rsidP="00DC402B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3E96D" w14:textId="77777777" w:rsidR="00301633" w:rsidRPr="00F60146" w:rsidRDefault="00301633" w:rsidP="00DC402B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0A4FA9A2" w14:textId="77777777" w:rsidR="00301633" w:rsidRDefault="0030163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spacing w:line="264" w:lineRule="auto"/>
        <w:ind w:right="66"/>
        <w:jc w:val="both"/>
        <w:rPr>
          <w:rFonts w:ascii="Arial" w:hAnsi="Arial" w:cs="Arial"/>
          <w:spacing w:val="-3"/>
          <w:sz w:val="18"/>
          <w:szCs w:val="18"/>
        </w:rPr>
      </w:pPr>
    </w:p>
    <w:p w14:paraId="2D2B57F3" w14:textId="77777777" w:rsidR="002B7777" w:rsidRDefault="002B777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spacing w:line="264" w:lineRule="auto"/>
        <w:ind w:right="66"/>
        <w:jc w:val="both"/>
        <w:rPr>
          <w:rFonts w:ascii="Arial" w:hAnsi="Arial" w:cs="Arial"/>
          <w:spacing w:val="-3"/>
          <w:sz w:val="18"/>
          <w:szCs w:val="18"/>
        </w:rPr>
      </w:pPr>
    </w:p>
    <w:p w14:paraId="72D9C7EC" w14:textId="77777777" w:rsidR="002B7777" w:rsidRPr="00301633" w:rsidRDefault="002B7777" w:rsidP="00C94AA2">
      <w:pPr>
        <w:pStyle w:val="Plain"/>
        <w:tabs>
          <w:tab w:val="left" w:pos="6240"/>
        </w:tabs>
      </w:pPr>
    </w:p>
    <w:sectPr w:rsidR="002B7777" w:rsidRPr="00301633" w:rsidSect="004544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0" w:right="1289" w:bottom="977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77196" w14:textId="77777777" w:rsidR="00D8478D" w:rsidRDefault="00D8478D">
      <w:r>
        <w:separator/>
      </w:r>
    </w:p>
  </w:endnote>
  <w:endnote w:type="continuationSeparator" w:id="0">
    <w:p w14:paraId="043F3CC2" w14:textId="77777777" w:rsidR="00D8478D" w:rsidRDefault="00D8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imStravinskySH">
    <w:panose1 w:val="00000000000000000000"/>
    <w:charset w:val="02"/>
    <w:family w:val="auto"/>
    <w:notTrueType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rus Bl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5A2B9" w14:textId="77777777" w:rsidR="00C605B7" w:rsidRDefault="00C605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F2CC" w14:textId="77777777" w:rsidR="00B543BC" w:rsidRDefault="00B543BC">
    <w:pPr>
      <w:pStyle w:val="Footer"/>
    </w:pPr>
  </w:p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B543BC" w:rsidRPr="007132E1" w14:paraId="6D5A62C9" w14:textId="77777777" w:rsidTr="00C46852">
      <w:trPr>
        <w:trHeight w:hRule="exact" w:val="227"/>
      </w:trPr>
      <w:tc>
        <w:tcPr>
          <w:tcW w:w="1134" w:type="dxa"/>
          <w:shd w:val="clear" w:color="auto" w:fill="auto"/>
        </w:tcPr>
        <w:p w14:paraId="4E6C5533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D0D5E3E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SP032</w:t>
          </w:r>
        </w:p>
      </w:tc>
      <w:tc>
        <w:tcPr>
          <w:tcW w:w="1134" w:type="dxa"/>
          <w:shd w:val="clear" w:color="auto" w:fill="auto"/>
        </w:tcPr>
        <w:p w14:paraId="74E54CC2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1BBE9F52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AF2D58B" w14:textId="77777777" w:rsidR="00B543BC" w:rsidRPr="007132E1" w:rsidRDefault="00C46852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shd w:val="clear" w:color="auto" w:fill="auto"/>
        </w:tcPr>
        <w:p w14:paraId="50F71DA5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33392F5D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3DAD642" w14:textId="77777777" w:rsidR="00B543BC" w:rsidRPr="007132E1" w:rsidRDefault="00C46852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B543BC" w:rsidRPr="007132E1" w14:paraId="3BC71AF1" w14:textId="77777777" w:rsidTr="00C46852">
      <w:trPr>
        <w:trHeight w:hRule="exact" w:val="227"/>
      </w:trPr>
      <w:tc>
        <w:tcPr>
          <w:tcW w:w="1134" w:type="dxa"/>
          <w:shd w:val="clear" w:color="auto" w:fill="auto"/>
        </w:tcPr>
        <w:p w14:paraId="3F8CBDCB" w14:textId="77777777" w:rsidR="00B543BC" w:rsidRPr="007132E1" w:rsidRDefault="00C370E6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559E97E" w14:textId="77777777" w:rsidR="00B543BC" w:rsidRPr="007132E1" w:rsidRDefault="00C370E6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MP2</w:t>
          </w:r>
        </w:p>
      </w:tc>
      <w:tc>
        <w:tcPr>
          <w:tcW w:w="1134" w:type="dxa"/>
          <w:shd w:val="clear" w:color="auto" w:fill="auto"/>
        </w:tcPr>
        <w:p w14:paraId="355F4AF6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23CB7E16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2ADB2F1" w14:textId="77777777" w:rsidR="001F4521" w:rsidRDefault="001F4521" w:rsidP="001F4521">
          <w:pPr>
            <w:pStyle w:val="Footer"/>
            <w:rPr>
              <w:rFonts w:ascii="Arial" w:hAnsi="Arial" w:cs="Arial"/>
              <w:sz w:val="14"/>
              <w:szCs w:val="14"/>
              <w:lang w:val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50B0C6BE" w14:textId="07E5EBE6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28C53C12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319E383C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DE02A65" w14:textId="77777777" w:rsidR="00B543BC" w:rsidRPr="007132E1" w:rsidRDefault="00B543BC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C370E6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C370E6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60615682" w14:textId="77777777" w:rsidR="00B543BC" w:rsidRDefault="00B543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849D3" w14:textId="77777777" w:rsidR="00C605B7" w:rsidRDefault="00C60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20D5A" w14:textId="77777777" w:rsidR="00D8478D" w:rsidRDefault="00D8478D">
      <w:r>
        <w:separator/>
      </w:r>
    </w:p>
  </w:footnote>
  <w:footnote w:type="continuationSeparator" w:id="0">
    <w:p w14:paraId="4A521F44" w14:textId="77777777" w:rsidR="00D8478D" w:rsidRDefault="00D84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3934" w14:textId="77777777" w:rsidR="00C46852" w:rsidRDefault="001F4521">
    <w:pPr>
      <w:pStyle w:val="Header"/>
    </w:pPr>
    <w:r>
      <w:pict w14:anchorId="240575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0.5pt;height:44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18171" w14:textId="6E7EA4D8" w:rsidR="00B543BC" w:rsidRPr="00C46852" w:rsidRDefault="001F4521" w:rsidP="00C46852">
    <w:pPr>
      <w:pStyle w:val="Header"/>
    </w:pPr>
    <w:r>
      <w:pict w14:anchorId="457D2E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AE3F0" w14:textId="77777777" w:rsidR="00C46852" w:rsidRDefault="001F4521">
    <w:pPr>
      <w:pStyle w:val="Header"/>
    </w:pPr>
    <w:r>
      <w:pict w14:anchorId="1E30E2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00.5pt;height:44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ACC9426"/>
    <w:lvl w:ilvl="0">
      <w:start w:val="1"/>
      <w:numFmt w:val="none"/>
      <w:pStyle w:val="Heading1"/>
      <w:suff w:val="nothing"/>
      <w:lvlText w:val=""/>
      <w:lvlJc w:val="left"/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2"/>
      <w:legacy w:legacy="1" w:legacySpace="360" w:legacyIndent="0"/>
      <w:lvlJc w:val="left"/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2.%3"/>
      <w:legacy w:legacy="1" w:legacySpace="0" w:legacyIndent="576"/>
      <w:lvlJc w:val="left"/>
      <w:pPr>
        <w:ind w:left="1008" w:hanging="57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2.%3.%4"/>
      <w:legacy w:legacy="1" w:legacySpace="432" w:legacyIndent="0"/>
      <w:lvlJc w:val="left"/>
      <w:pPr>
        <w:ind w:left="144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2.%3.%4.%5"/>
      <w:legacy w:legacy="1" w:legacySpace="432" w:legacyIndent="0"/>
      <w:lvlJc w:val="left"/>
      <w:pPr>
        <w:ind w:left="1080" w:firstLine="0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1296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016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736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3456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63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1834"/>
    <w:rsid w:val="00041824"/>
    <w:rsid w:val="00041FFA"/>
    <w:rsid w:val="00115767"/>
    <w:rsid w:val="001B1A0C"/>
    <w:rsid w:val="001E3978"/>
    <w:rsid w:val="001F4521"/>
    <w:rsid w:val="002B7777"/>
    <w:rsid w:val="002C6F7B"/>
    <w:rsid w:val="00301633"/>
    <w:rsid w:val="00321DE6"/>
    <w:rsid w:val="00372BA2"/>
    <w:rsid w:val="004544FA"/>
    <w:rsid w:val="004E258D"/>
    <w:rsid w:val="004E5D20"/>
    <w:rsid w:val="00504F77"/>
    <w:rsid w:val="006236B5"/>
    <w:rsid w:val="00627070"/>
    <w:rsid w:val="00677339"/>
    <w:rsid w:val="006F311F"/>
    <w:rsid w:val="007867D4"/>
    <w:rsid w:val="007A1834"/>
    <w:rsid w:val="007B5F35"/>
    <w:rsid w:val="008748E0"/>
    <w:rsid w:val="00973121"/>
    <w:rsid w:val="00A228F7"/>
    <w:rsid w:val="00A55DB9"/>
    <w:rsid w:val="00A87046"/>
    <w:rsid w:val="00AA1A15"/>
    <w:rsid w:val="00B07F04"/>
    <w:rsid w:val="00B10FB8"/>
    <w:rsid w:val="00B2619A"/>
    <w:rsid w:val="00B543BC"/>
    <w:rsid w:val="00C370E6"/>
    <w:rsid w:val="00C46852"/>
    <w:rsid w:val="00C605B7"/>
    <w:rsid w:val="00C94AA2"/>
    <w:rsid w:val="00D11A7D"/>
    <w:rsid w:val="00D8478D"/>
    <w:rsid w:val="00DA5867"/>
    <w:rsid w:val="00DC402B"/>
    <w:rsid w:val="00DC7AE7"/>
    <w:rsid w:val="00E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DCE59"/>
  <w15:chartTrackingRefBased/>
  <w15:docId w15:val="{9CD46533-1781-471E-8CF6-4F57466C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styleId="Heading1">
    <w:name w:val="heading 1"/>
    <w:next w:val="Normal"/>
    <w:qFormat/>
    <w:pPr>
      <w:keepNext/>
      <w:numPr>
        <w:numId w:val="1"/>
      </w:numPr>
      <w:overflowPunct w:val="0"/>
      <w:autoSpaceDE w:val="0"/>
      <w:autoSpaceDN w:val="0"/>
      <w:adjustRightInd w:val="0"/>
      <w:spacing w:before="120" w:after="360"/>
      <w:textAlignment w:val="baseline"/>
      <w:outlineLvl w:val="0"/>
    </w:pPr>
    <w:rPr>
      <w:b/>
      <w:caps/>
      <w:kern w:val="20"/>
      <w:sz w:val="28"/>
      <w:u w:val="single"/>
      <w:lang w:val="en-GB" w:eastAsia="en-US"/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 w:after="240"/>
      <w:textAlignment w:val="baseline"/>
      <w:outlineLvl w:val="1"/>
    </w:pPr>
    <w:rPr>
      <w:b/>
      <w:caps/>
      <w:kern w:val="24"/>
      <w:sz w:val="24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noProof/>
      <w:sz w:val="16"/>
      <w:lang w:val="en-GB" w:eastAsia="en-US"/>
    </w:rPr>
  </w:style>
  <w:style w:type="paragraph" w:styleId="Footer">
    <w:name w:val="footer"/>
    <w:link w:val="FooterChar"/>
    <w:pPr>
      <w:overflowPunct w:val="0"/>
      <w:autoSpaceDE w:val="0"/>
      <w:autoSpaceDN w:val="0"/>
      <w:adjustRightInd w:val="0"/>
      <w:textAlignment w:val="baseline"/>
    </w:pPr>
    <w:rPr>
      <w:sz w:val="16"/>
      <w:lang w:val="en-GB" w:eastAsia="en-US"/>
    </w:rPr>
  </w:style>
  <w:style w:type="paragraph" w:customStyle="1" w:styleId="Definitions">
    <w:name w:val="Definitions"/>
    <w:basedOn w:val="Normal"/>
    <w:pPr>
      <w:ind w:left="2304" w:hanging="1584"/>
    </w:pPr>
  </w:style>
  <w:style w:type="paragraph" w:styleId="Caption">
    <w:name w:val="caption"/>
    <w:next w:val="Normal"/>
    <w:qFormat/>
    <w:pPr>
      <w:overflowPunct w:val="0"/>
      <w:autoSpaceDE w:val="0"/>
      <w:autoSpaceDN w:val="0"/>
      <w:adjustRightInd w:val="0"/>
      <w:jc w:val="right"/>
      <w:textAlignment w:val="baseline"/>
    </w:pPr>
    <w:rPr>
      <w:b/>
      <w:sz w:val="24"/>
      <w:lang w:val="en-GB" w:eastAsia="en-US"/>
    </w:rPr>
  </w:style>
  <w:style w:type="paragraph" w:customStyle="1" w:styleId="Normal3">
    <w:name w:val="Normal 3"/>
    <w:basedOn w:val="Normal"/>
    <w:pPr>
      <w:ind w:left="2016" w:hanging="576"/>
    </w:pPr>
  </w:style>
  <w:style w:type="paragraph" w:customStyle="1" w:styleId="Normal2">
    <w:name w:val="Normal 2"/>
    <w:basedOn w:val="Normal"/>
    <w:pPr>
      <w:ind w:left="1584"/>
    </w:pPr>
  </w:style>
  <w:style w:type="paragraph" w:customStyle="1" w:styleId="NormalUnnumbered">
    <w:name w:val="Normal Unnumbered"/>
    <w:basedOn w:val="Normal"/>
    <w:pPr>
      <w:ind w:left="720"/>
    </w:pPr>
  </w:style>
  <w:style w:type="paragraph" w:customStyle="1" w:styleId="Normal5">
    <w:name w:val="Normal 5"/>
    <w:basedOn w:val="Normal2"/>
    <w:pPr>
      <w:ind w:left="1080"/>
    </w:pPr>
  </w:style>
  <w:style w:type="paragraph" w:customStyle="1" w:styleId="Plain">
    <w:name w:val="Plain"/>
    <w:basedOn w:val="Normal"/>
  </w:style>
  <w:style w:type="paragraph" w:customStyle="1" w:styleId="IndexHeader">
    <w:name w:val="Index Header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customStyle="1" w:styleId="IndexItem">
    <w:name w:val="Index Item"/>
    <w:pPr>
      <w:tabs>
        <w:tab w:val="right" w:pos="8910"/>
      </w:tabs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4"/>
      <w:lang w:val="en-GB" w:eastAsia="en-US"/>
    </w:rPr>
  </w:style>
  <w:style w:type="paragraph" w:customStyle="1" w:styleId="Normal4">
    <w:name w:val="Normal 4"/>
    <w:basedOn w:val="Normal"/>
    <w:pPr>
      <w:ind w:left="1440"/>
    </w:pPr>
  </w:style>
  <w:style w:type="paragraph" w:customStyle="1" w:styleId="Special">
    <w:name w:val="Special"/>
    <w:pPr>
      <w:overflowPunct w:val="0"/>
      <w:autoSpaceDE w:val="0"/>
      <w:autoSpaceDN w:val="0"/>
      <w:adjustRightInd w:val="0"/>
      <w:spacing w:after="360"/>
      <w:jc w:val="right"/>
      <w:textAlignment w:val="baseline"/>
    </w:pPr>
    <w:rPr>
      <w:rFonts w:ascii="SlimStravinskySH" w:hAnsi="SlimStravinskySH"/>
      <w:b/>
      <w:caps/>
      <w:sz w:val="24"/>
      <w:u w:val="single"/>
      <w:lang w:val="en-GB" w:eastAsia="en-US"/>
    </w:rPr>
  </w:style>
  <w:style w:type="paragraph" w:customStyle="1" w:styleId="Special1">
    <w:name w:val="Special 1"/>
    <w:basedOn w:val="Special"/>
  </w:style>
  <w:style w:type="paragraph" w:customStyle="1" w:styleId="Sig">
    <w:name w:val="Sig"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customStyle="1" w:styleId="Critical">
    <w:name w:val="Critical"/>
    <w:basedOn w:val="Special"/>
    <w:next w:val="Normal"/>
    <w:rPr>
      <w:sz w:val="28"/>
      <w:u w:val="double"/>
    </w:rPr>
  </w:style>
  <w:style w:type="paragraph" w:customStyle="1" w:styleId="toa">
    <w:name w:val="toa"/>
    <w:basedOn w:val="Normal"/>
    <w:pPr>
      <w:keepLines w:val="0"/>
      <w:tabs>
        <w:tab w:val="left" w:pos="9000"/>
        <w:tab w:val="right" w:pos="9360"/>
      </w:tabs>
      <w:suppressAutoHyphens/>
      <w:overflowPunct/>
      <w:autoSpaceDE/>
      <w:autoSpaceDN/>
      <w:adjustRightInd/>
      <w:textAlignment w:val="auto"/>
    </w:pPr>
    <w:rPr>
      <w:rFonts w:ascii="Courier" w:hAnsi="Courier"/>
      <w:lang w:val="en-US"/>
    </w:rPr>
  </w:style>
  <w:style w:type="paragraph" w:styleId="BodyText">
    <w:name w:val="Body Text"/>
    <w:basedOn w:val="Normal"/>
    <w:pPr>
      <w:keepLines w:val="0"/>
      <w:tabs>
        <w:tab w:val="left" w:pos="11178"/>
        <w:tab w:val="left" w:pos="1152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528"/>
      </w:tabs>
      <w:suppressAutoHyphens/>
      <w:overflowPunct/>
      <w:autoSpaceDE/>
      <w:autoSpaceDN/>
      <w:adjustRightInd/>
      <w:jc w:val="both"/>
      <w:textAlignment w:val="auto"/>
    </w:pPr>
    <w:rPr>
      <w:spacing w:val="-2"/>
      <w:sz w:val="22"/>
    </w:rPr>
  </w:style>
  <w:style w:type="paragraph" w:styleId="Title">
    <w:name w:val="Title"/>
    <w:basedOn w:val="Normal"/>
    <w:qFormat/>
    <w:pPr>
      <w:keepLines w:val="0"/>
      <w:overflowPunct/>
      <w:autoSpaceDE/>
      <w:autoSpaceDN/>
      <w:adjustRightInd/>
      <w:jc w:val="center"/>
      <w:textAlignment w:val="auto"/>
    </w:pPr>
    <w:rPr>
      <w:rFonts w:ascii="Arrus Blk BT" w:hAnsi="Arrus Blk BT"/>
      <w:sz w:val="28"/>
      <w:szCs w:val="24"/>
      <w:u w:val="single"/>
      <w:lang w:val="en-US"/>
    </w:rPr>
  </w:style>
  <w:style w:type="paragraph" w:styleId="Subtitle">
    <w:name w:val="Subtitle"/>
    <w:basedOn w:val="Normal"/>
    <w:qFormat/>
    <w:pPr>
      <w:keepLines w:val="0"/>
      <w:overflowPunct/>
      <w:autoSpaceDE/>
      <w:autoSpaceDN/>
      <w:adjustRightInd/>
      <w:spacing w:line="192" w:lineRule="auto"/>
      <w:jc w:val="center"/>
      <w:textAlignment w:val="auto"/>
    </w:pPr>
    <w:rPr>
      <w:rFonts w:ascii="Albertus Medium" w:hAnsi="Albertus Medium" w:cs="Arial"/>
      <w:b/>
      <w:bCs/>
      <w:szCs w:val="24"/>
      <w:lang w:val="en-US"/>
    </w:rPr>
  </w:style>
  <w:style w:type="paragraph" w:styleId="BodyText2">
    <w:name w:val="Body Text 2"/>
    <w:basedOn w:val="Normal"/>
    <w:pPr>
      <w:keepLines w:val="0"/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6379"/>
        <w:tab w:val="left" w:pos="7290"/>
        <w:tab w:val="left" w:pos="7650"/>
        <w:tab w:val="left" w:pos="8640"/>
      </w:tabs>
      <w:suppressAutoHyphens/>
      <w:overflowPunct/>
      <w:autoSpaceDE/>
      <w:autoSpaceDN/>
      <w:adjustRightInd/>
      <w:spacing w:line="360" w:lineRule="auto"/>
      <w:ind w:right="-34"/>
      <w:textAlignment w:val="auto"/>
    </w:pPr>
  </w:style>
  <w:style w:type="paragraph" w:styleId="BodyText3">
    <w:name w:val="Body Text 3"/>
    <w:basedOn w:val="Normal"/>
    <w:pPr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210"/>
        <w:tab w:val="left" w:pos="7290"/>
        <w:tab w:val="left" w:pos="7650"/>
        <w:tab w:val="left" w:pos="8640"/>
      </w:tabs>
      <w:suppressAutoHyphens/>
      <w:spacing w:line="264" w:lineRule="auto"/>
      <w:ind w:right="66"/>
      <w:jc w:val="both"/>
    </w:pPr>
    <w:rPr>
      <w:spacing w:val="-3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rsid w:val="00A55DB9"/>
    <w:rPr>
      <w:sz w:val="16"/>
      <w:lang w:val="en-GB"/>
    </w:rPr>
  </w:style>
  <w:style w:type="paragraph" w:styleId="BalloonText">
    <w:name w:val="Balloon Text"/>
    <w:basedOn w:val="Normal"/>
    <w:link w:val="BalloonTextChar"/>
    <w:rsid w:val="00A55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DB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orks\WW2001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WW2001 Form</Template>
  <TotalTime>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WWM 107</vt:lpstr>
    </vt:vector>
  </TitlesOfParts>
  <Company>Personal Application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WWM 107</dc:title>
  <dc:subject>letter of warning concerning misconduct</dc:subject>
  <dc:creator>kambol lok</dc:creator>
  <cp:keywords/>
  <dc:description>12/02 R1 File MX2_x000d_
_x000d_
Letter of Warning Concerning Misconduct_x000d_
_x000d_
</dc:description>
  <cp:lastModifiedBy>Amitabh Singh</cp:lastModifiedBy>
  <cp:revision>9</cp:revision>
  <cp:lastPrinted>2011-03-24T04:18:00Z</cp:lastPrinted>
  <dcterms:created xsi:type="dcterms:W3CDTF">2020-10-20T06:32:00Z</dcterms:created>
  <dcterms:modified xsi:type="dcterms:W3CDTF">2021-03-24T10:29:00Z</dcterms:modified>
</cp:coreProperties>
</file>