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C4C3" w14:textId="77777777" w:rsidR="006238CA" w:rsidRDefault="006238CA" w:rsidP="00877C54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680"/>
        </w:tabs>
        <w:suppressAutoHyphens/>
        <w:spacing w:line="360" w:lineRule="auto"/>
        <w:ind w:left="-360" w:right="-34"/>
        <w:jc w:val="center"/>
        <w:rPr>
          <w:rFonts w:ascii="Arial" w:hAnsi="Arial" w:cs="Arial"/>
          <w:b/>
          <w:sz w:val="20"/>
          <w:u w:val="single"/>
        </w:rPr>
      </w:pPr>
    </w:p>
    <w:p w14:paraId="6D45843F" w14:textId="408FE700" w:rsidR="00D97927" w:rsidRDefault="00877C54" w:rsidP="00877C54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680"/>
        </w:tabs>
        <w:suppressAutoHyphens/>
        <w:spacing w:line="360" w:lineRule="auto"/>
        <w:ind w:left="-360" w:right="-34"/>
        <w:jc w:val="center"/>
        <w:rPr>
          <w:rFonts w:ascii="Arial" w:hAnsi="Arial" w:cs="Arial"/>
          <w:b/>
          <w:sz w:val="20"/>
          <w:u w:val="single"/>
        </w:rPr>
      </w:pPr>
      <w:r w:rsidRPr="00877C54">
        <w:rPr>
          <w:rFonts w:ascii="Arial" w:hAnsi="Arial" w:cs="Arial"/>
          <w:b/>
          <w:sz w:val="20"/>
          <w:u w:val="single"/>
        </w:rPr>
        <w:t>LETTER OF DISMISSAL</w:t>
      </w:r>
    </w:p>
    <w:p w14:paraId="1EEF43E6" w14:textId="77777777" w:rsidR="00877C54" w:rsidRPr="00877C54" w:rsidRDefault="00877C54" w:rsidP="00877C54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680"/>
        </w:tabs>
        <w:suppressAutoHyphens/>
        <w:spacing w:line="360" w:lineRule="auto"/>
        <w:ind w:left="-360" w:right="-34"/>
        <w:jc w:val="center"/>
        <w:rPr>
          <w:rFonts w:ascii="Arial" w:hAnsi="Arial" w:cs="Arial"/>
          <w:sz w:val="20"/>
          <w:u w:val="single"/>
        </w:rPr>
      </w:pPr>
    </w:p>
    <w:tbl>
      <w:tblPr>
        <w:tblW w:w="476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6"/>
        <w:gridCol w:w="2943"/>
        <w:gridCol w:w="2248"/>
        <w:gridCol w:w="2701"/>
      </w:tblGrid>
      <w:tr w:rsidR="00877C54" w:rsidRPr="00F60146" w14:paraId="12E5A7BF" w14:textId="77777777">
        <w:trPr>
          <w:cantSplit/>
          <w:trHeight w:val="432"/>
        </w:trPr>
        <w:tc>
          <w:tcPr>
            <w:tcW w:w="91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0C8E51" w14:textId="77777777" w:rsidR="00877C54" w:rsidRPr="00F60146" w:rsidRDefault="00877C54" w:rsidP="00B55C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BCA95E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BA633A" w14:textId="77777777" w:rsidR="00877C54" w:rsidRPr="00F60146" w:rsidRDefault="00877C54" w:rsidP="00B55C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7D6703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877C54" w:rsidRPr="00F60146" w14:paraId="6A95908C" w14:textId="77777777">
        <w:trPr>
          <w:cantSplit/>
          <w:trHeight w:val="432"/>
        </w:trPr>
        <w:tc>
          <w:tcPr>
            <w:tcW w:w="91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611312" w14:textId="77777777" w:rsidR="00877C54" w:rsidRPr="00F60146" w:rsidRDefault="00877C54" w:rsidP="00B55C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/Place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25545C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221774" w14:textId="77777777" w:rsidR="00877C54" w:rsidRPr="00F60146" w:rsidRDefault="00877C54" w:rsidP="00B55C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EA824D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6D73D21" w14:textId="77777777" w:rsidR="00D97927" w:rsidRDefault="00D97927" w:rsidP="00B55C62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spacing w:line="360" w:lineRule="auto"/>
        <w:ind w:right="-34"/>
        <w:rPr>
          <w:rFonts w:ascii="Arial" w:hAnsi="Arial" w:cs="Arial"/>
          <w:sz w:val="18"/>
          <w:szCs w:val="18"/>
        </w:rPr>
      </w:pPr>
    </w:p>
    <w:tbl>
      <w:tblPr>
        <w:tblW w:w="476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3031"/>
        <w:gridCol w:w="2248"/>
        <w:gridCol w:w="2699"/>
      </w:tblGrid>
      <w:tr w:rsidR="00877C54" w:rsidRPr="00F60146" w14:paraId="485F9638" w14:textId="77777777">
        <w:trPr>
          <w:cantSplit/>
          <w:trHeight w:val="360"/>
        </w:trPr>
        <w:tc>
          <w:tcPr>
            <w:tcW w:w="8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50CE8B" w14:textId="77777777" w:rsidR="00877C54" w:rsidRPr="00F60146" w:rsidRDefault="00877C54" w:rsidP="00B55C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 Name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105CC6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3ED32" w14:textId="77777777" w:rsidR="00877C54" w:rsidRPr="00F60146" w:rsidRDefault="00877C54" w:rsidP="00B55C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Rank/Rating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6F8C20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877C54" w:rsidRPr="00F60146" w14:paraId="0D629943" w14:textId="77777777">
        <w:trPr>
          <w:cantSplit/>
          <w:trHeight w:val="432"/>
        </w:trPr>
        <w:tc>
          <w:tcPr>
            <w:tcW w:w="8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12C015" w14:textId="77777777" w:rsidR="00877C54" w:rsidRPr="00F60146" w:rsidRDefault="00877C54" w:rsidP="00B55C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 of Incident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5FA205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16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D78317" w14:textId="77777777" w:rsidR="00877C54" w:rsidRPr="00F60146" w:rsidRDefault="00877C54" w:rsidP="00B55C62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CCEB0F" w14:textId="77777777" w:rsidR="00877C54" w:rsidRPr="00F60146" w:rsidRDefault="00877C54" w:rsidP="00B55C62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A9E47A7" w14:textId="77777777" w:rsidR="00877C54" w:rsidRDefault="00877C54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spacing w:line="360" w:lineRule="auto"/>
        <w:ind w:right="-34"/>
        <w:rPr>
          <w:rFonts w:ascii="Arial" w:hAnsi="Arial" w:cs="Arial"/>
          <w:sz w:val="18"/>
          <w:szCs w:val="18"/>
        </w:rPr>
      </w:pPr>
    </w:p>
    <w:p w14:paraId="452FA0DE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4F3B3E43" w14:textId="77777777" w:rsidR="00C05847" w:rsidRDefault="00D97927">
      <w:pPr>
        <w:pStyle w:val="BodyText2"/>
        <w:rPr>
          <w:rFonts w:ascii="Arial" w:hAnsi="Arial" w:cs="Arial"/>
          <w:sz w:val="18"/>
          <w:szCs w:val="18"/>
        </w:rPr>
      </w:pPr>
      <w:r w:rsidRPr="00877C54">
        <w:rPr>
          <w:rFonts w:ascii="Arial" w:hAnsi="Arial" w:cs="Arial"/>
          <w:sz w:val="18"/>
          <w:szCs w:val="18"/>
        </w:rPr>
        <w:t xml:space="preserve">This is to inform you that you have been dismissal from the vessel </w:t>
      </w:r>
      <w:r w:rsidR="00877C54">
        <w:rPr>
          <w:rFonts w:ascii="Arial" w:hAnsi="Arial" w:cs="Arial"/>
          <w:sz w:val="18"/>
          <w:szCs w:val="18"/>
        </w:rPr>
        <w:t>M</w:t>
      </w:r>
      <w:r w:rsidR="00C05847">
        <w:rPr>
          <w:rFonts w:ascii="Arial" w:hAnsi="Arial" w:cs="Arial"/>
          <w:sz w:val="18"/>
          <w:szCs w:val="18"/>
        </w:rPr>
        <w:t>.</w:t>
      </w:r>
      <w:r w:rsidR="00877C54">
        <w:rPr>
          <w:rFonts w:ascii="Arial" w:hAnsi="Arial" w:cs="Arial"/>
          <w:sz w:val="18"/>
          <w:szCs w:val="18"/>
        </w:rPr>
        <w:t>T</w:t>
      </w:r>
      <w:r w:rsidR="00C05847">
        <w:rPr>
          <w:rFonts w:ascii="Arial" w:hAnsi="Arial" w:cs="Arial"/>
          <w:sz w:val="18"/>
          <w:szCs w:val="18"/>
        </w:rPr>
        <w:t xml:space="preserve">. </w:t>
      </w:r>
      <w:r w:rsidR="00877C54">
        <w:rPr>
          <w:rFonts w:ascii="Arial" w:hAnsi="Arial" w:cs="Arial"/>
          <w:sz w:val="18"/>
          <w:szCs w:val="18"/>
        </w:rPr>
        <w:t xml:space="preserve">____________________ </w:t>
      </w:r>
      <w:r w:rsidRPr="00877C54">
        <w:rPr>
          <w:rFonts w:ascii="Arial" w:hAnsi="Arial" w:cs="Arial"/>
          <w:sz w:val="18"/>
          <w:szCs w:val="18"/>
        </w:rPr>
        <w:t>and will be off</w:t>
      </w:r>
      <w:r w:rsidR="00877C54">
        <w:rPr>
          <w:rFonts w:ascii="Arial" w:hAnsi="Arial" w:cs="Arial"/>
          <w:sz w:val="18"/>
          <w:szCs w:val="18"/>
        </w:rPr>
        <w:t xml:space="preserve"> </w:t>
      </w:r>
      <w:r w:rsidRPr="00877C54">
        <w:rPr>
          <w:rFonts w:ascii="Arial" w:hAnsi="Arial" w:cs="Arial"/>
          <w:sz w:val="18"/>
          <w:szCs w:val="18"/>
        </w:rPr>
        <w:t>signing</w:t>
      </w:r>
    </w:p>
    <w:p w14:paraId="2ED07379" w14:textId="77777777" w:rsidR="00D97927" w:rsidRDefault="00D97927">
      <w:pPr>
        <w:pStyle w:val="BodyText2"/>
        <w:rPr>
          <w:rFonts w:ascii="Arial" w:hAnsi="Arial" w:cs="Arial"/>
          <w:sz w:val="18"/>
          <w:szCs w:val="18"/>
        </w:rPr>
      </w:pPr>
      <w:r w:rsidRPr="00877C54">
        <w:rPr>
          <w:rFonts w:ascii="Arial" w:hAnsi="Arial" w:cs="Arial"/>
          <w:sz w:val="18"/>
          <w:szCs w:val="18"/>
        </w:rPr>
        <w:t xml:space="preserve">at </w:t>
      </w:r>
      <w:r w:rsidR="00877C54">
        <w:rPr>
          <w:rFonts w:ascii="Arial" w:hAnsi="Arial" w:cs="Arial"/>
          <w:sz w:val="18"/>
          <w:szCs w:val="18"/>
        </w:rPr>
        <w:t xml:space="preserve">__________________  </w:t>
      </w:r>
      <w:r w:rsidRPr="00877C54">
        <w:rPr>
          <w:rFonts w:ascii="Arial" w:hAnsi="Arial" w:cs="Arial"/>
          <w:sz w:val="18"/>
          <w:szCs w:val="18"/>
        </w:rPr>
        <w:t>on or about</w:t>
      </w:r>
      <w:r w:rsidR="00877C54">
        <w:rPr>
          <w:rFonts w:ascii="Arial" w:hAnsi="Arial" w:cs="Arial"/>
          <w:sz w:val="18"/>
          <w:szCs w:val="18"/>
        </w:rPr>
        <w:t xml:space="preserve"> ________________  </w:t>
      </w:r>
      <w:r w:rsidRPr="00877C54">
        <w:rPr>
          <w:rFonts w:ascii="Arial" w:hAnsi="Arial" w:cs="Arial"/>
          <w:sz w:val="18"/>
          <w:szCs w:val="18"/>
        </w:rPr>
        <w:t>for the following reasons:-</w:t>
      </w:r>
    </w:p>
    <w:p w14:paraId="0DEAA85A" w14:textId="77777777" w:rsidR="00877C54" w:rsidRPr="00877C54" w:rsidRDefault="00877C54">
      <w:pPr>
        <w:pStyle w:val="BodyText2"/>
        <w:rPr>
          <w:rFonts w:ascii="Arial" w:hAnsi="Arial" w:cs="Arial"/>
          <w:sz w:val="18"/>
          <w:szCs w:val="18"/>
        </w:rPr>
      </w:pPr>
    </w:p>
    <w:tbl>
      <w:tblPr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20"/>
      </w:tblGrid>
      <w:tr w:rsidR="00D97927" w:rsidRPr="00877C54" w14:paraId="462AF5CD" w14:textId="77777777">
        <w:trPr>
          <w:trHeight w:val="3936"/>
        </w:trPr>
        <w:tc>
          <w:tcPr>
            <w:tcW w:w="97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E492B6E" w14:textId="77777777" w:rsidR="00D97927" w:rsidRDefault="00D97927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81417A4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15DBD203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2D1471FE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0465D9E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264D7A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01B1AA4A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17DE8817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4F179E78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8273058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72767622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459EF23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7DBEBED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19ABDA95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70ED3A80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7EA3F6D" w14:textId="77777777" w:rsid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  <w:p w14:paraId="50902D69" w14:textId="77777777" w:rsidR="00877C54" w:rsidRPr="00877C54" w:rsidRDefault="00877C54" w:rsidP="00877C5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30"/>
                <w:tab w:val="left" w:pos="6660"/>
                <w:tab w:val="left" w:pos="7650"/>
                <w:tab w:val="left" w:pos="8640"/>
              </w:tabs>
              <w:suppressAutoHyphens/>
              <w:spacing w:before="90"/>
              <w:ind w:right="-34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</w:tbl>
    <w:p w14:paraId="79249F72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0D05E0C9" w14:textId="77777777" w:rsidR="00877C54" w:rsidRDefault="00877C54">
      <w:pPr>
        <w:pStyle w:val="BodyText2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58D48FA" w14:textId="77777777" w:rsidR="00D97927" w:rsidRPr="00877C54" w:rsidRDefault="00D97927">
      <w:pPr>
        <w:pStyle w:val="BodyText2"/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877C54">
        <w:rPr>
          <w:rFonts w:ascii="Arial" w:hAnsi="Arial" w:cs="Arial"/>
          <w:sz w:val="18"/>
          <w:szCs w:val="18"/>
        </w:rPr>
        <w:t>You are advised that a record of these proceedings will be entered into the vessel's logbook.</w:t>
      </w:r>
    </w:p>
    <w:p w14:paraId="08355D04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023E0CCB" w14:textId="77777777" w:rsidR="00C05847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 xml:space="preserve">You are advised to submit a written statement outlining your view of the incident and any mitigating circumstances to the </w:t>
      </w:r>
    </w:p>
    <w:p w14:paraId="217D6CEA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>Master for attachment to this letter.</w:t>
      </w:r>
    </w:p>
    <w:p w14:paraId="63C80415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0B517785" w14:textId="77777777" w:rsidR="00D97927" w:rsidRPr="00877C54" w:rsidRDefault="00D97927">
      <w:pPr>
        <w:pStyle w:val="BodyText3"/>
        <w:rPr>
          <w:rFonts w:ascii="Arial" w:hAnsi="Arial" w:cs="Arial"/>
          <w:sz w:val="18"/>
          <w:szCs w:val="18"/>
        </w:rPr>
      </w:pPr>
      <w:r w:rsidRPr="00877C54">
        <w:rPr>
          <w:rFonts w:ascii="Arial" w:hAnsi="Arial" w:cs="Arial"/>
          <w:sz w:val="18"/>
          <w:szCs w:val="18"/>
        </w:rPr>
        <w:t>A copy of this letter and all other attachments including photocopies of the logbook entry will be given to you.</w:t>
      </w:r>
    </w:p>
    <w:p w14:paraId="4F62CD48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1C6A2431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>Copies of all documents/statements relating to this dismissal notice will be sent to the Ship Managers.</w:t>
      </w:r>
    </w:p>
    <w:p w14:paraId="2EFB27E5" w14:textId="77777777" w:rsidR="00D97927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p w14:paraId="74364997" w14:textId="77777777" w:rsidR="003A05CD" w:rsidRPr="00877C54" w:rsidRDefault="003A05C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tbl>
      <w:tblPr>
        <w:tblW w:w="483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9"/>
        <w:gridCol w:w="2183"/>
        <w:gridCol w:w="1062"/>
        <w:gridCol w:w="2156"/>
        <w:gridCol w:w="2262"/>
      </w:tblGrid>
      <w:tr w:rsidR="003A05CD" w:rsidRPr="00F60146" w14:paraId="46C792D4" w14:textId="77777777">
        <w:trPr>
          <w:trHeight w:val="432"/>
        </w:trPr>
        <w:tc>
          <w:tcPr>
            <w:tcW w:w="1047" w:type="pct"/>
            <w:vAlign w:val="bottom"/>
          </w:tcPr>
          <w:p w14:paraId="61B2180B" w14:textId="77777777" w:rsidR="003A05CD" w:rsidRDefault="003A05CD" w:rsidP="008F4C84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  <w:p w14:paraId="0851574F" w14:textId="77777777" w:rsidR="003A05CD" w:rsidRPr="00F60146" w:rsidRDefault="003A05CD" w:rsidP="008F4C8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Crew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8F2819" w14:textId="77777777" w:rsidR="003A05CD" w:rsidRPr="00F60146" w:rsidRDefault="003A05CD" w:rsidP="00F623E4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48" w:type="pct"/>
          </w:tcPr>
          <w:p w14:paraId="16021BFB" w14:textId="77777777" w:rsidR="003A05CD" w:rsidRPr="00F60146" w:rsidRDefault="003A05CD" w:rsidP="008F4C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11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F817F1" w14:textId="77777777" w:rsidR="003A05CD" w:rsidRPr="00F60146" w:rsidRDefault="003A05CD" w:rsidP="008F4C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B5562" w14:textId="77777777" w:rsidR="003A05CD" w:rsidRPr="00F60146" w:rsidRDefault="003A05CD" w:rsidP="008F4C84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A05CD" w:rsidRPr="00F60146" w14:paraId="1ED960A5" w14:textId="77777777">
        <w:trPr>
          <w:trHeight w:val="432"/>
        </w:trPr>
        <w:tc>
          <w:tcPr>
            <w:tcW w:w="1047" w:type="pct"/>
            <w:vAlign w:val="bottom"/>
          </w:tcPr>
          <w:p w14:paraId="71589D2A" w14:textId="77777777" w:rsidR="003A05CD" w:rsidRPr="00877C54" w:rsidRDefault="003A05CD" w:rsidP="008F4C8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77C54">
              <w:rPr>
                <w:rFonts w:ascii="Arial" w:hAnsi="Arial" w:cs="Arial"/>
                <w:b/>
                <w:spacing w:val="-3"/>
                <w:sz w:val="18"/>
                <w:szCs w:val="18"/>
              </w:rPr>
              <w:t xml:space="preserve">Receipt acknowledged </w:t>
            </w:r>
            <w:r w:rsidRPr="00877C54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923F67" w14:textId="77777777" w:rsidR="003A05CD" w:rsidRPr="00F60146" w:rsidRDefault="003A05CD" w:rsidP="00F623E4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48" w:type="pct"/>
          </w:tcPr>
          <w:p w14:paraId="58974907" w14:textId="77777777" w:rsidR="003A05CD" w:rsidRPr="00F60146" w:rsidRDefault="003A05CD" w:rsidP="008F4C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11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D98010" w14:textId="77777777" w:rsidR="003A05CD" w:rsidRPr="00F60146" w:rsidRDefault="003A05CD" w:rsidP="008F4C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2BC95" w14:textId="77777777" w:rsidR="003A05CD" w:rsidRPr="00F60146" w:rsidRDefault="003A05CD" w:rsidP="008F4C84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45D5C7B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</w:p>
    <w:p w14:paraId="5CB1998C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  <w:r w:rsidRPr="00877C54">
        <w:rPr>
          <w:rFonts w:ascii="Arial" w:hAnsi="Arial" w:cs="Arial"/>
          <w:spacing w:val="-3"/>
          <w:sz w:val="18"/>
          <w:szCs w:val="18"/>
        </w:rPr>
        <w:tab/>
      </w:r>
    </w:p>
    <w:p w14:paraId="245C78E9" w14:textId="77777777" w:rsidR="00D97927" w:rsidRPr="00877C54" w:rsidRDefault="00D9792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30"/>
          <w:tab w:val="left" w:pos="6660"/>
          <w:tab w:val="left" w:pos="7650"/>
          <w:tab w:val="left" w:pos="8640"/>
        </w:tabs>
        <w:suppressAutoHyphens/>
        <w:ind w:right="-34"/>
        <w:jc w:val="both"/>
        <w:rPr>
          <w:rFonts w:ascii="Arial" w:hAnsi="Arial" w:cs="Arial"/>
          <w:spacing w:val="-3"/>
          <w:sz w:val="18"/>
          <w:szCs w:val="18"/>
        </w:rPr>
      </w:pPr>
    </w:p>
    <w:sectPr w:rsidR="00D97927" w:rsidRPr="00877C54" w:rsidSect="00487C80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0" w:right="869" w:bottom="1440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1F3A7" w14:textId="77777777" w:rsidR="0000016B" w:rsidRDefault="0000016B">
      <w:r>
        <w:separator/>
      </w:r>
    </w:p>
  </w:endnote>
  <w:endnote w:type="continuationSeparator" w:id="0">
    <w:p w14:paraId="3354CDFF" w14:textId="77777777" w:rsidR="0000016B" w:rsidRDefault="0000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E368" w14:textId="77777777" w:rsidR="00B55C62" w:rsidRDefault="00B55C62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55C62" w:rsidRPr="002F2B8B" w14:paraId="73A87B7F" w14:textId="77777777" w:rsidTr="00487C80">
      <w:trPr>
        <w:trHeight w:hRule="exact" w:val="227"/>
      </w:trPr>
      <w:tc>
        <w:tcPr>
          <w:tcW w:w="1134" w:type="dxa"/>
          <w:shd w:val="clear" w:color="auto" w:fill="auto"/>
        </w:tcPr>
        <w:p w14:paraId="5D0EBF35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9CA3776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SP030</w:t>
          </w:r>
        </w:p>
      </w:tc>
      <w:tc>
        <w:tcPr>
          <w:tcW w:w="1134" w:type="dxa"/>
          <w:shd w:val="clear" w:color="auto" w:fill="auto"/>
        </w:tcPr>
        <w:p w14:paraId="7DBE7039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0DE42A0E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52E0B92" w14:textId="77777777" w:rsidR="00B55C62" w:rsidRPr="002F2B8B" w:rsidRDefault="00487C80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527E8128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5A2DC04F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8377C4E" w14:textId="77777777" w:rsidR="00B55C62" w:rsidRPr="002F2B8B" w:rsidRDefault="00487C80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B55C62" w:rsidRPr="002F2B8B" w14:paraId="13C06140" w14:textId="77777777" w:rsidTr="00487C80">
      <w:trPr>
        <w:trHeight w:hRule="exact" w:val="227"/>
      </w:trPr>
      <w:tc>
        <w:tcPr>
          <w:tcW w:w="1134" w:type="dxa"/>
          <w:shd w:val="clear" w:color="auto" w:fill="auto"/>
        </w:tcPr>
        <w:p w14:paraId="2196BC10" w14:textId="77777777" w:rsidR="00B55C62" w:rsidRPr="002F2B8B" w:rsidRDefault="00860AD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EB96E48" w14:textId="77777777" w:rsidR="00B55C62" w:rsidRPr="002F2B8B" w:rsidRDefault="00860AD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1AC88A0A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1A6458DC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6B19E61" w14:textId="77777777" w:rsidR="00B55C62" w:rsidRPr="002F2B8B" w:rsidRDefault="00487C80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715BA64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579C6F49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7661F02" w14:textId="77777777" w:rsidR="00B55C62" w:rsidRPr="002F2B8B" w:rsidRDefault="00B55C62" w:rsidP="002F2B8B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860AD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860AD2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2F2B8B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565F9FB4" w14:textId="77777777" w:rsidR="00B55C62" w:rsidRDefault="00B55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CAC12" w14:textId="77777777" w:rsidR="0000016B" w:rsidRDefault="0000016B">
      <w:r>
        <w:separator/>
      </w:r>
    </w:p>
  </w:footnote>
  <w:footnote w:type="continuationSeparator" w:id="0">
    <w:p w14:paraId="66E5B0C1" w14:textId="77777777" w:rsidR="0000016B" w:rsidRDefault="00000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3E0F9" w14:textId="77777777" w:rsidR="00487C80" w:rsidRDefault="006238CA">
    <w:pPr>
      <w:pStyle w:val="Header"/>
    </w:pPr>
    <w:r>
      <w:pict w14:anchorId="6540DD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4.75pt;height:43.6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288E3" w14:textId="77777777" w:rsidR="00B55C62" w:rsidRPr="00487C80" w:rsidRDefault="0000016B" w:rsidP="00487C80">
    <w:pPr>
      <w:pStyle w:val="Header"/>
    </w:pPr>
    <w:r>
      <w:pict w14:anchorId="04702F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5.25pt;height:43.6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4CCEC" w14:textId="77777777" w:rsidR="00487C80" w:rsidRDefault="006238CA">
    <w:pPr>
      <w:pStyle w:val="Header"/>
    </w:pPr>
    <w:r>
      <w:pict w14:anchorId="5EDE0C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94.75pt;height:43.6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E8D"/>
    <w:rsid w:val="0000016B"/>
    <w:rsid w:val="000E2A66"/>
    <w:rsid w:val="0018733C"/>
    <w:rsid w:val="002A1BAD"/>
    <w:rsid w:val="002C35B7"/>
    <w:rsid w:val="002F2B8B"/>
    <w:rsid w:val="003A05CD"/>
    <w:rsid w:val="003B074D"/>
    <w:rsid w:val="00462827"/>
    <w:rsid w:val="00487C80"/>
    <w:rsid w:val="004B3117"/>
    <w:rsid w:val="00520E10"/>
    <w:rsid w:val="005E2985"/>
    <w:rsid w:val="006238CA"/>
    <w:rsid w:val="00716E8D"/>
    <w:rsid w:val="00735109"/>
    <w:rsid w:val="00860AD2"/>
    <w:rsid w:val="00877C54"/>
    <w:rsid w:val="008B56FA"/>
    <w:rsid w:val="008D6555"/>
    <w:rsid w:val="008F4C84"/>
    <w:rsid w:val="00970EE0"/>
    <w:rsid w:val="00A56A42"/>
    <w:rsid w:val="00A9745D"/>
    <w:rsid w:val="00AE47F4"/>
    <w:rsid w:val="00B04205"/>
    <w:rsid w:val="00B55C62"/>
    <w:rsid w:val="00B61970"/>
    <w:rsid w:val="00B63B58"/>
    <w:rsid w:val="00C05847"/>
    <w:rsid w:val="00D97927"/>
    <w:rsid w:val="00E163CD"/>
    <w:rsid w:val="00E46132"/>
    <w:rsid w:val="00E72271"/>
    <w:rsid w:val="00F623E4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08372"/>
  <w15:chartTrackingRefBased/>
  <w15:docId w15:val="{FA00F6D7-D66D-4F18-AA68-153BA88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uiPriority w:val="99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030"/>
        <w:tab w:val="left" w:pos="6660"/>
        <w:tab w:val="left" w:pos="7650"/>
        <w:tab w:val="left" w:pos="8640"/>
      </w:tabs>
      <w:suppressAutoHyphens/>
      <w:ind w:right="-34"/>
      <w:jc w:val="both"/>
    </w:pPr>
    <w:rPr>
      <w:spacing w:val="-3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2F2B8B"/>
    <w:rPr>
      <w:sz w:val="16"/>
      <w:lang w:val="en-GB"/>
    </w:rPr>
  </w:style>
  <w:style w:type="paragraph" w:styleId="BalloonText">
    <w:name w:val="Balloon Text"/>
    <w:basedOn w:val="Normal"/>
    <w:link w:val="BalloonTextChar"/>
    <w:rsid w:val="002F2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2B8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109</vt:lpstr>
    </vt:vector>
  </TitlesOfParts>
  <Company>Personal Application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109</dc:title>
  <dc:subject>letter of dismissal </dc:subject>
  <dc:creator>kambol lok</dc:creator>
  <cp:keywords/>
  <dc:description>12/02 R1 File MX2_x000d_
_x000d_
Letter of Dismissal_x000d_
_x000d_
</dc:description>
  <cp:lastModifiedBy>M. L. Tsang</cp:lastModifiedBy>
  <cp:revision>6</cp:revision>
  <cp:lastPrinted>2011-03-24T03:56:00Z</cp:lastPrinted>
  <dcterms:created xsi:type="dcterms:W3CDTF">2020-10-20T06:32:00Z</dcterms:created>
  <dcterms:modified xsi:type="dcterms:W3CDTF">2020-10-25T02:13:00Z</dcterms:modified>
</cp:coreProperties>
</file>