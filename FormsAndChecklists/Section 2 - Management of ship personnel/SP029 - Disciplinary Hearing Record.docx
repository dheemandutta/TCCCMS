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227E" w14:textId="77777777" w:rsidR="006A2340" w:rsidRDefault="006A2340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ind w:left="-360" w:right="-34"/>
        <w:rPr>
          <w:rFonts w:ascii="Arial" w:hAnsi="Arial" w:cs="Arial"/>
          <w:b/>
          <w:sz w:val="18"/>
          <w:szCs w:val="18"/>
        </w:rPr>
      </w:pPr>
    </w:p>
    <w:p w14:paraId="4A67415F" w14:textId="77777777" w:rsidR="00946FC6" w:rsidRPr="002B1B80" w:rsidRDefault="002B1B80" w:rsidP="002B1B80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 w:rsidRPr="002B1B80">
        <w:rPr>
          <w:rFonts w:ascii="Arial" w:hAnsi="Arial" w:cs="Arial"/>
          <w:b/>
          <w:sz w:val="20"/>
          <w:u w:val="single"/>
        </w:rPr>
        <w:t>DISCIPLINARY</w:t>
      </w:r>
      <w:r w:rsidR="00087540">
        <w:rPr>
          <w:rFonts w:ascii="Arial" w:hAnsi="Arial" w:cs="Arial"/>
          <w:b/>
          <w:sz w:val="20"/>
          <w:u w:val="single"/>
        </w:rPr>
        <w:t xml:space="preserve"> HEARING RECORD</w:t>
      </w:r>
    </w:p>
    <w:p w14:paraId="7643AE41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D80DE2A" w14:textId="77777777" w:rsidR="00946FC6" w:rsidRDefault="00946FC6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15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2468"/>
        <w:gridCol w:w="2862"/>
        <w:gridCol w:w="2357"/>
      </w:tblGrid>
      <w:tr w:rsidR="00A25509" w:rsidRPr="00F60146" w14:paraId="5836240D" w14:textId="77777777">
        <w:trPr>
          <w:cantSplit/>
        </w:trPr>
        <w:tc>
          <w:tcPr>
            <w:tcW w:w="10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7B01F" w14:textId="77777777" w:rsidR="006A2340" w:rsidRPr="00F60146" w:rsidRDefault="006A2340" w:rsidP="00A25509">
            <w:pPr>
              <w:spacing w:before="60" w:after="60"/>
              <w:ind w:left="-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C7E50" w14:textId="77777777" w:rsidR="006A2340" w:rsidRPr="00F60146" w:rsidRDefault="006A2340" w:rsidP="006A234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6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D69004" w14:textId="77777777" w:rsidR="006A2340" w:rsidRPr="00F60146" w:rsidRDefault="006A2340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5FB1D6" w14:textId="77777777" w:rsidR="006A2340" w:rsidRPr="00F60146" w:rsidRDefault="006A2340" w:rsidP="006A234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5509" w:rsidRPr="00F60146" w14:paraId="25EE2696" w14:textId="77777777">
        <w:trPr>
          <w:cantSplit/>
        </w:trPr>
        <w:tc>
          <w:tcPr>
            <w:tcW w:w="10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1E13D" w14:textId="77777777" w:rsidR="006A2340" w:rsidRPr="00F60146" w:rsidRDefault="006A2340" w:rsidP="00A25509">
            <w:pPr>
              <w:spacing w:before="60" w:after="60"/>
              <w:ind w:left="-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/Place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FAA4D2" w14:textId="77777777" w:rsidR="006A2340" w:rsidRPr="00F60146" w:rsidRDefault="006A2340" w:rsidP="00A25509">
            <w:pPr>
              <w:spacing w:before="120" w:after="120"/>
              <w:ind w:right="254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6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91E6F5" w14:textId="77777777" w:rsidR="006A2340" w:rsidRPr="00F60146" w:rsidRDefault="006A2340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</w:t>
            </w:r>
            <w:r w:rsidR="0008754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(From </w:t>
            </w:r>
            <w:r w:rsidR="00DC67D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–</w:t>
            </w:r>
            <w:r w:rsidR="0008754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To</w:t>
            </w:r>
            <w:proofErr w:type="gramStart"/>
            <w:r w:rsidR="00DC67D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  <w:r w:rsidR="00087540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20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5F03D" w14:textId="77777777" w:rsidR="006A2340" w:rsidRPr="00F60146" w:rsidRDefault="006A2340" w:rsidP="00584DF7">
            <w:pPr>
              <w:spacing w:before="120" w:after="120"/>
              <w:ind w:right="104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3C4B0B7B" w14:textId="77777777" w:rsid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7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2"/>
        <w:gridCol w:w="2477"/>
        <w:gridCol w:w="783"/>
        <w:gridCol w:w="2100"/>
        <w:gridCol w:w="2368"/>
      </w:tblGrid>
      <w:tr w:rsidR="00DC67D6" w:rsidRPr="00F60146" w14:paraId="097E8371" w14:textId="77777777">
        <w:trPr>
          <w:cantSplit/>
        </w:trPr>
        <w:tc>
          <w:tcPr>
            <w:tcW w:w="1041" w:type="pct"/>
            <w:vAlign w:val="bottom"/>
          </w:tcPr>
          <w:p w14:paraId="26042FFF" w14:textId="77777777" w:rsidR="00DC67D6" w:rsidRPr="00F6014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B219F7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01" w:type="pct"/>
          </w:tcPr>
          <w:p w14:paraId="109AC16B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FAF18D" w14:textId="77777777" w:rsidR="00DC67D6" w:rsidRPr="00F6014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11733C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DC67D6" w:rsidRPr="00F60146" w14:paraId="309DE7FD" w14:textId="77777777">
        <w:trPr>
          <w:cantSplit/>
        </w:trPr>
        <w:tc>
          <w:tcPr>
            <w:tcW w:w="1041" w:type="pct"/>
            <w:vAlign w:val="bottom"/>
          </w:tcPr>
          <w:p w14:paraId="558533D5" w14:textId="77777777" w:rsidR="00DC67D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Friend Name: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224B8A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01" w:type="pct"/>
          </w:tcPr>
          <w:p w14:paraId="28B8F32E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5603E6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E086BE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C67D6" w:rsidRPr="00F60146" w14:paraId="3BDC7A8C" w14:textId="77777777">
        <w:trPr>
          <w:cantSplit/>
        </w:trPr>
        <w:tc>
          <w:tcPr>
            <w:tcW w:w="1041" w:type="pct"/>
            <w:vAlign w:val="bottom"/>
          </w:tcPr>
          <w:p w14:paraId="34D99AE5" w14:textId="77777777" w:rsidR="00DC67D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Panel Member Name: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180FB2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01" w:type="pct"/>
          </w:tcPr>
          <w:p w14:paraId="051EE49A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349F9F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DC48AA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C67D6" w:rsidRPr="00F60146" w14:paraId="1021E807" w14:textId="77777777">
        <w:trPr>
          <w:cantSplit/>
        </w:trPr>
        <w:tc>
          <w:tcPr>
            <w:tcW w:w="1041" w:type="pct"/>
            <w:vAlign w:val="bottom"/>
          </w:tcPr>
          <w:p w14:paraId="14563011" w14:textId="77777777" w:rsidR="00DC67D6" w:rsidRPr="00F60146" w:rsidRDefault="00DC67D6" w:rsidP="00381F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Misconduct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7EC288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01" w:type="pct"/>
          </w:tcPr>
          <w:p w14:paraId="1EF9CAC1" w14:textId="77777777" w:rsidR="00DC67D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0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E3FE70" w14:textId="77777777" w:rsidR="00DC67D6" w:rsidRPr="00F60146" w:rsidRDefault="00DC67D6" w:rsidP="006A234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Date/Time of Incident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514F6" w14:textId="77777777" w:rsidR="00DC67D6" w:rsidRPr="00F60146" w:rsidRDefault="00DC67D6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FCF1308" w14:textId="77777777" w:rsidR="006A2340" w:rsidRP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461A067A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20"/>
      </w:tblGrid>
      <w:tr w:rsidR="00946FC6" w:rsidRPr="006A2340" w14:paraId="622C29C3" w14:textId="77777777">
        <w:trPr>
          <w:trHeight w:val="1622"/>
        </w:trPr>
        <w:tc>
          <w:tcPr>
            <w:tcW w:w="9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F7757CD" w14:textId="77777777" w:rsidR="00E95416" w:rsidRPr="002B1B80" w:rsidRDefault="00E95416" w:rsidP="00E95416">
            <w:pPr>
              <w:pStyle w:val="Plain"/>
              <w:spacing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Hearing Statement</w:t>
            </w:r>
            <w:r w:rsidRPr="002B1B80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50703960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7C55F2E9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0854C916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7B30EF5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B51AF28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7B98FC9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4CDEE67" w14:textId="77777777" w:rsidR="003F5105" w:rsidRDefault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4B3FE432" w14:textId="77777777" w:rsidR="00584DF7" w:rsidRDefault="00584DF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6D2238E3" w14:textId="77777777" w:rsidR="00584DF7" w:rsidRDefault="00584DF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54ED5DCA" w14:textId="77777777" w:rsidR="00584DF7" w:rsidRDefault="00584DF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</w:p>
          <w:p w14:paraId="3133FC01" w14:textId="77777777" w:rsidR="00946FC6" w:rsidRPr="006A2340" w:rsidRDefault="00946FC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6A23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6A2340">
              <w:rPr>
                <w:rFonts w:ascii="Arial" w:hAnsi="Arial" w:cs="Arial"/>
                <w:sz w:val="18"/>
                <w:szCs w:val="18"/>
              </w:rPr>
              <w:instrText xml:space="preserve">PRIVATE </w:instrText>
            </w:r>
            <w:r w:rsidRPr="006A234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257823D" w14:textId="77777777" w:rsidR="00946FC6" w:rsidRPr="006A2340" w:rsidRDefault="00946FC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after="54"/>
              <w:ind w:right="-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416" w:rsidRPr="006A2340" w14:paraId="7FA1EDA5" w14:textId="77777777">
        <w:trPr>
          <w:trHeight w:val="1458"/>
        </w:trPr>
        <w:tc>
          <w:tcPr>
            <w:tcW w:w="9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34B023E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b/>
                <w:sz w:val="18"/>
                <w:szCs w:val="18"/>
              </w:rPr>
            </w:pPr>
            <w:r w:rsidRPr="00E95416">
              <w:rPr>
                <w:rFonts w:ascii="Arial" w:hAnsi="Arial" w:cs="Arial"/>
                <w:b/>
                <w:sz w:val="18"/>
                <w:szCs w:val="18"/>
              </w:rPr>
              <w:t>Master Decision:</w:t>
            </w:r>
          </w:p>
        </w:tc>
      </w:tr>
      <w:tr w:rsidR="00E95416" w:rsidRPr="006A2340" w14:paraId="614186B8" w14:textId="77777777">
        <w:trPr>
          <w:trHeight w:val="726"/>
        </w:trPr>
        <w:tc>
          <w:tcPr>
            <w:tcW w:w="9720" w:type="dxa"/>
            <w:tcBorders>
              <w:top w:val="double" w:sz="6" w:space="0" w:color="auto"/>
            </w:tcBorders>
          </w:tcPr>
          <w:p w14:paraId="0226CD14" w14:textId="77777777" w:rsidR="00E95416" w:rsidRPr="00E95416" w:rsidRDefault="00E95416" w:rsidP="003F5105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120"/>
              <w:ind w:right="-2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Notes: </w:t>
            </w:r>
            <w:r w:rsidRPr="00E95416">
              <w:rPr>
                <w:rFonts w:ascii="Arial" w:hAnsi="Arial" w:cs="Arial"/>
                <w:sz w:val="18"/>
                <w:szCs w:val="18"/>
              </w:rPr>
              <w:t>1. Before the hearing, the crew is advised that he has the right to have a friend to speak on his behalf.</w:t>
            </w:r>
          </w:p>
          <w:p w14:paraId="25962EBE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E95416">
              <w:rPr>
                <w:rFonts w:ascii="Arial" w:hAnsi="Arial" w:cs="Arial"/>
                <w:sz w:val="18"/>
                <w:szCs w:val="18"/>
              </w:rPr>
              <w:t xml:space="preserve">            2. During the hearing, the crew understands the allegation and whether he admits or deny.</w:t>
            </w:r>
          </w:p>
          <w:p w14:paraId="0D8BE487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z w:val="18"/>
                <w:szCs w:val="18"/>
              </w:rPr>
            </w:pPr>
            <w:r w:rsidRPr="00E95416">
              <w:rPr>
                <w:rFonts w:ascii="Arial" w:hAnsi="Arial" w:cs="Arial"/>
                <w:sz w:val="18"/>
                <w:szCs w:val="18"/>
              </w:rPr>
              <w:t xml:space="preserve">            3. Crew has the right to present his own statement of </w:t>
            </w:r>
            <w:proofErr w:type="spellStart"/>
            <w:r w:rsidRPr="00E95416">
              <w:rPr>
                <w:rFonts w:ascii="Arial" w:hAnsi="Arial" w:cs="Arial"/>
                <w:sz w:val="18"/>
                <w:szCs w:val="18"/>
              </w:rPr>
              <w:t>defense</w:t>
            </w:r>
            <w:proofErr w:type="spellEnd"/>
            <w:r w:rsidRPr="00E95416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ACACDAF" w14:textId="77777777" w:rsidR="00E95416" w:rsidRPr="00E95416" w:rsidRDefault="00E9541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180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729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b/>
                <w:sz w:val="18"/>
                <w:szCs w:val="18"/>
              </w:rPr>
            </w:pPr>
            <w:r w:rsidRPr="00E95416">
              <w:rPr>
                <w:rFonts w:ascii="Arial" w:hAnsi="Arial" w:cs="Arial"/>
                <w:sz w:val="18"/>
                <w:szCs w:val="18"/>
              </w:rPr>
              <w:t xml:space="preserve">            4. Crew understands the decision and whether he </w:t>
            </w:r>
            <w:r w:rsidR="00255C32" w:rsidRPr="00E95416">
              <w:rPr>
                <w:rFonts w:ascii="Arial" w:hAnsi="Arial" w:cs="Arial"/>
                <w:sz w:val="18"/>
                <w:szCs w:val="18"/>
              </w:rPr>
              <w:t>wants</w:t>
            </w:r>
            <w:r w:rsidRPr="00E95416">
              <w:rPr>
                <w:rFonts w:ascii="Arial" w:hAnsi="Arial" w:cs="Arial"/>
                <w:sz w:val="18"/>
                <w:szCs w:val="18"/>
              </w:rPr>
              <w:t xml:space="preserve"> to make a final statement.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14:paraId="29DA1A03" w14:textId="77777777" w:rsidR="00946FC6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2F249E69" w14:textId="77777777" w:rsid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814" w:type="pct"/>
        <w:tblInd w:w="1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6"/>
        <w:gridCol w:w="2614"/>
        <w:gridCol w:w="1080"/>
        <w:gridCol w:w="1815"/>
        <w:gridCol w:w="2660"/>
      </w:tblGrid>
      <w:tr w:rsidR="00FB0861" w:rsidRPr="00F60146" w14:paraId="52034A74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FA43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41" w:type="pct"/>
            <w:tcBorders>
              <w:bottom w:val="single" w:sz="8" w:space="0" w:color="auto"/>
            </w:tcBorders>
            <w:vAlign w:val="center"/>
          </w:tcPr>
          <w:p w14:paraId="20D6A732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65D8EE3F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4E38D2DC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Master Name: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E11F1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B0861" w:rsidRPr="00F60146" w14:paraId="4780D146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C2060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4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82F3B7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0CCCA274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2180F011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6914B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B0861" w:rsidRPr="00F60146" w14:paraId="4C6A29BA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93AE7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341" w:type="pct"/>
            <w:tcBorders>
              <w:top w:val="single" w:sz="8" w:space="0" w:color="auto"/>
            </w:tcBorders>
            <w:vAlign w:val="center"/>
          </w:tcPr>
          <w:p w14:paraId="15858CE8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3F7B63B8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7BAD4F99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66" w:type="pct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3A4E8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B0861" w:rsidRPr="00F60146" w14:paraId="4FF20BF9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FAF6C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Friend Name:</w:t>
            </w:r>
          </w:p>
        </w:tc>
        <w:tc>
          <w:tcPr>
            <w:tcW w:w="1341" w:type="pct"/>
            <w:tcBorders>
              <w:bottom w:val="single" w:sz="8" w:space="0" w:color="auto"/>
            </w:tcBorders>
            <w:vAlign w:val="center"/>
          </w:tcPr>
          <w:p w14:paraId="7D897675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1D925780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123379AF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Witness Name: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FDA2E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B0861" w:rsidRPr="00F60146" w14:paraId="5AD1DA02" w14:textId="77777777">
        <w:trPr>
          <w:trHeight w:val="331"/>
        </w:trPr>
        <w:tc>
          <w:tcPr>
            <w:tcW w:w="80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23390" w14:textId="77777777" w:rsidR="00FB0861" w:rsidRPr="00F60146" w:rsidRDefault="00FB0861" w:rsidP="00584DF7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4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40E891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54" w:type="pct"/>
            <w:vAlign w:val="center"/>
          </w:tcPr>
          <w:p w14:paraId="0126C092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31" w:type="pct"/>
            <w:vAlign w:val="center"/>
          </w:tcPr>
          <w:p w14:paraId="46B655DD" w14:textId="77777777" w:rsidR="00FB0861" w:rsidRPr="00FB0861" w:rsidRDefault="00FB0861" w:rsidP="00584DF7">
            <w:pPr>
              <w:ind w:right="66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B0861">
              <w:rPr>
                <w:rFonts w:ascii="Arial" w:hAnsi="Arial" w:cs="Arial"/>
                <w:b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8DB4C" w14:textId="77777777" w:rsidR="00FB0861" w:rsidRPr="00F60146" w:rsidRDefault="00FB08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FA5720B" w14:textId="77777777" w:rsidR="006A2340" w:rsidRP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4914D860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sectPr w:rsidR="00946FC6" w:rsidRPr="006A2340" w:rsidSect="00A830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869" w:bottom="97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33EB3" w14:textId="77777777" w:rsidR="00C11B55" w:rsidRDefault="00C11B55">
      <w:r>
        <w:separator/>
      </w:r>
    </w:p>
  </w:endnote>
  <w:endnote w:type="continuationSeparator" w:id="0">
    <w:p w14:paraId="64F82ECE" w14:textId="77777777" w:rsidR="00C11B55" w:rsidRDefault="00C1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FC432" w14:textId="77777777" w:rsidR="00C55B3F" w:rsidRDefault="00C55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A20A4" w14:textId="77777777" w:rsidR="00CE01E9" w:rsidRDefault="00CE01E9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E01E9" w:rsidRPr="007132E1" w14:paraId="5E5FB55A" w14:textId="77777777" w:rsidTr="00A8308C">
      <w:trPr>
        <w:trHeight w:hRule="exact" w:val="227"/>
      </w:trPr>
      <w:tc>
        <w:tcPr>
          <w:tcW w:w="1134" w:type="dxa"/>
          <w:shd w:val="clear" w:color="auto" w:fill="auto"/>
        </w:tcPr>
        <w:p w14:paraId="0E53131D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41109B7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SP029</w:t>
          </w:r>
        </w:p>
      </w:tc>
      <w:tc>
        <w:tcPr>
          <w:tcW w:w="1134" w:type="dxa"/>
          <w:shd w:val="clear" w:color="auto" w:fill="auto"/>
        </w:tcPr>
        <w:p w14:paraId="3CAE8494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E20E61B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F284019" w14:textId="77777777" w:rsidR="00CE01E9" w:rsidRPr="007132E1" w:rsidRDefault="00A8308C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662FD1F3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396536F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90BA257" w14:textId="77777777" w:rsidR="00CE01E9" w:rsidRPr="007132E1" w:rsidRDefault="00A8308C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CE01E9" w:rsidRPr="007132E1" w14:paraId="1C9DE27A" w14:textId="77777777" w:rsidTr="00A8308C">
      <w:trPr>
        <w:trHeight w:hRule="exact" w:val="227"/>
      </w:trPr>
      <w:tc>
        <w:tcPr>
          <w:tcW w:w="1134" w:type="dxa"/>
          <w:shd w:val="clear" w:color="auto" w:fill="auto"/>
        </w:tcPr>
        <w:p w14:paraId="18BD1E0E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A36C931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12D128EE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D1BFAEA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E94F403" w14:textId="77777777" w:rsidR="00847CCF" w:rsidRDefault="00847CCF" w:rsidP="00847CCF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3575D5A6" w14:textId="75A31C0E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49217DA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3A9B1CD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016FABC" w14:textId="77777777" w:rsidR="00CE01E9" w:rsidRPr="007132E1" w:rsidRDefault="00CE01E9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255C3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2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70063689" w14:textId="77777777" w:rsidR="00CE01E9" w:rsidRDefault="00CE01E9" w:rsidP="007132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2612" w14:textId="77777777" w:rsidR="00C55B3F" w:rsidRDefault="00C55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D8116" w14:textId="77777777" w:rsidR="00C11B55" w:rsidRDefault="00C11B55">
      <w:r>
        <w:separator/>
      </w:r>
    </w:p>
  </w:footnote>
  <w:footnote w:type="continuationSeparator" w:id="0">
    <w:p w14:paraId="16D14336" w14:textId="77777777" w:rsidR="00C11B55" w:rsidRDefault="00C1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9F78" w14:textId="77777777" w:rsidR="00A8308C" w:rsidRDefault="00847CCF">
    <w:pPr>
      <w:pStyle w:val="Header"/>
    </w:pPr>
    <w:r>
      <w:pict w14:anchorId="5598C7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09DB4" w14:textId="4F5E243A" w:rsidR="00CE01E9" w:rsidRPr="00A8308C" w:rsidRDefault="00847CCF" w:rsidP="00A8308C">
    <w:pPr>
      <w:pStyle w:val="Header"/>
    </w:pPr>
    <w:r>
      <w:pict w14:anchorId="01E1D2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A0857" w14:textId="77777777" w:rsidR="00A8308C" w:rsidRDefault="00847CCF">
    <w:pPr>
      <w:pStyle w:val="Header"/>
    </w:pPr>
    <w:r>
      <w:pict w14:anchorId="3AB0A9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95pt;height:43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2C13"/>
    <w:rsid w:val="00087540"/>
    <w:rsid w:val="000C67D5"/>
    <w:rsid w:val="0014022F"/>
    <w:rsid w:val="001637C2"/>
    <w:rsid w:val="00255C32"/>
    <w:rsid w:val="002B1B80"/>
    <w:rsid w:val="00381F00"/>
    <w:rsid w:val="003B7C5C"/>
    <w:rsid w:val="003D7AB8"/>
    <w:rsid w:val="003F5105"/>
    <w:rsid w:val="004029CE"/>
    <w:rsid w:val="004338FB"/>
    <w:rsid w:val="00565E53"/>
    <w:rsid w:val="00584DF7"/>
    <w:rsid w:val="00585128"/>
    <w:rsid w:val="00640822"/>
    <w:rsid w:val="0067506A"/>
    <w:rsid w:val="006A2340"/>
    <w:rsid w:val="007132E1"/>
    <w:rsid w:val="00735792"/>
    <w:rsid w:val="0079445B"/>
    <w:rsid w:val="007A3901"/>
    <w:rsid w:val="00847CCF"/>
    <w:rsid w:val="009001FE"/>
    <w:rsid w:val="00946FC6"/>
    <w:rsid w:val="009652EC"/>
    <w:rsid w:val="00A25509"/>
    <w:rsid w:val="00A75A5F"/>
    <w:rsid w:val="00A8308C"/>
    <w:rsid w:val="00A9660C"/>
    <w:rsid w:val="00B048FC"/>
    <w:rsid w:val="00B56497"/>
    <w:rsid w:val="00B82C13"/>
    <w:rsid w:val="00C11B55"/>
    <w:rsid w:val="00C517BC"/>
    <w:rsid w:val="00C55B3F"/>
    <w:rsid w:val="00CE01E9"/>
    <w:rsid w:val="00D73B6C"/>
    <w:rsid w:val="00DC67D6"/>
    <w:rsid w:val="00DD5DA5"/>
    <w:rsid w:val="00E86769"/>
    <w:rsid w:val="00E95416"/>
    <w:rsid w:val="00EC5B06"/>
    <w:rsid w:val="00F0406E"/>
    <w:rsid w:val="00F16920"/>
    <w:rsid w:val="00F17A1E"/>
    <w:rsid w:val="00F52980"/>
    <w:rsid w:val="00FB0861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00387"/>
  <w15:chartTrackingRefBased/>
  <w15:docId w15:val="{0C260CF1-4BB7-40D7-A85C-79234814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030"/>
        <w:tab w:val="left" w:pos="6660"/>
        <w:tab w:val="left" w:pos="7650"/>
        <w:tab w:val="left" w:pos="8640"/>
      </w:tabs>
      <w:suppressAutoHyphens/>
      <w:ind w:right="-34"/>
      <w:jc w:val="both"/>
    </w:pPr>
    <w:rPr>
      <w:spacing w:val="-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7132E1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110</vt:lpstr>
    </vt:vector>
  </TitlesOfParts>
  <Company>Personal Application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110</dc:title>
  <dc:subject>disciplinary/dismissal statement by offending seafarer</dc:subject>
  <dc:creator>kambol lok</dc:creator>
  <cp:keywords/>
  <dc:description>12/02 R1 File MX2_x000d_
_x000d_
Disciplinary/Dismissal Statement by Offending Seafarer_x000d_
</dc:description>
  <cp:lastModifiedBy>Amitabh Singh</cp:lastModifiedBy>
  <cp:revision>8</cp:revision>
  <cp:lastPrinted>2013-04-16T04:36:00Z</cp:lastPrinted>
  <dcterms:created xsi:type="dcterms:W3CDTF">2020-10-20T06:32:00Z</dcterms:created>
  <dcterms:modified xsi:type="dcterms:W3CDTF">2021-03-24T08:22:00Z</dcterms:modified>
</cp:coreProperties>
</file>