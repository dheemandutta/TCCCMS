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7170A" w14:textId="77777777" w:rsidR="003069CF" w:rsidRDefault="003069CF" w:rsidP="00952484">
      <w:pPr>
        <w:pStyle w:val="SecondLevel"/>
        <w:numPr>
          <w:ilvl w:val="0"/>
          <w:numId w:val="0"/>
        </w:num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5625"/>
      </w:tblGrid>
      <w:tr w:rsidR="004446D9" w14:paraId="22ECF575" w14:textId="77777777" w:rsidTr="004446D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sz w:val="20"/>
              </w:rPr>
              <w:id w:val="-1414693927"/>
              <w:placeholder>
                <w:docPart w:val="4AECD9FD12E84FBC849114432B13A291"/>
              </w:placeholder>
              <w:showingPlcHdr/>
              <w:date>
                <w:dateFormat w:val="dd/MM/yyyy"/>
                <w:lid w:val="en-GB"/>
                <w:storeMappedDataAs w:val="dateTime"/>
                <w:calendar w:val="gregorian"/>
              </w:date>
            </w:sdtPr>
            <w:sdtEndPr>
              <w:rPr>
                <w:sz w:val="16"/>
                <w:szCs w:val="16"/>
              </w:rPr>
            </w:sdtEndPr>
            <w:sdtContent>
              <w:p w14:paraId="145BB573" w14:textId="77777777" w:rsidR="004446D9" w:rsidRDefault="004446D9" w:rsidP="00952484">
                <w:pPr>
                  <w:pStyle w:val="SecondLevel"/>
                  <w:numPr>
                    <w:ilvl w:val="0"/>
                    <w:numId w:val="0"/>
                  </w:numPr>
                  <w:rPr>
                    <w:sz w:val="20"/>
                  </w:rPr>
                </w:pPr>
                <w:r>
                  <w:rPr>
                    <w:rStyle w:val="PlaceholderText"/>
                    <w:rFonts w:eastAsiaTheme="minorHAnsi"/>
                    <w:sz w:val="20"/>
                  </w:rPr>
                  <w:t>Select Sign-on Date</w:t>
                </w:r>
              </w:p>
            </w:sdtContent>
          </w:sdt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</w:tcPr>
          <w:p w14:paraId="1D4CB5F3" w14:textId="77777777" w:rsidR="004446D9" w:rsidRDefault="004446D9" w:rsidP="00952484">
            <w:pPr>
              <w:pStyle w:val="SecondLevel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Joining Staff Name:</w:t>
            </w:r>
          </w:p>
        </w:tc>
      </w:tr>
      <w:tr w:rsidR="009F461F" w14:paraId="1F3A4ACF" w14:textId="77777777" w:rsidTr="004446D9">
        <w:sdt>
          <w:sdtPr>
            <w:rPr>
              <w:sz w:val="20"/>
            </w:rPr>
            <w:id w:val="-942450843"/>
            <w:placeholder>
              <w:docPart w:val="4B4A4BA71E544772B9BD3D663B30E0E2"/>
            </w:placeholder>
            <w:showingPlcHdr/>
            <w:dropDownList>
              <w:listItem w:displayText="Caledonian Victory" w:value="Caledonian Victory"/>
              <w:listItem w:displayText="Caledonian Vanguard" w:value="Caledonian Vanguard"/>
              <w:listItem w:displayText="Caledonian Vision" w:value="Caledonian Vision"/>
              <w:listItem w:displayText="Caledonian Vigilance" w:value="Caledonian Vigilance"/>
              <w:listItem w:displayText="African Fjord" w:value="African Fjord"/>
              <w:listItem w:displayText="African Installer" w:value="African Installer"/>
              <w:listItem w:displayText="African Worker" w:value="African Worker"/>
              <w:listItem w:displayText="African Lifter" w:value="African Lifter"/>
              <w:listItem w:displayText="African Inspiration" w:value="African Inspiration"/>
              <w:listItem w:displayText="African Vision" w:value="African Vision"/>
              <w:listItem w:displayText="Bibby Bergen" w:value="Bibby Bergen"/>
              <w:listItem w:displayText="Bibby Stockholm" w:value="Bibby Stockholm"/>
              <w:listItem w:displayText="Bibby Challenge" w:value="Bibby Challenge"/>
              <w:listItem w:displayText="NS Elida" w:value="NS Elida"/>
              <w:listItem w:displayText="NS Iona" w:value="NS Iona"/>
              <w:listItem w:displayText="NAO Viking" w:value="NAO Viking"/>
              <w:listItem w:displayText="NAO Fighter" w:value="NAO Fighter"/>
              <w:listItem w:displayText="NAO Galaxy" w:value="NAO Galaxy"/>
              <w:listItem w:displayText="NAO Horizon" w:value="NAO Horizon"/>
              <w:listItem w:displayText="Sertao" w:value="Sertao"/>
              <w:listItem w:displayText="Giulio Verne" w:value="Giulio Verne"/>
              <w:listItem w:displayText="Cable Enterprise" w:value="Cable Enterprise"/>
              <w:listItem w:displayText="Ulisse" w:value="Ulisse"/>
              <w:listItem w:displayText="SBM Installer" w:value="SBM Installer"/>
              <w:listItem w:displayText="IT Interpid" w:value="IT Interpid"/>
            </w:dropDownList>
          </w:sdtPr>
          <w:sdtEndPr/>
          <w:sdtContent>
            <w:tc>
              <w:tcPr>
                <w:tcW w:w="340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7915C99" w14:textId="77777777" w:rsidR="009F461F" w:rsidRDefault="00526B6D" w:rsidP="00526B6D">
                <w:pPr>
                  <w:pStyle w:val="SecondLevel"/>
                  <w:numPr>
                    <w:ilvl w:val="0"/>
                    <w:numId w:val="0"/>
                  </w:numPr>
                  <w:rPr>
                    <w:sz w:val="20"/>
                  </w:rPr>
                </w:pPr>
                <w:r w:rsidRPr="00526B6D">
                  <w:rPr>
                    <w:rStyle w:val="PlaceholderText"/>
                    <w:rFonts w:eastAsiaTheme="minorHAnsi"/>
                    <w:sz w:val="20"/>
                  </w:rPr>
                  <w:t>Select Vessel</w:t>
                </w:r>
              </w:p>
            </w:tc>
          </w:sdtContent>
        </w:sdt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</w:tcPr>
          <w:p w14:paraId="1E9A4448" w14:textId="77777777" w:rsidR="009F461F" w:rsidRDefault="005B110E" w:rsidP="00086BA2">
            <w:pPr>
              <w:pStyle w:val="SecondLevel"/>
              <w:numPr>
                <w:ilvl w:val="0"/>
                <w:numId w:val="0"/>
              </w:numPr>
              <w:tabs>
                <w:tab w:val="clear" w:pos="6747"/>
                <w:tab w:val="center" w:pos="2704"/>
              </w:tabs>
              <w:rPr>
                <w:sz w:val="20"/>
              </w:rPr>
            </w:pPr>
            <w:sdt>
              <w:sdtPr>
                <w:rPr>
                  <w:sz w:val="20"/>
                </w:rPr>
                <w:id w:val="-1379923548"/>
                <w:placeholder>
                  <w:docPart w:val="F21AE71F13CC42B394BA5EC7EE2BF68F"/>
                </w:placeholder>
                <w:showingPlcHdr/>
                <w:dropDownList>
                  <w:listItem w:value="Choose an item."/>
                  <w:listItem w:displayText="Master" w:value="Master"/>
                  <w:listItem w:displayText="Chief Officer" w:value="Chief Officer"/>
                  <w:listItem w:displayText="2nd Officer" w:value="2nd Officer"/>
                  <w:listItem w:displayText="3rd Officer" w:value="3rd Officer"/>
                  <w:listItem w:displayText="Bosun" w:value="Bosun"/>
                  <w:listItem w:displayText="Able Seaman" w:value="Able Seaman"/>
                  <w:listItem w:displayText="Ordinary Seaman" w:value="Ordinary Seaman"/>
                  <w:listItem w:displayText="Leading Seaman" w:value="Leading Seaman"/>
                  <w:listItem w:displayText="Crane Operator" w:value="Crane Operator"/>
                  <w:listItem w:displayText="Rigger " w:value="Rigger "/>
                  <w:listItem w:displayText="Welder" w:value="Welder"/>
                  <w:listItem w:displayText="Chief Engineer" w:value="Chief Engineer"/>
                  <w:listItem w:displayText="2nd Engineer" w:value="2nd Engineer"/>
                  <w:listItem w:displayText="3rd Engineer" w:value="3rd Engineer"/>
                  <w:listItem w:displayText="Motorman" w:value="Motorman"/>
                  <w:listItem w:displayText="Chief Cook" w:value="Chief Cook"/>
                  <w:listItem w:displayText="2nd Cook" w:value="2nd Cook"/>
                  <w:listItem w:displayText="Steward" w:value="Steward"/>
                  <w:listItem w:displayText="Cadet" w:value="Cadet"/>
                  <w:listItem w:displayText="Other" w:value="Other"/>
                </w:dropDownList>
              </w:sdtPr>
              <w:sdtEndPr/>
              <w:sdtContent>
                <w:r w:rsidR="004446D9" w:rsidRPr="004446D9">
                  <w:rPr>
                    <w:rStyle w:val="PlaceholderText"/>
                    <w:rFonts w:eastAsiaTheme="minorHAnsi"/>
                    <w:sz w:val="20"/>
                  </w:rPr>
                  <w:t>Rank</w:t>
                </w:r>
              </w:sdtContent>
            </w:sdt>
            <w:r w:rsidR="00086BA2">
              <w:rPr>
                <w:sz w:val="20"/>
              </w:rPr>
              <w:tab/>
              <w:t>Other:</w:t>
            </w:r>
          </w:p>
        </w:tc>
      </w:tr>
    </w:tbl>
    <w:p w14:paraId="1A54BA13" w14:textId="77777777" w:rsidR="009F461F" w:rsidRDefault="009F461F" w:rsidP="00952484">
      <w:pPr>
        <w:pStyle w:val="SecondLevel"/>
        <w:numPr>
          <w:ilvl w:val="0"/>
          <w:numId w:val="0"/>
        </w:numPr>
        <w:rPr>
          <w:sz w:val="20"/>
        </w:rPr>
      </w:pPr>
    </w:p>
    <w:p w14:paraId="3F731A55" w14:textId="77777777" w:rsidR="004446D9" w:rsidRPr="006D3832" w:rsidRDefault="004446D9" w:rsidP="004F3C21">
      <w:pPr>
        <w:pStyle w:val="ListHeading"/>
        <w:rPr>
          <w:sz w:val="22"/>
          <w:szCs w:val="22"/>
        </w:rPr>
      </w:pPr>
      <w:r w:rsidRPr="006D3832">
        <w:rPr>
          <w:sz w:val="22"/>
          <w:szCs w:val="22"/>
        </w:rPr>
        <w:t>Items to be completed before sailing</w:t>
      </w:r>
      <w:r w:rsidR="00952484" w:rsidRPr="006D3832">
        <w:rPr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379"/>
        <w:gridCol w:w="992"/>
        <w:gridCol w:w="1084"/>
      </w:tblGrid>
      <w:tr w:rsidR="00B706A2" w14:paraId="269FF39A" w14:textId="77777777" w:rsidTr="00B706A2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DC607E5" w14:textId="56C4BB4D" w:rsidR="00B706A2" w:rsidRDefault="00B706A2" w:rsidP="004446D9"/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129ADEF" w14:textId="38740A87" w:rsidR="00B706A2" w:rsidRPr="004446D9" w:rsidRDefault="00B706A2" w:rsidP="004446D9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702B08B" w14:textId="26FFA545" w:rsidR="00B706A2" w:rsidRDefault="00B706A2" w:rsidP="00B706A2">
            <w:pPr>
              <w:jc w:val="center"/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D3BB51C" w14:textId="1C6698C6" w:rsidR="00B706A2" w:rsidRDefault="00B706A2" w:rsidP="00B706A2">
            <w:pPr>
              <w:jc w:val="center"/>
            </w:pPr>
          </w:p>
        </w:tc>
      </w:tr>
      <w:tr w:rsidR="00B706A2" w:rsidRPr="00FA0810" w14:paraId="47E21C35" w14:textId="77777777" w:rsidTr="00B706A2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61511B4F" w14:textId="20D42E0E" w:rsidR="00B706A2" w:rsidRPr="00FA0810" w:rsidRDefault="00B706A2" w:rsidP="00B706A2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7F9180A9" w14:textId="4DC1D9FA" w:rsidR="00B706A2" w:rsidRPr="00FA0810" w:rsidRDefault="00B706A2" w:rsidP="00B706A2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C01C0DE" w14:textId="782565DD" w:rsidR="00B706A2" w:rsidRPr="00FA0810" w:rsidRDefault="00B706A2" w:rsidP="00B706A2">
            <w:pPr>
              <w:jc w:val="center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3A50C6A9" w14:textId="54526624" w:rsidR="00B706A2" w:rsidRPr="00FA0810" w:rsidRDefault="00B706A2" w:rsidP="00B706A2">
            <w:pPr>
              <w:jc w:val="center"/>
              <w:rPr>
                <w:rFonts w:asciiTheme="minorHAnsi" w:hAnsiTheme="minorHAnsi" w:cstheme="minorHAnsi"/>
                <w:szCs w:val="22"/>
              </w:rPr>
            </w:pPr>
          </w:p>
        </w:tc>
      </w:tr>
    </w:tbl>
    <w:p w14:paraId="04A22D7C" w14:textId="47DB4FEA" w:rsidR="00B27354" w:rsidRDefault="00B27354" w:rsidP="00090E43">
      <w:pPr>
        <w:pStyle w:val="ListFooter"/>
        <w:ind w:left="0"/>
        <w:jc w:val="left"/>
      </w:pPr>
    </w:p>
    <w:p w14:paraId="35CC343C" w14:textId="77777777" w:rsidR="00090E43" w:rsidRPr="00090E43" w:rsidRDefault="00090E43" w:rsidP="00090E43">
      <w:pPr>
        <w:rPr>
          <w:lang w:eastAsia="nb-NO"/>
        </w:rPr>
      </w:pPr>
    </w:p>
    <w:sectPr w:rsidR="00090E43" w:rsidRPr="00090E43" w:rsidSect="00B6790B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851" w:right="1440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C6D06" w14:textId="77777777" w:rsidR="005B110E" w:rsidRDefault="005B110E" w:rsidP="003A4324">
      <w:r>
        <w:separator/>
      </w:r>
    </w:p>
  </w:endnote>
  <w:endnote w:type="continuationSeparator" w:id="0">
    <w:p w14:paraId="4CC044B2" w14:textId="77777777" w:rsidR="005B110E" w:rsidRDefault="005B110E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0D2F4D" w:rsidRPr="0089041A" w14:paraId="6515D7D4" w14:textId="77777777" w:rsidTr="000C5A31">
      <w:tc>
        <w:tcPr>
          <w:tcW w:w="567" w:type="dxa"/>
          <w:shd w:val="clear" w:color="auto" w:fill="auto"/>
        </w:tcPr>
        <w:p w14:paraId="52D8130E" w14:textId="77777777" w:rsidR="000D2F4D" w:rsidRPr="0089041A" w:rsidRDefault="000D2F4D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14:paraId="465FD25B" w14:textId="77777777" w:rsidR="000D2F4D" w:rsidRPr="0089041A" w:rsidRDefault="000D2F4D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14:paraId="1205DA01" w14:textId="77777777" w:rsidR="000D2F4D" w:rsidRDefault="000D2F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280"/>
      <w:gridCol w:w="720"/>
    </w:tblGrid>
    <w:tr w:rsidR="000D2F4D" w:rsidRPr="0089041A" w14:paraId="713110DD" w14:textId="77777777" w:rsidTr="00F52ECD">
      <w:tc>
        <w:tcPr>
          <w:tcW w:w="8280" w:type="dxa"/>
          <w:shd w:val="clear" w:color="auto" w:fill="auto"/>
        </w:tcPr>
        <w:p w14:paraId="73EE9BEA" w14:textId="10070C22" w:rsidR="000D2F4D" w:rsidRPr="0089041A" w:rsidRDefault="000D2F4D" w:rsidP="00B80966">
          <w:pPr>
            <w:jc w:val="center"/>
            <w:rPr>
              <w:rFonts w:ascii="Arial Narrow" w:hAnsi="Arial Narrow"/>
              <w:sz w:val="14"/>
              <w:lang w:eastAsia="nb-NO"/>
            </w:rPr>
          </w:pPr>
        </w:p>
      </w:tc>
      <w:tc>
        <w:tcPr>
          <w:tcW w:w="720" w:type="dxa"/>
          <w:shd w:val="clear" w:color="auto" w:fill="auto"/>
        </w:tcPr>
        <w:p w14:paraId="23E05BDE" w14:textId="7D611246" w:rsidR="000D2F4D" w:rsidRPr="0089041A" w:rsidRDefault="000D2F4D" w:rsidP="002F3D1D">
          <w:pPr>
            <w:jc w:val="center"/>
            <w:rPr>
              <w:rFonts w:ascii="Arial Narrow" w:hAnsi="Arial Narrow"/>
              <w:sz w:val="18"/>
              <w:lang w:val="nb-NO" w:eastAsia="nb-NO"/>
            </w:rPr>
          </w:pPr>
        </w:p>
      </w:tc>
    </w:tr>
  </w:tbl>
  <w:p w14:paraId="0260D77D" w14:textId="77777777" w:rsidR="000D2F4D" w:rsidRDefault="000D2F4D" w:rsidP="00090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925F3" w14:textId="77777777" w:rsidR="005B110E" w:rsidRDefault="005B110E" w:rsidP="003A4324">
      <w:r>
        <w:separator/>
      </w:r>
    </w:p>
  </w:footnote>
  <w:footnote w:type="continuationSeparator" w:id="0">
    <w:p w14:paraId="4781D565" w14:textId="77777777" w:rsidR="005B110E" w:rsidRDefault="005B110E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162"/>
      <w:gridCol w:w="1865"/>
    </w:tblGrid>
    <w:tr w:rsidR="000D2F4D" w:rsidRPr="005B54E8" w14:paraId="2D5CD823" w14:textId="77777777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14:paraId="7F7FEC61" w14:textId="77777777" w:rsidR="000D2F4D" w:rsidRPr="005B54E8" w:rsidRDefault="000D2F4D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14:paraId="699C5459" w14:textId="77777777" w:rsidR="000D2F4D" w:rsidRPr="005B54E8" w:rsidRDefault="000D2F4D" w:rsidP="00B80966">
          <w:pPr>
            <w:pStyle w:val="SectionHeading"/>
          </w:pPr>
          <w:r>
            <w:t>COMPANY</w:t>
          </w:r>
        </w:p>
      </w:tc>
    </w:tr>
  </w:tbl>
  <w:p w14:paraId="5DDC8F94" w14:textId="77777777" w:rsidR="000D2F4D" w:rsidRDefault="000D2F4D" w:rsidP="003A4324">
    <w:pPr>
      <w:pStyle w:val="1Poin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7798"/>
      <w:gridCol w:w="1229"/>
    </w:tblGrid>
    <w:tr w:rsidR="000D2F4D" w:rsidRPr="00B80966" w14:paraId="522484D4" w14:textId="77777777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14:paraId="651981C9" w14:textId="059B7A07" w:rsidR="000D2F4D" w:rsidRPr="00B80966" w:rsidRDefault="000D2F4D" w:rsidP="00923AFA">
          <w:pPr>
            <w:pStyle w:val="SectionHeading"/>
          </w:pPr>
        </w:p>
      </w:tc>
      <w:tc>
        <w:tcPr>
          <w:tcW w:w="681" w:type="pct"/>
          <w:shd w:val="clear" w:color="auto" w:fill="00A99D"/>
          <w:vAlign w:val="center"/>
        </w:tcPr>
        <w:p w14:paraId="1E94EBBD" w14:textId="3E48B02D" w:rsidR="000D2F4D" w:rsidRPr="00B80966" w:rsidRDefault="000D2F4D" w:rsidP="001F650B">
          <w:pPr>
            <w:pStyle w:val="SectionHeading"/>
          </w:pPr>
        </w:p>
      </w:tc>
    </w:tr>
  </w:tbl>
  <w:p w14:paraId="5E08AAAE" w14:textId="77777777" w:rsidR="000D2F4D" w:rsidRDefault="000D2F4D" w:rsidP="003A4324">
    <w:pPr>
      <w:pStyle w:val="1Poin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3F8067C"/>
    <w:lvl w:ilvl="0">
      <w:numFmt w:val="bullet"/>
      <w:lvlText w:val="*"/>
      <w:lvlJc w:val="left"/>
    </w:lvl>
  </w:abstractNum>
  <w:abstractNum w:abstractNumId="1" w15:restartNumberingAfterBreak="0">
    <w:nsid w:val="00225151"/>
    <w:multiLevelType w:val="hybridMultilevel"/>
    <w:tmpl w:val="FFD65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3" w15:restartNumberingAfterBreak="0">
    <w:nsid w:val="05D5761C"/>
    <w:multiLevelType w:val="hybridMultilevel"/>
    <w:tmpl w:val="D286E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503CF"/>
    <w:multiLevelType w:val="multilevel"/>
    <w:tmpl w:val="7576B548"/>
    <w:numStyleLink w:val="ListStyle"/>
  </w:abstractNum>
  <w:abstractNum w:abstractNumId="5" w15:restartNumberingAfterBreak="0">
    <w:nsid w:val="0E4A6A82"/>
    <w:multiLevelType w:val="multilevel"/>
    <w:tmpl w:val="7576B548"/>
    <w:numStyleLink w:val="ListStyle"/>
  </w:abstractNum>
  <w:abstractNum w:abstractNumId="6" w15:restartNumberingAfterBreak="0">
    <w:nsid w:val="0FAF6DA1"/>
    <w:multiLevelType w:val="multilevel"/>
    <w:tmpl w:val="7576B548"/>
    <w:numStyleLink w:val="ListStyle"/>
  </w:abstractNum>
  <w:abstractNum w:abstractNumId="7" w15:restartNumberingAfterBreak="0">
    <w:nsid w:val="117C6BF8"/>
    <w:multiLevelType w:val="multilevel"/>
    <w:tmpl w:val="7576B548"/>
    <w:numStyleLink w:val="ListStyle"/>
  </w:abstractNum>
  <w:abstractNum w:abstractNumId="8" w15:restartNumberingAfterBreak="0">
    <w:nsid w:val="26605EC3"/>
    <w:multiLevelType w:val="multilevel"/>
    <w:tmpl w:val="7576B548"/>
    <w:numStyleLink w:val="ListStyle"/>
  </w:abstractNum>
  <w:abstractNum w:abstractNumId="9" w15:restartNumberingAfterBreak="0">
    <w:nsid w:val="2C67253F"/>
    <w:multiLevelType w:val="hybridMultilevel"/>
    <w:tmpl w:val="3C222E08"/>
    <w:lvl w:ilvl="0" w:tplc="C57A8FA4">
      <w:start w:val="7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D54C1B"/>
    <w:multiLevelType w:val="hybridMultilevel"/>
    <w:tmpl w:val="E5464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E6E6B"/>
    <w:multiLevelType w:val="multilevel"/>
    <w:tmpl w:val="7576B548"/>
    <w:numStyleLink w:val="ListStyle"/>
  </w:abstractNum>
  <w:abstractNum w:abstractNumId="12" w15:restartNumberingAfterBreak="0">
    <w:nsid w:val="40DE448D"/>
    <w:multiLevelType w:val="hybridMultilevel"/>
    <w:tmpl w:val="68FCF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83556"/>
    <w:multiLevelType w:val="hybridMultilevel"/>
    <w:tmpl w:val="76C2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55148"/>
    <w:multiLevelType w:val="multilevel"/>
    <w:tmpl w:val="7576B548"/>
    <w:numStyleLink w:val="ListStyle"/>
  </w:abstractNum>
  <w:abstractNum w:abstractNumId="15" w15:restartNumberingAfterBreak="0">
    <w:nsid w:val="529B48A8"/>
    <w:multiLevelType w:val="hybridMultilevel"/>
    <w:tmpl w:val="577ED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73273"/>
    <w:multiLevelType w:val="hybridMultilevel"/>
    <w:tmpl w:val="3C980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050D91"/>
    <w:multiLevelType w:val="hybridMultilevel"/>
    <w:tmpl w:val="56240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F91101"/>
    <w:multiLevelType w:val="hybridMultilevel"/>
    <w:tmpl w:val="F970D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E4884"/>
    <w:multiLevelType w:val="hybridMultilevel"/>
    <w:tmpl w:val="6A56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721D8"/>
    <w:multiLevelType w:val="hybridMultilevel"/>
    <w:tmpl w:val="2B3A9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66D2C"/>
    <w:multiLevelType w:val="multilevel"/>
    <w:tmpl w:val="7576B548"/>
    <w:numStyleLink w:val="ListStyle"/>
  </w:abstractNum>
  <w:abstractNum w:abstractNumId="22" w15:restartNumberingAfterBreak="0">
    <w:nsid w:val="68235771"/>
    <w:multiLevelType w:val="hybridMultilevel"/>
    <w:tmpl w:val="8B3C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34CDF"/>
    <w:multiLevelType w:val="hybridMultilevel"/>
    <w:tmpl w:val="A0E0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94E10"/>
    <w:multiLevelType w:val="hybridMultilevel"/>
    <w:tmpl w:val="F174B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4CF0"/>
    <w:multiLevelType w:val="hybridMultilevel"/>
    <w:tmpl w:val="A9BE6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C68"/>
    <w:multiLevelType w:val="multilevel"/>
    <w:tmpl w:val="7576B548"/>
    <w:numStyleLink w:val="ListStyle"/>
  </w:abstractNum>
  <w:abstractNum w:abstractNumId="27" w15:restartNumberingAfterBreak="0">
    <w:nsid w:val="7FA22EA1"/>
    <w:multiLevelType w:val="hybridMultilevel"/>
    <w:tmpl w:val="2C9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2"/>
    <w:lvlOverride w:ilvl="0">
      <w:lvl w:ilvl="0">
        <w:start w:val="1"/>
        <w:numFmt w:val="decimal"/>
        <w:pStyle w:val="FirstLevel"/>
        <w:lvlText w:val="%1)"/>
        <w:lvlJc w:val="left"/>
        <w:pPr>
          <w:ind w:left="510" w:hanging="397"/>
        </w:pPr>
        <w:rPr>
          <w:rFonts w:hint="default"/>
        </w:rPr>
      </w:lvl>
    </w:lvlOverride>
    <w:lvlOverride w:ilvl="1">
      <w:lvl w:ilvl="1">
        <w:start w:val="1"/>
        <w:numFmt w:val="lowerLetter"/>
        <w:pStyle w:val="SecondLevel"/>
        <w:lvlText w:val="%2)"/>
        <w:lvlJc w:val="left"/>
        <w:pPr>
          <w:ind w:left="867" w:hanging="397"/>
        </w:pPr>
        <w:rPr>
          <w:rFonts w:hint="default"/>
        </w:rPr>
      </w:lvl>
    </w:lvlOverride>
    <w:lvlOverride w:ilvl="2">
      <w:lvl w:ilvl="2">
        <w:start w:val="1"/>
        <w:numFmt w:val="bullet"/>
        <w:pStyle w:val="ThirdLevel"/>
        <w:suff w:val="space"/>
        <w:lvlText w:val="-"/>
        <w:lvlJc w:val="left"/>
        <w:pPr>
          <w:ind w:left="1191" w:hanging="397"/>
        </w:pPr>
        <w:rPr>
          <w:rFonts w:ascii="font303" w:hAnsi="font303" w:hint="default"/>
          <w:color w:val="000000"/>
        </w:rPr>
      </w:lvl>
    </w:lvlOverride>
    <w:lvlOverride w:ilvl="3">
      <w:lvl w:ilvl="3">
        <w:start w:val="1"/>
        <w:numFmt w:val="bullet"/>
        <w:pStyle w:val="FourthLevel"/>
        <w:lvlText w:val=""/>
        <w:lvlJc w:val="left"/>
        <w:pPr>
          <w:ind w:left="1072" w:hanging="358"/>
        </w:pPr>
        <w:rPr>
          <w:rFonts w:ascii="Wingdings 2" w:hAnsi="Wingdings 2" w:hint="default"/>
        </w:rPr>
      </w:lvl>
    </w:lvlOverride>
    <w:lvlOverride w:ilvl="4">
      <w:lvl w:ilvl="4">
        <w:start w:val="1"/>
        <w:numFmt w:val="bullet"/>
        <w:pStyle w:val="FifthLevel"/>
        <w:lvlText w:val="8"/>
        <w:lvlJc w:val="left"/>
        <w:pPr>
          <w:ind w:left="1938" w:hanging="397"/>
        </w:pPr>
        <w:rPr>
          <w:rFonts w:ascii="Webdings" w:hAnsi="Webdings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295" w:hanging="39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652" w:hanging="39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009" w:hanging="39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366" w:hanging="397"/>
        </w:pPr>
        <w:rPr>
          <w:rFonts w:hint="default"/>
        </w:rPr>
      </w:lvl>
    </w:lvlOverride>
  </w:num>
  <w:num w:numId="6">
    <w:abstractNumId w:val="5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1"/>
  </w:num>
  <w:num w:numId="11">
    <w:abstractNumId w:val="2"/>
  </w:num>
  <w:num w:numId="12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3">
    <w:abstractNumId w:val="17"/>
  </w:num>
  <w:num w:numId="14">
    <w:abstractNumId w:val="19"/>
  </w:num>
  <w:num w:numId="15">
    <w:abstractNumId w:val="20"/>
  </w:num>
  <w:num w:numId="16">
    <w:abstractNumId w:val="22"/>
  </w:num>
  <w:num w:numId="17">
    <w:abstractNumId w:val="16"/>
  </w:num>
  <w:num w:numId="18">
    <w:abstractNumId w:val="13"/>
  </w:num>
  <w:num w:numId="19">
    <w:abstractNumId w:val="23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14"/>
  </w:num>
  <w:num w:numId="23">
    <w:abstractNumId w:val="4"/>
  </w:num>
  <w:num w:numId="24">
    <w:abstractNumId w:val="6"/>
  </w:num>
  <w:num w:numId="25">
    <w:abstractNumId w:val="11"/>
  </w:num>
  <w:num w:numId="26">
    <w:abstractNumId w:val="26"/>
    <w:lvlOverride w:ilvl="0">
      <w:lvl w:ilvl="0">
        <w:start w:val="1"/>
        <w:numFmt w:val="decimal"/>
        <w:pStyle w:val="FirstLevel"/>
        <w:lvlText w:val="%1)"/>
        <w:lvlJc w:val="left"/>
        <w:pPr>
          <w:ind w:left="510" w:hanging="397"/>
        </w:pPr>
        <w:rPr>
          <w:rFonts w:hint="default"/>
        </w:rPr>
      </w:lvl>
    </w:lvlOverride>
    <w:lvlOverride w:ilvl="1">
      <w:lvl w:ilvl="1">
        <w:start w:val="1"/>
        <w:numFmt w:val="lowerLetter"/>
        <w:pStyle w:val="SecondLevel"/>
        <w:lvlText w:val="%2)"/>
        <w:lvlJc w:val="left"/>
        <w:pPr>
          <w:ind w:left="867" w:hanging="397"/>
        </w:pPr>
        <w:rPr>
          <w:rFonts w:hint="default"/>
        </w:rPr>
      </w:lvl>
    </w:lvlOverride>
    <w:lvlOverride w:ilvl="2">
      <w:lvl w:ilvl="2">
        <w:start w:val="1"/>
        <w:numFmt w:val="bullet"/>
        <w:pStyle w:val="ThirdLevel"/>
        <w:suff w:val="space"/>
        <w:lvlText w:val="-"/>
        <w:lvlJc w:val="left"/>
        <w:pPr>
          <w:ind w:left="1191" w:hanging="397"/>
        </w:pPr>
        <w:rPr>
          <w:rFonts w:ascii="font303" w:hAnsi="font303" w:hint="default"/>
          <w:color w:val="000000"/>
        </w:rPr>
      </w:lvl>
    </w:lvlOverride>
    <w:lvlOverride w:ilvl="3">
      <w:lvl w:ilvl="3">
        <w:start w:val="1"/>
        <w:numFmt w:val="bullet"/>
        <w:pStyle w:val="FourthLevel"/>
        <w:lvlText w:val=""/>
        <w:lvlJc w:val="left"/>
        <w:pPr>
          <w:ind w:left="1072" w:hanging="358"/>
        </w:pPr>
        <w:rPr>
          <w:rFonts w:ascii="Wingdings 2" w:hAnsi="Wingdings 2" w:hint="default"/>
        </w:rPr>
      </w:lvl>
    </w:lvlOverride>
    <w:lvlOverride w:ilvl="4">
      <w:lvl w:ilvl="4">
        <w:start w:val="1"/>
        <w:numFmt w:val="bullet"/>
        <w:pStyle w:val="FifthLevel"/>
        <w:lvlText w:val="8"/>
        <w:lvlJc w:val="left"/>
        <w:pPr>
          <w:ind w:left="1938" w:hanging="397"/>
        </w:pPr>
        <w:rPr>
          <w:rFonts w:ascii="Webdings" w:hAnsi="Webdings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295" w:hanging="39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652" w:hanging="39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009" w:hanging="39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366" w:hanging="397"/>
        </w:pPr>
        <w:rPr>
          <w:rFonts w:hint="default"/>
        </w:rPr>
      </w:lvl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24"/>
  </w:num>
  <w:num w:numId="35">
    <w:abstractNumId w:val="25"/>
  </w:num>
  <w:num w:numId="36">
    <w:abstractNumId w:val="1"/>
  </w:num>
  <w:num w:numId="37">
    <w:abstractNumId w:val="12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</w:num>
  <w:num w:numId="41">
    <w:abstractNumId w:val="10"/>
  </w:num>
  <w:num w:numId="42">
    <w:abstractNumId w:val="18"/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6"/>
    <w:lvlOverride w:ilvl="0">
      <w:startOverride w:val="1"/>
      <w:lvl w:ilvl="0">
        <w:start w:val="1"/>
        <w:numFmt w:val="decimal"/>
        <w:pStyle w:val="FirstLevel"/>
        <w:lvlText w:val="%1)"/>
        <w:lvlJc w:val="left"/>
        <w:pPr>
          <w:ind w:left="510" w:hanging="397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econdLevel"/>
        <w:lvlText w:val=""/>
        <w:lvlJc w:val="left"/>
      </w:lvl>
    </w:lvlOverride>
    <w:lvlOverride w:ilvl="2">
      <w:lvl w:ilvl="2">
        <w:numFmt w:val="decimal"/>
        <w:pStyle w:val="ThirdLevel"/>
        <w:lvlText w:val=""/>
        <w:lvlJc w:val="left"/>
      </w:lvl>
    </w:lvlOverride>
    <w:lvlOverride w:ilvl="3">
      <w:lvl w:ilvl="3">
        <w:numFmt w:val="decimal"/>
        <w:pStyle w:val="FourthLevel"/>
        <w:lvlText w:val=""/>
        <w:lvlJc w:val="left"/>
      </w:lvl>
    </w:lvlOverride>
    <w:lvlOverride w:ilvl="4">
      <w:lvl w:ilvl="4">
        <w:numFmt w:val="decimal"/>
        <w:pStyle w:val="FifthLeve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46">
    <w:abstractNumId w:val="26"/>
    <w:lvlOverride w:ilvl="0">
      <w:startOverride w:val="1"/>
      <w:lvl w:ilvl="0">
        <w:start w:val="1"/>
        <w:numFmt w:val="decimal"/>
        <w:pStyle w:val="FirstLevel"/>
        <w:lvlText w:val="%1)"/>
        <w:lvlJc w:val="left"/>
        <w:pPr>
          <w:ind w:left="510" w:hanging="397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SecondLevel"/>
        <w:lvlText w:val="%2)"/>
        <w:lvlJc w:val="left"/>
        <w:pPr>
          <w:ind w:left="867" w:hanging="397"/>
        </w:pPr>
        <w:rPr>
          <w:rFonts w:hint="default"/>
        </w:rPr>
      </w:lvl>
    </w:lvlOverride>
    <w:lvlOverride w:ilvl="2">
      <w:startOverride w:val="1"/>
      <w:lvl w:ilvl="2">
        <w:start w:val="1"/>
        <w:numFmt w:val="bullet"/>
        <w:pStyle w:val="ThirdLevel"/>
        <w:suff w:val="space"/>
        <w:lvlText w:val="-"/>
        <w:lvlJc w:val="left"/>
        <w:pPr>
          <w:ind w:left="1191" w:hanging="397"/>
        </w:pPr>
        <w:rPr>
          <w:rFonts w:ascii="font303" w:hAnsi="font303" w:hint="default"/>
          <w:color w:val="000000"/>
        </w:rPr>
      </w:lvl>
    </w:lvlOverride>
    <w:lvlOverride w:ilvl="3">
      <w:startOverride w:val="1"/>
      <w:lvl w:ilvl="3">
        <w:start w:val="1"/>
        <w:numFmt w:val="bullet"/>
        <w:pStyle w:val="FourthLevel"/>
        <w:lvlText w:val=""/>
        <w:lvlJc w:val="left"/>
        <w:pPr>
          <w:ind w:left="1072" w:hanging="358"/>
        </w:pPr>
        <w:rPr>
          <w:rFonts w:ascii="Wingdings 2" w:hAnsi="Wingdings 2" w:hint="default"/>
        </w:rPr>
      </w:lvl>
    </w:lvlOverride>
    <w:lvlOverride w:ilvl="4">
      <w:startOverride w:val="1"/>
      <w:lvl w:ilvl="4">
        <w:start w:val="1"/>
        <w:numFmt w:val="bullet"/>
        <w:pStyle w:val="FifthLevel"/>
        <w:lvlText w:val="8"/>
        <w:lvlJc w:val="left"/>
        <w:pPr>
          <w:ind w:left="1938" w:hanging="397"/>
        </w:pPr>
        <w:rPr>
          <w:rFonts w:ascii="Webdings" w:hAnsi="Webdings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295" w:hanging="39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652" w:hanging="397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3009" w:hanging="397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366" w:hanging="397"/>
        </w:pPr>
        <w:rPr>
          <w:rFonts w:hint="default"/>
        </w:rPr>
      </w:lvl>
    </w:lvlOverride>
  </w:num>
  <w:num w:numId="47">
    <w:abstractNumId w:val="26"/>
    <w:lvlOverride w:ilvl="0">
      <w:startOverride w:val="1"/>
      <w:lvl w:ilvl="0">
        <w:start w:val="1"/>
        <w:numFmt w:val="decimal"/>
        <w:pStyle w:val="FirstLevel"/>
        <w:lvlText w:val="%1)"/>
        <w:lvlJc w:val="left"/>
        <w:pPr>
          <w:ind w:left="510" w:hanging="397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SecondLevel"/>
        <w:lvlText w:val="%2)"/>
        <w:lvlJc w:val="left"/>
        <w:pPr>
          <w:ind w:left="867" w:hanging="397"/>
        </w:pPr>
        <w:rPr>
          <w:rFonts w:hint="default"/>
        </w:rPr>
      </w:lvl>
    </w:lvlOverride>
    <w:lvlOverride w:ilvl="2">
      <w:startOverride w:val="1"/>
      <w:lvl w:ilvl="2">
        <w:start w:val="1"/>
        <w:numFmt w:val="bullet"/>
        <w:pStyle w:val="ThirdLevel"/>
        <w:suff w:val="space"/>
        <w:lvlText w:val="-"/>
        <w:lvlJc w:val="left"/>
        <w:pPr>
          <w:ind w:left="1191" w:hanging="397"/>
        </w:pPr>
        <w:rPr>
          <w:rFonts w:ascii="font303" w:hAnsi="font303" w:hint="default"/>
          <w:color w:val="000000"/>
        </w:rPr>
      </w:lvl>
    </w:lvlOverride>
    <w:lvlOverride w:ilvl="3">
      <w:startOverride w:val="1"/>
      <w:lvl w:ilvl="3">
        <w:start w:val="1"/>
        <w:numFmt w:val="bullet"/>
        <w:pStyle w:val="FourthLevel"/>
        <w:lvlText w:val=""/>
        <w:lvlJc w:val="left"/>
        <w:pPr>
          <w:ind w:left="1072" w:hanging="358"/>
        </w:pPr>
        <w:rPr>
          <w:rFonts w:ascii="Wingdings 2" w:hAnsi="Wingdings 2" w:hint="default"/>
        </w:rPr>
      </w:lvl>
    </w:lvlOverride>
    <w:lvlOverride w:ilvl="4">
      <w:startOverride w:val="1"/>
      <w:lvl w:ilvl="4">
        <w:start w:val="1"/>
        <w:numFmt w:val="bullet"/>
        <w:pStyle w:val="FifthLevel"/>
        <w:lvlText w:val="8"/>
        <w:lvlJc w:val="left"/>
        <w:pPr>
          <w:ind w:left="1938" w:hanging="397"/>
        </w:pPr>
        <w:rPr>
          <w:rFonts w:ascii="Webdings" w:hAnsi="Webdings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295" w:hanging="39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652" w:hanging="397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3009" w:hanging="397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366" w:hanging="397"/>
        </w:pPr>
        <w:rPr>
          <w:rFonts w:hint="default"/>
        </w:rPr>
      </w:lvl>
    </w:lvlOverride>
  </w:num>
  <w:num w:numId="48">
    <w:abstractNumId w:val="26"/>
    <w:lvlOverride w:ilvl="0">
      <w:startOverride w:val="1"/>
      <w:lvl w:ilvl="0">
        <w:start w:val="1"/>
        <w:numFmt w:val="decimal"/>
        <w:pStyle w:val="FirstLevel"/>
        <w:lvlText w:val="%1)"/>
        <w:lvlJc w:val="left"/>
        <w:pPr>
          <w:ind w:left="510" w:hanging="397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SecondLevel"/>
        <w:lvlText w:val="%2)"/>
        <w:lvlJc w:val="left"/>
        <w:pPr>
          <w:ind w:left="867" w:hanging="397"/>
        </w:pPr>
        <w:rPr>
          <w:rFonts w:hint="default"/>
        </w:rPr>
      </w:lvl>
    </w:lvlOverride>
    <w:lvlOverride w:ilvl="2">
      <w:startOverride w:val="1"/>
      <w:lvl w:ilvl="2">
        <w:start w:val="1"/>
        <w:numFmt w:val="bullet"/>
        <w:pStyle w:val="ThirdLevel"/>
        <w:suff w:val="space"/>
        <w:lvlText w:val="-"/>
        <w:lvlJc w:val="left"/>
        <w:pPr>
          <w:ind w:left="1191" w:hanging="397"/>
        </w:pPr>
        <w:rPr>
          <w:rFonts w:ascii="font303" w:hAnsi="font303" w:hint="default"/>
          <w:color w:val="000000"/>
        </w:rPr>
      </w:lvl>
    </w:lvlOverride>
    <w:lvlOverride w:ilvl="3">
      <w:startOverride w:val="1"/>
      <w:lvl w:ilvl="3">
        <w:start w:val="1"/>
        <w:numFmt w:val="bullet"/>
        <w:pStyle w:val="FourthLevel"/>
        <w:lvlText w:val=""/>
        <w:lvlJc w:val="left"/>
        <w:pPr>
          <w:ind w:left="1072" w:hanging="358"/>
        </w:pPr>
        <w:rPr>
          <w:rFonts w:ascii="Wingdings 2" w:hAnsi="Wingdings 2" w:hint="default"/>
        </w:rPr>
      </w:lvl>
    </w:lvlOverride>
    <w:lvlOverride w:ilvl="4">
      <w:startOverride w:val="1"/>
      <w:lvl w:ilvl="4">
        <w:start w:val="1"/>
        <w:numFmt w:val="bullet"/>
        <w:pStyle w:val="FifthLevel"/>
        <w:lvlText w:val="8"/>
        <w:lvlJc w:val="left"/>
        <w:pPr>
          <w:ind w:left="1938" w:hanging="397"/>
        </w:pPr>
        <w:rPr>
          <w:rFonts w:ascii="Webdings" w:hAnsi="Webdings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295" w:hanging="39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652" w:hanging="397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3009" w:hanging="397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366" w:hanging="397"/>
        </w:pPr>
        <w:rPr>
          <w:rFonts w:hint="default"/>
        </w:rPr>
      </w:lvl>
    </w:lvlOverride>
  </w:num>
  <w:num w:numId="49">
    <w:abstractNumId w:val="26"/>
    <w:lvlOverride w:ilvl="0">
      <w:startOverride w:val="1"/>
      <w:lvl w:ilvl="0">
        <w:start w:val="1"/>
        <w:numFmt w:val="decimal"/>
        <w:pStyle w:val="FirstLevel"/>
        <w:lvlText w:val="%1)"/>
        <w:lvlJc w:val="left"/>
        <w:pPr>
          <w:ind w:left="510" w:hanging="397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SecondLevel"/>
        <w:lvlText w:val="%2)"/>
        <w:lvlJc w:val="left"/>
        <w:pPr>
          <w:ind w:left="867" w:hanging="397"/>
        </w:pPr>
        <w:rPr>
          <w:rFonts w:hint="default"/>
        </w:rPr>
      </w:lvl>
    </w:lvlOverride>
    <w:lvlOverride w:ilvl="2">
      <w:startOverride w:val="1"/>
      <w:lvl w:ilvl="2">
        <w:start w:val="1"/>
        <w:numFmt w:val="bullet"/>
        <w:pStyle w:val="ThirdLevel"/>
        <w:suff w:val="space"/>
        <w:lvlText w:val="-"/>
        <w:lvlJc w:val="left"/>
        <w:pPr>
          <w:ind w:left="1191" w:hanging="397"/>
        </w:pPr>
        <w:rPr>
          <w:rFonts w:ascii="font303" w:hAnsi="font303" w:hint="default"/>
          <w:color w:val="000000"/>
        </w:rPr>
      </w:lvl>
    </w:lvlOverride>
    <w:lvlOverride w:ilvl="3">
      <w:startOverride w:val="1"/>
      <w:lvl w:ilvl="3">
        <w:start w:val="1"/>
        <w:numFmt w:val="bullet"/>
        <w:pStyle w:val="FourthLevel"/>
        <w:lvlText w:val=""/>
        <w:lvlJc w:val="left"/>
        <w:pPr>
          <w:ind w:left="1072" w:hanging="358"/>
        </w:pPr>
        <w:rPr>
          <w:rFonts w:ascii="Wingdings 2" w:hAnsi="Wingdings 2" w:hint="default"/>
        </w:rPr>
      </w:lvl>
    </w:lvlOverride>
    <w:lvlOverride w:ilvl="4">
      <w:startOverride w:val="1"/>
      <w:lvl w:ilvl="4">
        <w:start w:val="1"/>
        <w:numFmt w:val="bullet"/>
        <w:pStyle w:val="FifthLevel"/>
        <w:lvlText w:val="8"/>
        <w:lvlJc w:val="left"/>
        <w:pPr>
          <w:ind w:left="1938" w:hanging="397"/>
        </w:pPr>
        <w:rPr>
          <w:rFonts w:ascii="Webdings" w:hAnsi="Webdings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295" w:hanging="39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652" w:hanging="397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3009" w:hanging="397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366" w:hanging="397"/>
        </w:pPr>
        <w:rPr>
          <w:rFonts w:hint="default"/>
        </w:rPr>
      </w:lvl>
    </w:lvlOverride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FA"/>
    <w:rsid w:val="00015DAF"/>
    <w:rsid w:val="00030B5D"/>
    <w:rsid w:val="00037B9F"/>
    <w:rsid w:val="00040A50"/>
    <w:rsid w:val="000454C4"/>
    <w:rsid w:val="000476F4"/>
    <w:rsid w:val="00050F69"/>
    <w:rsid w:val="00053593"/>
    <w:rsid w:val="00074491"/>
    <w:rsid w:val="00074B0F"/>
    <w:rsid w:val="000807B4"/>
    <w:rsid w:val="00086BA2"/>
    <w:rsid w:val="00090E43"/>
    <w:rsid w:val="000A52B9"/>
    <w:rsid w:val="000B09A1"/>
    <w:rsid w:val="000C1CAF"/>
    <w:rsid w:val="000C34AB"/>
    <w:rsid w:val="000C5A31"/>
    <w:rsid w:val="000C7421"/>
    <w:rsid w:val="000D2F4D"/>
    <w:rsid w:val="000D567C"/>
    <w:rsid w:val="000E309E"/>
    <w:rsid w:val="001204AC"/>
    <w:rsid w:val="00122528"/>
    <w:rsid w:val="00127A45"/>
    <w:rsid w:val="00131383"/>
    <w:rsid w:val="00135AE7"/>
    <w:rsid w:val="00141EE1"/>
    <w:rsid w:val="00143CE5"/>
    <w:rsid w:val="00160141"/>
    <w:rsid w:val="0016096E"/>
    <w:rsid w:val="001722B7"/>
    <w:rsid w:val="001769ED"/>
    <w:rsid w:val="00177380"/>
    <w:rsid w:val="00185CB4"/>
    <w:rsid w:val="001A05F8"/>
    <w:rsid w:val="001A505E"/>
    <w:rsid w:val="001A608C"/>
    <w:rsid w:val="001B3ACD"/>
    <w:rsid w:val="001B3F98"/>
    <w:rsid w:val="001C0E80"/>
    <w:rsid w:val="001C341E"/>
    <w:rsid w:val="001C6532"/>
    <w:rsid w:val="001D5BDF"/>
    <w:rsid w:val="001E5093"/>
    <w:rsid w:val="001E7185"/>
    <w:rsid w:val="001F14E7"/>
    <w:rsid w:val="001F1DB3"/>
    <w:rsid w:val="001F42C9"/>
    <w:rsid w:val="001F650B"/>
    <w:rsid w:val="001F7708"/>
    <w:rsid w:val="00205085"/>
    <w:rsid w:val="00215052"/>
    <w:rsid w:val="002164DA"/>
    <w:rsid w:val="002179E4"/>
    <w:rsid w:val="0025054F"/>
    <w:rsid w:val="00251089"/>
    <w:rsid w:val="00261214"/>
    <w:rsid w:val="00275767"/>
    <w:rsid w:val="002801B0"/>
    <w:rsid w:val="002A3C77"/>
    <w:rsid w:val="002A3C9D"/>
    <w:rsid w:val="002A5CB0"/>
    <w:rsid w:val="002B6709"/>
    <w:rsid w:val="002F145D"/>
    <w:rsid w:val="002F3D1D"/>
    <w:rsid w:val="002F5830"/>
    <w:rsid w:val="002F7AF2"/>
    <w:rsid w:val="003019AA"/>
    <w:rsid w:val="003069CF"/>
    <w:rsid w:val="003139C0"/>
    <w:rsid w:val="003332E1"/>
    <w:rsid w:val="00345307"/>
    <w:rsid w:val="00346D2F"/>
    <w:rsid w:val="00347CF0"/>
    <w:rsid w:val="00352EB9"/>
    <w:rsid w:val="00365744"/>
    <w:rsid w:val="00386B48"/>
    <w:rsid w:val="003A1088"/>
    <w:rsid w:val="003A4324"/>
    <w:rsid w:val="003B546B"/>
    <w:rsid w:val="003C03BD"/>
    <w:rsid w:val="003C6D41"/>
    <w:rsid w:val="003C7EDF"/>
    <w:rsid w:val="003D0487"/>
    <w:rsid w:val="003D4088"/>
    <w:rsid w:val="003E129D"/>
    <w:rsid w:val="003E155C"/>
    <w:rsid w:val="003E7C25"/>
    <w:rsid w:val="003F2007"/>
    <w:rsid w:val="00403671"/>
    <w:rsid w:val="00406B66"/>
    <w:rsid w:val="0043395D"/>
    <w:rsid w:val="00434D30"/>
    <w:rsid w:val="0043547D"/>
    <w:rsid w:val="004446D9"/>
    <w:rsid w:val="0046636A"/>
    <w:rsid w:val="00476B79"/>
    <w:rsid w:val="00487B57"/>
    <w:rsid w:val="00491D80"/>
    <w:rsid w:val="004A3DFB"/>
    <w:rsid w:val="004C20A5"/>
    <w:rsid w:val="004D5161"/>
    <w:rsid w:val="004E011D"/>
    <w:rsid w:val="004E4007"/>
    <w:rsid w:val="004F3C21"/>
    <w:rsid w:val="00517E51"/>
    <w:rsid w:val="00526B6D"/>
    <w:rsid w:val="00526D6C"/>
    <w:rsid w:val="005313B2"/>
    <w:rsid w:val="00533589"/>
    <w:rsid w:val="00553270"/>
    <w:rsid w:val="00584BCE"/>
    <w:rsid w:val="005B110E"/>
    <w:rsid w:val="005B1576"/>
    <w:rsid w:val="005B4B19"/>
    <w:rsid w:val="005D1F7E"/>
    <w:rsid w:val="00603406"/>
    <w:rsid w:val="00613B19"/>
    <w:rsid w:val="00623A25"/>
    <w:rsid w:val="00635256"/>
    <w:rsid w:val="0065255F"/>
    <w:rsid w:val="006608D0"/>
    <w:rsid w:val="00674DCB"/>
    <w:rsid w:val="00677B0E"/>
    <w:rsid w:val="00685134"/>
    <w:rsid w:val="006855DF"/>
    <w:rsid w:val="00686121"/>
    <w:rsid w:val="006D3832"/>
    <w:rsid w:val="006E08AD"/>
    <w:rsid w:val="006F36EB"/>
    <w:rsid w:val="006F5412"/>
    <w:rsid w:val="007065F6"/>
    <w:rsid w:val="00713F62"/>
    <w:rsid w:val="00747D2C"/>
    <w:rsid w:val="00751655"/>
    <w:rsid w:val="007606F6"/>
    <w:rsid w:val="007643CE"/>
    <w:rsid w:val="00772641"/>
    <w:rsid w:val="00781006"/>
    <w:rsid w:val="00781B2E"/>
    <w:rsid w:val="007878C2"/>
    <w:rsid w:val="007B18E6"/>
    <w:rsid w:val="007D435D"/>
    <w:rsid w:val="007E5D1E"/>
    <w:rsid w:val="007F20BA"/>
    <w:rsid w:val="007F2C91"/>
    <w:rsid w:val="007F718B"/>
    <w:rsid w:val="00811380"/>
    <w:rsid w:val="00837B88"/>
    <w:rsid w:val="008437AB"/>
    <w:rsid w:val="00843ACA"/>
    <w:rsid w:val="00845B0B"/>
    <w:rsid w:val="00852728"/>
    <w:rsid w:val="00853323"/>
    <w:rsid w:val="00857859"/>
    <w:rsid w:val="008676DE"/>
    <w:rsid w:val="008808F1"/>
    <w:rsid w:val="0088310D"/>
    <w:rsid w:val="008A1E2F"/>
    <w:rsid w:val="008B41D1"/>
    <w:rsid w:val="008D1188"/>
    <w:rsid w:val="008F0E7C"/>
    <w:rsid w:val="00902628"/>
    <w:rsid w:val="00903C7C"/>
    <w:rsid w:val="00905D42"/>
    <w:rsid w:val="00923AFA"/>
    <w:rsid w:val="00930E19"/>
    <w:rsid w:val="00952484"/>
    <w:rsid w:val="00960D68"/>
    <w:rsid w:val="00964843"/>
    <w:rsid w:val="00964AD9"/>
    <w:rsid w:val="009668A7"/>
    <w:rsid w:val="00970E38"/>
    <w:rsid w:val="0098163E"/>
    <w:rsid w:val="009A571A"/>
    <w:rsid w:val="009C061F"/>
    <w:rsid w:val="009D0E15"/>
    <w:rsid w:val="009F461F"/>
    <w:rsid w:val="00A012A5"/>
    <w:rsid w:val="00A2217C"/>
    <w:rsid w:val="00A3007E"/>
    <w:rsid w:val="00A301FB"/>
    <w:rsid w:val="00A365BC"/>
    <w:rsid w:val="00A47116"/>
    <w:rsid w:val="00A533B8"/>
    <w:rsid w:val="00A56BF5"/>
    <w:rsid w:val="00A61166"/>
    <w:rsid w:val="00A63A70"/>
    <w:rsid w:val="00A76531"/>
    <w:rsid w:val="00A835DE"/>
    <w:rsid w:val="00AA18D5"/>
    <w:rsid w:val="00AC44C9"/>
    <w:rsid w:val="00AF471F"/>
    <w:rsid w:val="00B1324A"/>
    <w:rsid w:val="00B14755"/>
    <w:rsid w:val="00B231AE"/>
    <w:rsid w:val="00B27354"/>
    <w:rsid w:val="00B36ADF"/>
    <w:rsid w:val="00B46406"/>
    <w:rsid w:val="00B6790B"/>
    <w:rsid w:val="00B706A2"/>
    <w:rsid w:val="00B7287D"/>
    <w:rsid w:val="00B74135"/>
    <w:rsid w:val="00B763E3"/>
    <w:rsid w:val="00B76EA7"/>
    <w:rsid w:val="00B80966"/>
    <w:rsid w:val="00B86FE5"/>
    <w:rsid w:val="00BA30D5"/>
    <w:rsid w:val="00BB2D2B"/>
    <w:rsid w:val="00BB4D92"/>
    <w:rsid w:val="00BC1511"/>
    <w:rsid w:val="00BE4A95"/>
    <w:rsid w:val="00BE5CDA"/>
    <w:rsid w:val="00BE70BE"/>
    <w:rsid w:val="00BF0B9B"/>
    <w:rsid w:val="00C02900"/>
    <w:rsid w:val="00C2757D"/>
    <w:rsid w:val="00C27846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C40E8"/>
    <w:rsid w:val="00CD02AA"/>
    <w:rsid w:val="00CD1042"/>
    <w:rsid w:val="00CD1D2E"/>
    <w:rsid w:val="00CF0BB7"/>
    <w:rsid w:val="00CF518D"/>
    <w:rsid w:val="00CF60CD"/>
    <w:rsid w:val="00D017F4"/>
    <w:rsid w:val="00D1108C"/>
    <w:rsid w:val="00D1593F"/>
    <w:rsid w:val="00D37D17"/>
    <w:rsid w:val="00D402EB"/>
    <w:rsid w:val="00D43C87"/>
    <w:rsid w:val="00D55936"/>
    <w:rsid w:val="00D62217"/>
    <w:rsid w:val="00D706FD"/>
    <w:rsid w:val="00D7484C"/>
    <w:rsid w:val="00D8664A"/>
    <w:rsid w:val="00D908B0"/>
    <w:rsid w:val="00DB539C"/>
    <w:rsid w:val="00DC1FF0"/>
    <w:rsid w:val="00DC4C94"/>
    <w:rsid w:val="00DC6C29"/>
    <w:rsid w:val="00DD571E"/>
    <w:rsid w:val="00DD630E"/>
    <w:rsid w:val="00DE77A3"/>
    <w:rsid w:val="00E3759D"/>
    <w:rsid w:val="00E53374"/>
    <w:rsid w:val="00E5570C"/>
    <w:rsid w:val="00E618CF"/>
    <w:rsid w:val="00E63047"/>
    <w:rsid w:val="00E6595E"/>
    <w:rsid w:val="00E80FE9"/>
    <w:rsid w:val="00E83042"/>
    <w:rsid w:val="00E93A23"/>
    <w:rsid w:val="00E9514E"/>
    <w:rsid w:val="00EB5087"/>
    <w:rsid w:val="00EC294F"/>
    <w:rsid w:val="00F142A1"/>
    <w:rsid w:val="00F164D9"/>
    <w:rsid w:val="00F52ECD"/>
    <w:rsid w:val="00F74502"/>
    <w:rsid w:val="00F74940"/>
    <w:rsid w:val="00F81592"/>
    <w:rsid w:val="00F81C7D"/>
    <w:rsid w:val="00F81E1E"/>
    <w:rsid w:val="00F862BB"/>
    <w:rsid w:val="00FA0810"/>
    <w:rsid w:val="00FD351C"/>
    <w:rsid w:val="00FD3717"/>
    <w:rsid w:val="00FD43EE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B7FC3"/>
  <w15:docId w15:val="{F9DA3EC4-5D67-443F-8BD6-14AAB1FE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1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6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6"/>
      </w:numPr>
      <w:tabs>
        <w:tab w:val="left" w:pos="524"/>
      </w:tabs>
      <w:spacing w:line="312" w:lineRule="auto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902628"/>
    <w:pPr>
      <w:numPr>
        <w:numId w:val="26"/>
      </w:numPr>
      <w:tabs>
        <w:tab w:val="left" w:pos="524"/>
        <w:tab w:val="right" w:leader="dot" w:pos="9106"/>
      </w:tabs>
      <w:spacing w:line="312" w:lineRule="auto"/>
      <w:contextualSpacing/>
    </w:pPr>
    <w:rPr>
      <w:sz w:val="28"/>
      <w:szCs w:val="26"/>
    </w:rPr>
  </w:style>
  <w:style w:type="paragraph" w:customStyle="1" w:styleId="SecondLevel">
    <w:name w:val="Second Level"/>
    <w:basedOn w:val="Normal"/>
    <w:qFormat/>
    <w:rsid w:val="00902628"/>
    <w:pPr>
      <w:numPr>
        <w:ilvl w:val="1"/>
        <w:numId w:val="26"/>
      </w:numPr>
      <w:tabs>
        <w:tab w:val="right" w:leader="dot" w:pos="6747"/>
      </w:tabs>
      <w:spacing w:line="312" w:lineRule="auto"/>
    </w:pPr>
    <w:rPr>
      <w:sz w:val="28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6"/>
      </w:numPr>
    </w:pPr>
  </w:style>
  <w:style w:type="paragraph" w:customStyle="1" w:styleId="ListFooter">
    <w:name w:val="List Footer"/>
    <w:basedOn w:val="Normal"/>
    <w:qFormat/>
    <w:rsid w:val="00346D2F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6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9F4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locked/>
    <w:rsid w:val="009F4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2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B4A4BA71E544772B9BD3D663B30E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01B64-69CD-4177-9D7C-CCDDCEEDCD61}"/>
      </w:docPartPr>
      <w:docPartBody>
        <w:p w:rsidR="00FF64F3" w:rsidRDefault="004023E1" w:rsidP="004023E1">
          <w:pPr>
            <w:pStyle w:val="4B4A4BA71E544772B9BD3D663B30E0E25"/>
          </w:pPr>
          <w:r w:rsidRPr="00526B6D">
            <w:rPr>
              <w:rStyle w:val="PlaceholderText"/>
              <w:rFonts w:eastAsiaTheme="minorHAnsi"/>
              <w:sz w:val="20"/>
            </w:rPr>
            <w:t>Select Vessel</w:t>
          </w:r>
        </w:p>
      </w:docPartBody>
    </w:docPart>
    <w:docPart>
      <w:docPartPr>
        <w:name w:val="4AECD9FD12E84FBC849114432B13A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8E77-0917-471A-8F38-E3EC0FFA0E79}"/>
      </w:docPartPr>
      <w:docPartBody>
        <w:p w:rsidR="006560F8" w:rsidRDefault="004023E1" w:rsidP="004023E1">
          <w:pPr>
            <w:pStyle w:val="4AECD9FD12E84FBC849114432B13A2915"/>
          </w:pPr>
          <w:r>
            <w:rPr>
              <w:rStyle w:val="PlaceholderText"/>
              <w:rFonts w:eastAsiaTheme="minorHAnsi"/>
              <w:sz w:val="20"/>
            </w:rPr>
            <w:t>Select Sign-on Date</w:t>
          </w:r>
        </w:p>
      </w:docPartBody>
    </w:docPart>
    <w:docPart>
      <w:docPartPr>
        <w:name w:val="F21AE71F13CC42B394BA5EC7EE2BF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C654B-E1C8-436F-9B1A-23F9E8347F1B}"/>
      </w:docPartPr>
      <w:docPartBody>
        <w:p w:rsidR="006560F8" w:rsidRDefault="004023E1" w:rsidP="004023E1">
          <w:pPr>
            <w:pStyle w:val="F21AE71F13CC42B394BA5EC7EE2BF68F3"/>
          </w:pPr>
          <w:r w:rsidRPr="004446D9">
            <w:rPr>
              <w:rStyle w:val="PlaceholderText"/>
              <w:rFonts w:eastAsiaTheme="minorHAnsi"/>
              <w:sz w:val="20"/>
            </w:rPr>
            <w:t>Rank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22BE4"/>
    <w:multiLevelType w:val="multilevel"/>
    <w:tmpl w:val="14CA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611E86"/>
    <w:multiLevelType w:val="multilevel"/>
    <w:tmpl w:val="6960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4AECD9FD12E84FBC849114432B13A291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05650A"/>
    <w:multiLevelType w:val="multilevel"/>
    <w:tmpl w:val="F30A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2D0540C"/>
    <w:multiLevelType w:val="multilevel"/>
    <w:tmpl w:val="3B76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913226A"/>
    <w:multiLevelType w:val="multilevel"/>
    <w:tmpl w:val="EAC4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1A6"/>
    <w:rsid w:val="00184591"/>
    <w:rsid w:val="004023E1"/>
    <w:rsid w:val="005208A2"/>
    <w:rsid w:val="00560461"/>
    <w:rsid w:val="006560F8"/>
    <w:rsid w:val="006B1894"/>
    <w:rsid w:val="00722466"/>
    <w:rsid w:val="007300DA"/>
    <w:rsid w:val="00B11C34"/>
    <w:rsid w:val="00BC1A47"/>
    <w:rsid w:val="00BF0B69"/>
    <w:rsid w:val="00CB6D8B"/>
    <w:rsid w:val="00DA31A6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23E1"/>
    <w:rPr>
      <w:color w:val="808080"/>
    </w:rPr>
  </w:style>
  <w:style w:type="paragraph" w:customStyle="1" w:styleId="4AECD9FD12E84FBC849114432B13A2915">
    <w:name w:val="4AECD9FD12E84FBC849114432B13A2915"/>
    <w:rsid w:val="004023E1"/>
    <w:pPr>
      <w:numPr>
        <w:ilvl w:val="1"/>
        <w:numId w:val="5"/>
      </w:numPr>
      <w:tabs>
        <w:tab w:val="right" w:leader="dot" w:pos="6747"/>
      </w:tabs>
      <w:spacing w:after="0" w:line="312" w:lineRule="auto"/>
      <w:ind w:left="867" w:hanging="397"/>
    </w:pPr>
    <w:rPr>
      <w:rFonts w:ascii="Calibri" w:eastAsia="Times New Roman" w:hAnsi="Calibri" w:cs="Times New Roman"/>
      <w:sz w:val="28"/>
      <w:szCs w:val="20"/>
      <w:lang w:eastAsia="en-US"/>
    </w:rPr>
  </w:style>
  <w:style w:type="paragraph" w:customStyle="1" w:styleId="4B4A4BA71E544772B9BD3D663B30E0E25">
    <w:name w:val="4B4A4BA71E544772B9BD3D663B30E0E25"/>
    <w:rsid w:val="004023E1"/>
    <w:pPr>
      <w:tabs>
        <w:tab w:val="num" w:pos="1440"/>
        <w:tab w:val="right" w:leader="dot" w:pos="6747"/>
      </w:tabs>
      <w:spacing w:after="0" w:line="312" w:lineRule="auto"/>
      <w:ind w:left="867" w:hanging="397"/>
    </w:pPr>
    <w:rPr>
      <w:rFonts w:ascii="Calibri" w:eastAsia="Times New Roman" w:hAnsi="Calibri" w:cs="Times New Roman"/>
      <w:sz w:val="28"/>
      <w:szCs w:val="20"/>
      <w:lang w:eastAsia="en-US"/>
    </w:rPr>
  </w:style>
  <w:style w:type="paragraph" w:customStyle="1" w:styleId="F21AE71F13CC42B394BA5EC7EE2BF68F3">
    <w:name w:val="F21AE71F13CC42B394BA5EC7EE2BF68F3"/>
    <w:rsid w:val="004023E1"/>
    <w:pPr>
      <w:tabs>
        <w:tab w:val="num" w:pos="1440"/>
        <w:tab w:val="right" w:leader="dot" w:pos="6747"/>
      </w:tabs>
      <w:spacing w:after="0" w:line="312" w:lineRule="auto"/>
      <w:ind w:left="867" w:hanging="397"/>
    </w:pPr>
    <w:rPr>
      <w:rFonts w:ascii="Calibri" w:eastAsia="Times New Roman" w:hAnsi="Calibri" w:cs="Times New Roman"/>
      <w:sz w:val="28"/>
      <w:szCs w:val="20"/>
      <w:lang w:eastAsia="en-US"/>
    </w:rPr>
  </w:style>
  <w:style w:type="paragraph" w:customStyle="1" w:styleId="106F77162F9B48D688027D4D85971727">
    <w:name w:val="106F77162F9B48D688027D4D85971727"/>
    <w:rsid w:val="004023E1"/>
    <w:pPr>
      <w:spacing w:after="0" w:line="240" w:lineRule="auto"/>
    </w:pPr>
    <w:rPr>
      <w:rFonts w:ascii="Calibri" w:eastAsia="Times New Roman" w:hAnsi="Calibri" w:cs="Times New Roman"/>
      <w:szCs w:val="20"/>
      <w:lang w:eastAsia="en-US"/>
    </w:rPr>
  </w:style>
  <w:style w:type="paragraph" w:customStyle="1" w:styleId="8C1C1249DD944909BA6450BAA84B950F">
    <w:name w:val="8C1C1249DD944909BA6450BAA84B950F"/>
    <w:rsid w:val="004023E1"/>
    <w:pPr>
      <w:spacing w:after="0" w:line="240" w:lineRule="auto"/>
    </w:pPr>
    <w:rPr>
      <w:rFonts w:ascii="Calibri" w:eastAsia="Times New Roman" w:hAnsi="Calibri" w:cs="Times New Roman"/>
      <w:szCs w:val="20"/>
      <w:lang w:eastAsia="en-US"/>
    </w:rPr>
  </w:style>
  <w:style w:type="paragraph" w:customStyle="1" w:styleId="DFBED9C4DF6B458A844B85F5654DA09B">
    <w:name w:val="DFBED9C4DF6B458A844B85F5654DA09B"/>
    <w:rsid w:val="004023E1"/>
    <w:pPr>
      <w:spacing w:after="0" w:line="240" w:lineRule="auto"/>
    </w:pPr>
    <w:rPr>
      <w:rFonts w:ascii="Calibri" w:eastAsia="Times New Roman" w:hAnsi="Calibri" w:cs="Times New Roman"/>
      <w:szCs w:val="20"/>
      <w:lang w:eastAsia="en-US"/>
    </w:rPr>
  </w:style>
  <w:style w:type="paragraph" w:customStyle="1" w:styleId="0C55A7AEE1C9475AAC8B90C8C61AC477">
    <w:name w:val="0C55A7AEE1C9475AAC8B90C8C61AC477"/>
    <w:rsid w:val="004023E1"/>
    <w:pPr>
      <w:spacing w:after="0" w:line="240" w:lineRule="auto"/>
    </w:pPr>
    <w:rPr>
      <w:rFonts w:ascii="Calibri" w:eastAsia="Times New Roman" w:hAnsi="Calibri" w:cs="Times New Roman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2B179-424A-44A7-838F-4CEEF9ED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Template.dotx</Template>
  <TotalTime>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Buchanan, Mark</dc:creator>
  <cp:lastModifiedBy>Prasenjit Paul</cp:lastModifiedBy>
  <cp:revision>4</cp:revision>
  <cp:lastPrinted>2018-01-22T13:28:00Z</cp:lastPrinted>
  <dcterms:created xsi:type="dcterms:W3CDTF">2019-06-14T15:04:00Z</dcterms:created>
  <dcterms:modified xsi:type="dcterms:W3CDTF">2021-01-18T11:58:00Z</dcterms:modified>
</cp:coreProperties>
</file>