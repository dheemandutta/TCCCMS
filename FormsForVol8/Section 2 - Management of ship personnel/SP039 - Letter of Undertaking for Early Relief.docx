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25C01" w14:textId="77777777" w:rsidR="000B7D18" w:rsidRDefault="000B7D18" w:rsidP="00301633">
      <w:pPr>
        <w:tabs>
          <w:tab w:val="left" w:pos="-144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280"/>
          <w:tab w:val="left" w:pos="5760"/>
          <w:tab w:val="left" w:pos="6210"/>
          <w:tab w:val="left" w:pos="6480"/>
          <w:tab w:val="left" w:pos="7920"/>
        </w:tabs>
        <w:suppressAutoHyphens/>
        <w:ind w:left="-360" w:right="-34"/>
        <w:jc w:val="center"/>
        <w:rPr>
          <w:rFonts w:ascii="Arial" w:hAnsi="Arial" w:cs="Arial"/>
          <w:b/>
          <w:sz w:val="20"/>
          <w:u w:val="single"/>
        </w:rPr>
      </w:pPr>
    </w:p>
    <w:p w14:paraId="73806010" w14:textId="77777777" w:rsidR="00041824" w:rsidRPr="00F14362" w:rsidRDefault="00F71787" w:rsidP="00301633">
      <w:pPr>
        <w:tabs>
          <w:tab w:val="left" w:pos="-144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280"/>
          <w:tab w:val="left" w:pos="5760"/>
          <w:tab w:val="left" w:pos="6210"/>
          <w:tab w:val="left" w:pos="6480"/>
          <w:tab w:val="left" w:pos="7920"/>
        </w:tabs>
        <w:suppressAutoHyphens/>
        <w:ind w:left="-360" w:right="-34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LETTER OF </w:t>
      </w:r>
      <w:r w:rsidR="009743FD" w:rsidRPr="00F14362">
        <w:rPr>
          <w:rFonts w:ascii="Arial" w:hAnsi="Arial" w:cs="Arial"/>
          <w:b/>
          <w:sz w:val="22"/>
          <w:szCs w:val="22"/>
          <w:u w:val="single"/>
        </w:rPr>
        <w:t>UNDERTAKING FOR EARLY RELIEF</w:t>
      </w:r>
    </w:p>
    <w:p w14:paraId="1EF22D84" w14:textId="77777777" w:rsidR="00041824" w:rsidRPr="00F14362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6480"/>
          <w:tab w:val="left" w:pos="7920"/>
        </w:tabs>
        <w:suppressAutoHyphens/>
        <w:ind w:right="-34"/>
        <w:rPr>
          <w:rFonts w:ascii="Arial" w:hAnsi="Arial" w:cs="Arial"/>
          <w:sz w:val="22"/>
          <w:szCs w:val="22"/>
        </w:rPr>
      </w:pPr>
    </w:p>
    <w:p w14:paraId="4BC8E36A" w14:textId="77777777" w:rsidR="00F14362" w:rsidRDefault="00F14362" w:rsidP="004E3A1C">
      <w:pPr>
        <w:keepLines w:val="0"/>
        <w:overflowPunct/>
        <w:autoSpaceDE/>
        <w:autoSpaceDN/>
        <w:adjustRightInd/>
        <w:spacing w:line="340" w:lineRule="atLeast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zh-TW"/>
        </w:rPr>
      </w:pPr>
    </w:p>
    <w:p w14:paraId="74C937C4" w14:textId="77777777" w:rsidR="002535B9" w:rsidRPr="00F14362" w:rsidRDefault="002535B9" w:rsidP="004E3A1C">
      <w:pPr>
        <w:keepLines w:val="0"/>
        <w:overflowPunct/>
        <w:autoSpaceDE/>
        <w:autoSpaceDN/>
        <w:adjustRightInd/>
        <w:spacing w:line="340" w:lineRule="atLeast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zh-TW"/>
        </w:rPr>
      </w:pP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>In consideration of the Owner of __________________________________ (</w:t>
      </w:r>
      <w:r w:rsidR="002053A7" w:rsidRPr="00F14362">
        <w:rPr>
          <w:rFonts w:ascii="Arial" w:eastAsia="PMingLiU" w:hAnsi="Arial" w:cs="Arial"/>
          <w:sz w:val="22"/>
          <w:szCs w:val="22"/>
          <w:lang w:val="en-US" w:eastAsia="zh-TW"/>
        </w:rPr>
        <w:t>V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>essel) and the Master of this vessel agreeing to release me from the current Articles of the said vessel at my request, I, ___________________________</w:t>
      </w:r>
      <w:r w:rsidR="002053A7" w:rsidRPr="00F14362">
        <w:rPr>
          <w:rFonts w:ascii="Arial" w:eastAsia="PMingLiU" w:hAnsi="Arial" w:cs="Arial"/>
          <w:sz w:val="22"/>
          <w:szCs w:val="22"/>
          <w:lang w:val="en-US" w:eastAsia="zh-TW"/>
        </w:rPr>
        <w:t xml:space="preserve"> (Name)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>, __________________</w:t>
      </w:r>
      <w:r w:rsidR="00C221DA" w:rsidRPr="00F14362">
        <w:rPr>
          <w:rFonts w:ascii="Arial" w:eastAsia="PMingLiU" w:hAnsi="Arial" w:cs="Arial"/>
          <w:sz w:val="22"/>
          <w:szCs w:val="22"/>
          <w:lang w:val="en-US" w:eastAsia="zh-TW"/>
        </w:rPr>
        <w:t xml:space="preserve"> 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>(</w:t>
      </w:r>
      <w:r w:rsidR="002053A7" w:rsidRPr="00F14362">
        <w:rPr>
          <w:rFonts w:ascii="Arial" w:eastAsia="PMingLiU" w:hAnsi="Arial" w:cs="Arial"/>
          <w:sz w:val="22"/>
          <w:szCs w:val="22"/>
          <w:lang w:val="en-US" w:eastAsia="zh-TW"/>
        </w:rPr>
        <w:t>R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>ank/</w:t>
      </w:r>
      <w:r w:rsidR="002053A7" w:rsidRPr="00F14362">
        <w:rPr>
          <w:rFonts w:ascii="Arial" w:eastAsia="PMingLiU" w:hAnsi="Arial" w:cs="Arial"/>
          <w:sz w:val="22"/>
          <w:szCs w:val="22"/>
          <w:lang w:val="en-US" w:eastAsia="zh-TW"/>
        </w:rPr>
        <w:t>R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 xml:space="preserve">ating), understand and hereby </w:t>
      </w:r>
      <w:r w:rsidR="00C221DA" w:rsidRPr="00F14362">
        <w:rPr>
          <w:rFonts w:ascii="Arial" w:eastAsia="PMingLiU" w:hAnsi="Arial" w:cs="Arial"/>
          <w:sz w:val="22"/>
          <w:szCs w:val="22"/>
          <w:lang w:val="en-US" w:eastAsia="zh-TW"/>
        </w:rPr>
        <w:t>fully voluntarily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 xml:space="preserve"> agree:</w:t>
      </w:r>
    </w:p>
    <w:p w14:paraId="666D475F" w14:textId="77777777" w:rsidR="002535B9" w:rsidRPr="00F14362" w:rsidRDefault="002535B9" w:rsidP="004E3A1C">
      <w:pPr>
        <w:keepLines w:val="0"/>
        <w:overflowPunct/>
        <w:autoSpaceDE/>
        <w:autoSpaceDN/>
        <w:adjustRightInd/>
        <w:spacing w:line="340" w:lineRule="atLeast"/>
        <w:ind w:left="360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ja-JP"/>
        </w:rPr>
      </w:pPr>
    </w:p>
    <w:p w14:paraId="0957FA61" w14:textId="77777777" w:rsidR="002535B9" w:rsidRPr="00F14362" w:rsidRDefault="002535B9" w:rsidP="004E3A1C">
      <w:pPr>
        <w:keepLines w:val="0"/>
        <w:numPr>
          <w:ilvl w:val="0"/>
          <w:numId w:val="2"/>
        </w:numPr>
        <w:suppressAutoHyphens/>
        <w:overflowPunct/>
        <w:autoSpaceDE/>
        <w:autoSpaceDN/>
        <w:adjustRightInd/>
        <w:spacing w:line="340" w:lineRule="atLeast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ja-JP"/>
        </w:rPr>
      </w:pPr>
      <w:r w:rsidRPr="00F14362">
        <w:rPr>
          <w:rFonts w:ascii="Arial" w:eastAsia="PMingLiU" w:hAnsi="Arial" w:cs="Arial"/>
          <w:sz w:val="22"/>
          <w:szCs w:val="22"/>
          <w:lang w:val="en-US" w:eastAsia="ja-JP"/>
        </w:rPr>
        <w:t>The Owner</w:t>
      </w:r>
      <w:r w:rsidR="00870479" w:rsidRPr="00F14362">
        <w:rPr>
          <w:rFonts w:ascii="Arial" w:eastAsia="PMingLiU" w:hAnsi="Arial" w:cs="Arial"/>
          <w:sz w:val="22"/>
          <w:szCs w:val="22"/>
          <w:lang w:val="en-US" w:eastAsia="ja-JP"/>
        </w:rPr>
        <w:t>s</w:t>
      </w:r>
      <w:r w:rsidRPr="00F14362">
        <w:rPr>
          <w:rFonts w:ascii="Arial" w:eastAsia="PMingLiU" w:hAnsi="Arial" w:cs="Arial"/>
          <w:sz w:val="22"/>
          <w:szCs w:val="22"/>
          <w:lang w:val="en-US" w:eastAsia="ja-JP"/>
        </w:rPr>
        <w:t xml:space="preserve">, its </w:t>
      </w:r>
      <w:r w:rsidR="002053A7" w:rsidRPr="00F14362">
        <w:rPr>
          <w:rFonts w:ascii="Arial" w:eastAsia="PMingLiU" w:hAnsi="Arial" w:cs="Arial"/>
          <w:sz w:val="22"/>
          <w:szCs w:val="22"/>
          <w:lang w:val="en-US" w:eastAsia="ja-JP"/>
        </w:rPr>
        <w:t>Manager</w:t>
      </w:r>
      <w:r w:rsidR="00870479" w:rsidRPr="00F14362">
        <w:rPr>
          <w:rFonts w:ascii="Arial" w:eastAsia="PMingLiU" w:hAnsi="Arial" w:cs="Arial"/>
          <w:sz w:val="22"/>
          <w:szCs w:val="22"/>
          <w:lang w:val="en-US" w:eastAsia="ja-JP"/>
        </w:rPr>
        <w:t>s</w:t>
      </w:r>
      <w:r w:rsidRPr="00F14362">
        <w:rPr>
          <w:rFonts w:ascii="Arial" w:eastAsia="PMingLiU" w:hAnsi="Arial" w:cs="Arial"/>
          <w:sz w:val="22"/>
          <w:szCs w:val="22"/>
          <w:lang w:val="en-US" w:eastAsia="ja-JP"/>
        </w:rPr>
        <w:t>, Agents shall be under no further liability or obligation to me except to pay all wages accrued due up to the date I sign off from the vessel.</w:t>
      </w:r>
    </w:p>
    <w:p w14:paraId="0F2D202D" w14:textId="77777777" w:rsidR="00C221DA" w:rsidRPr="00F14362" w:rsidRDefault="00C221DA" w:rsidP="00C221DA">
      <w:pPr>
        <w:keepLines w:val="0"/>
        <w:suppressAutoHyphens/>
        <w:overflowPunct/>
        <w:autoSpaceDE/>
        <w:autoSpaceDN/>
        <w:adjustRightInd/>
        <w:spacing w:line="340" w:lineRule="atLeast"/>
        <w:ind w:left="360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ja-JP"/>
        </w:rPr>
      </w:pPr>
    </w:p>
    <w:p w14:paraId="51381605" w14:textId="77777777" w:rsidR="002535B9" w:rsidRPr="00F14362" w:rsidRDefault="002535B9" w:rsidP="004E3A1C">
      <w:pPr>
        <w:keepLines w:val="0"/>
        <w:numPr>
          <w:ilvl w:val="0"/>
          <w:numId w:val="2"/>
        </w:numPr>
        <w:suppressAutoHyphens/>
        <w:overflowPunct/>
        <w:autoSpaceDE/>
        <w:autoSpaceDN/>
        <w:adjustRightInd/>
        <w:spacing w:line="340" w:lineRule="atLeast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zh-TW"/>
        </w:rPr>
      </w:pPr>
      <w:r w:rsidRPr="00F14362">
        <w:rPr>
          <w:rFonts w:ascii="Arial" w:eastAsia="PMingLiU" w:hAnsi="Arial" w:cs="Arial"/>
          <w:sz w:val="22"/>
          <w:szCs w:val="22"/>
          <w:lang w:val="en-US" w:eastAsia="ja-JP"/>
        </w:rPr>
        <w:t xml:space="preserve"> I will be responsible for the whole cost of my repatriation and I hereby undertake to reimburse to the said Owner all 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>the expenses incurred in effecting my repatriation.</w:t>
      </w:r>
    </w:p>
    <w:p w14:paraId="6FB19614" w14:textId="77777777" w:rsidR="002535B9" w:rsidRPr="00F14362" w:rsidRDefault="002535B9" w:rsidP="004E3A1C">
      <w:pPr>
        <w:keepLines w:val="0"/>
        <w:overflowPunct/>
        <w:autoSpaceDE/>
        <w:autoSpaceDN/>
        <w:adjustRightInd/>
        <w:spacing w:line="340" w:lineRule="atLeast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ja-JP"/>
        </w:rPr>
      </w:pPr>
    </w:p>
    <w:p w14:paraId="0AD77C6C" w14:textId="77777777" w:rsidR="002535B9" w:rsidRPr="00F14362" w:rsidRDefault="002535B9" w:rsidP="004E3A1C">
      <w:pPr>
        <w:keepLines w:val="0"/>
        <w:overflowPunct/>
        <w:autoSpaceDE/>
        <w:autoSpaceDN/>
        <w:adjustRightInd/>
        <w:spacing w:line="340" w:lineRule="atLeast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ja-JP"/>
        </w:rPr>
      </w:pPr>
      <w:r w:rsidRPr="00F14362">
        <w:rPr>
          <w:rFonts w:ascii="Arial" w:eastAsia="PMingLiU" w:hAnsi="Arial" w:cs="Arial"/>
          <w:sz w:val="22"/>
          <w:szCs w:val="22"/>
          <w:lang w:val="en-US" w:eastAsia="ja-JP"/>
        </w:rPr>
        <w:t>I further agree, if necessary, the Master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 xml:space="preserve"> of this vessel </w:t>
      </w:r>
      <w:r w:rsidRPr="00F14362">
        <w:rPr>
          <w:rFonts w:ascii="Arial" w:eastAsia="PMingLiU" w:hAnsi="Arial" w:cs="Arial"/>
          <w:sz w:val="22"/>
          <w:szCs w:val="22"/>
          <w:lang w:val="en-US" w:eastAsia="ja-JP"/>
        </w:rPr>
        <w:t>will hold in arrears from my wages sufficient and necessary funds needed for repatriation.</w:t>
      </w:r>
    </w:p>
    <w:p w14:paraId="07CCF828" w14:textId="77777777" w:rsidR="002535B9" w:rsidRPr="00F14362" w:rsidRDefault="002535B9" w:rsidP="002535B9">
      <w:pPr>
        <w:keepLines w:val="0"/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98"/>
        <w:gridCol w:w="1789"/>
        <w:gridCol w:w="821"/>
        <w:gridCol w:w="1789"/>
        <w:gridCol w:w="1181"/>
      </w:tblGrid>
      <w:tr w:rsidR="005042A4" w:rsidRPr="00243FF4" w14:paraId="1191AB6E" w14:textId="77777777">
        <w:tc>
          <w:tcPr>
            <w:tcW w:w="1098" w:type="dxa"/>
            <w:shd w:val="clear" w:color="auto" w:fill="auto"/>
          </w:tcPr>
          <w:p w14:paraId="5D58BD7E" w14:textId="77777777" w:rsidR="005042A4" w:rsidRPr="00243FF4" w:rsidRDefault="005042A4" w:rsidP="00243FF4">
            <w:pPr>
              <w:keepLines w:val="0"/>
              <w:suppressAutoHyphens/>
              <w:overflowPunct/>
              <w:autoSpaceDE/>
              <w:autoSpaceDN/>
              <w:adjustRightInd/>
              <w:spacing w:line="317" w:lineRule="exact"/>
              <w:jc w:val="both"/>
              <w:textAlignment w:val="auto"/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</w:pPr>
            <w:r w:rsidRPr="00243FF4"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  <w:t>Date this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clear" w:color="auto" w:fill="auto"/>
          </w:tcPr>
          <w:p w14:paraId="306A75FF" w14:textId="77777777" w:rsidR="005042A4" w:rsidRPr="00243FF4" w:rsidRDefault="005042A4" w:rsidP="00243FF4">
            <w:pPr>
              <w:keepLines w:val="0"/>
              <w:suppressAutoHyphens/>
              <w:overflowPunct/>
              <w:autoSpaceDE/>
              <w:autoSpaceDN/>
              <w:adjustRightInd/>
              <w:spacing w:line="317" w:lineRule="exact"/>
              <w:jc w:val="both"/>
              <w:textAlignment w:val="auto"/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</w:pPr>
          </w:p>
        </w:tc>
        <w:tc>
          <w:tcPr>
            <w:tcW w:w="821" w:type="dxa"/>
            <w:shd w:val="clear" w:color="auto" w:fill="auto"/>
          </w:tcPr>
          <w:p w14:paraId="7F3D8EB3" w14:textId="77777777" w:rsidR="005042A4" w:rsidRPr="00243FF4" w:rsidRDefault="005042A4" w:rsidP="00243FF4">
            <w:pPr>
              <w:keepLines w:val="0"/>
              <w:suppressAutoHyphens/>
              <w:overflowPunct/>
              <w:autoSpaceDE/>
              <w:autoSpaceDN/>
              <w:adjustRightInd/>
              <w:spacing w:line="317" w:lineRule="exact"/>
              <w:jc w:val="both"/>
              <w:textAlignment w:val="auto"/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</w:pPr>
            <w:r w:rsidRPr="00243FF4"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  <w:t xml:space="preserve">day of 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clear" w:color="auto" w:fill="auto"/>
          </w:tcPr>
          <w:p w14:paraId="77986BC6" w14:textId="77777777" w:rsidR="005042A4" w:rsidRPr="00243FF4" w:rsidRDefault="005042A4" w:rsidP="00243FF4">
            <w:pPr>
              <w:keepLines w:val="0"/>
              <w:suppressAutoHyphens/>
              <w:overflowPunct/>
              <w:autoSpaceDE/>
              <w:autoSpaceDN/>
              <w:adjustRightInd/>
              <w:spacing w:line="317" w:lineRule="exact"/>
              <w:jc w:val="both"/>
              <w:textAlignment w:val="auto"/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</w:pPr>
          </w:p>
        </w:tc>
        <w:tc>
          <w:tcPr>
            <w:tcW w:w="1181" w:type="dxa"/>
            <w:shd w:val="clear" w:color="auto" w:fill="auto"/>
          </w:tcPr>
          <w:p w14:paraId="2D6B89C9" w14:textId="77777777" w:rsidR="005042A4" w:rsidRPr="00243FF4" w:rsidRDefault="005042A4" w:rsidP="00243FF4">
            <w:pPr>
              <w:keepLines w:val="0"/>
              <w:suppressAutoHyphens/>
              <w:overflowPunct/>
              <w:autoSpaceDE/>
              <w:autoSpaceDN/>
              <w:adjustRightInd/>
              <w:spacing w:line="317" w:lineRule="exact"/>
              <w:jc w:val="both"/>
              <w:textAlignment w:val="auto"/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</w:pPr>
            <w:r w:rsidRPr="00243FF4"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  <w:t>20</w:t>
            </w:r>
          </w:p>
        </w:tc>
      </w:tr>
    </w:tbl>
    <w:p w14:paraId="1C6A5269" w14:textId="77777777" w:rsidR="000B7D18" w:rsidRPr="00F14362" w:rsidRDefault="000B7D18" w:rsidP="002535B9">
      <w:pPr>
        <w:keepLines w:val="0"/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tbl>
      <w:tblPr>
        <w:tblW w:w="267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2700"/>
      </w:tblGrid>
      <w:tr w:rsidR="00BA3F0A" w:rsidRPr="00F14362" w14:paraId="06A4DE8A" w14:textId="77777777">
        <w:trPr>
          <w:trHeight w:val="432"/>
        </w:trPr>
        <w:tc>
          <w:tcPr>
            <w:tcW w:w="218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E84982" w14:textId="77777777" w:rsidR="00BA3F0A" w:rsidRPr="00F14362" w:rsidRDefault="00BA3F0A" w:rsidP="000F06D7">
            <w:pPr>
              <w:spacing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Name of Seafarer:</w:t>
            </w:r>
          </w:p>
        </w:tc>
        <w:tc>
          <w:tcPr>
            <w:tcW w:w="282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58BF05" w14:textId="77777777" w:rsidR="00BA3F0A" w:rsidRPr="00F14362" w:rsidRDefault="00BA3F0A" w:rsidP="00BA3F0A">
            <w:pPr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</w:tr>
      <w:tr w:rsidR="00BA3F0A" w:rsidRPr="00F14362" w14:paraId="4D6B7972" w14:textId="77777777">
        <w:trPr>
          <w:trHeight w:val="432"/>
        </w:trPr>
        <w:tc>
          <w:tcPr>
            <w:tcW w:w="218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F9FEB0" w14:textId="77777777" w:rsidR="00BA3F0A" w:rsidRPr="00F14362" w:rsidRDefault="00BA3F0A" w:rsidP="000F06D7">
            <w:pPr>
              <w:spacing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Signature:</w:t>
            </w:r>
          </w:p>
        </w:tc>
        <w:tc>
          <w:tcPr>
            <w:tcW w:w="28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ACACBB" w14:textId="77777777" w:rsidR="00BA3F0A" w:rsidRPr="00F14362" w:rsidRDefault="00BA3F0A" w:rsidP="00BA3F0A">
            <w:pPr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</w:tr>
    </w:tbl>
    <w:p w14:paraId="2F1ED977" w14:textId="77777777" w:rsidR="002535B9" w:rsidRPr="00F14362" w:rsidRDefault="002535B9" w:rsidP="002535B9">
      <w:pPr>
        <w:keepLines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p w14:paraId="4D8975E8" w14:textId="77777777" w:rsidR="000321B6" w:rsidRPr="00F14362" w:rsidRDefault="000321B6" w:rsidP="002535B9">
      <w:pPr>
        <w:keepLines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p w14:paraId="2D7D30A8" w14:textId="77777777" w:rsidR="000321B6" w:rsidRPr="00F14362" w:rsidRDefault="000321B6" w:rsidP="002535B9">
      <w:pPr>
        <w:keepLines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tbl>
      <w:tblPr>
        <w:tblW w:w="532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2700"/>
        <w:gridCol w:w="2610"/>
        <w:gridCol w:w="2121"/>
      </w:tblGrid>
      <w:tr w:rsidR="00EB17AF" w:rsidRPr="00F14362" w14:paraId="1097B0D0" w14:textId="77777777">
        <w:trPr>
          <w:trHeight w:val="432"/>
        </w:trPr>
        <w:tc>
          <w:tcPr>
            <w:tcW w:w="109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05BAC" w14:textId="77777777" w:rsidR="00EB17AF" w:rsidRPr="00F14362" w:rsidRDefault="00EB17AF" w:rsidP="00355C5E">
            <w:pPr>
              <w:spacing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Name of Witness:</w:t>
            </w:r>
          </w:p>
        </w:tc>
        <w:tc>
          <w:tcPr>
            <w:tcW w:w="141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89A9A2" w14:textId="77777777" w:rsidR="00EB17AF" w:rsidRPr="00F14362" w:rsidRDefault="00EB17AF" w:rsidP="00355C5E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  <w:tc>
          <w:tcPr>
            <w:tcW w:w="137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3D5EA8" w14:textId="77777777" w:rsidR="00EB17AF" w:rsidRPr="00F14362" w:rsidRDefault="00355C5E" w:rsidP="00355C5E">
            <w:pPr>
              <w:spacing w:after="6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Name of Interpreter</w:t>
            </w:r>
            <w:r w:rsidR="00EB17AF"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: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650C5B" w14:textId="77777777" w:rsidR="00EB17AF" w:rsidRPr="00F14362" w:rsidRDefault="00EB17AF" w:rsidP="00355C5E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</w:tr>
      <w:tr w:rsidR="00EB17AF" w:rsidRPr="00F14362" w14:paraId="41D6D6FD" w14:textId="77777777">
        <w:trPr>
          <w:trHeight w:val="432"/>
        </w:trPr>
        <w:tc>
          <w:tcPr>
            <w:tcW w:w="109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66E66B" w14:textId="77777777" w:rsidR="00EB17AF" w:rsidRPr="00F14362" w:rsidRDefault="00EB17AF" w:rsidP="00355C5E">
            <w:pPr>
              <w:spacing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F14362">
              <w:rPr>
                <w:rFonts w:ascii="Arial" w:hAnsi="Arial" w:cs="Arial"/>
                <w:spacing w:val="-3"/>
                <w:sz w:val="22"/>
                <w:szCs w:val="22"/>
              </w:rPr>
              <w:t xml:space="preserve">Signature </w:t>
            </w: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:</w:t>
            </w:r>
          </w:p>
        </w:tc>
        <w:tc>
          <w:tcPr>
            <w:tcW w:w="1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A25BF4" w14:textId="77777777" w:rsidR="00EB17AF" w:rsidRPr="00F14362" w:rsidRDefault="00EB17AF" w:rsidP="00355C5E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  <w:tc>
          <w:tcPr>
            <w:tcW w:w="137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AE8B9C" w14:textId="77777777" w:rsidR="00EB17AF" w:rsidRPr="00F14362" w:rsidRDefault="00EB17AF" w:rsidP="00355C5E">
            <w:pPr>
              <w:spacing w:after="6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Signature:</w:t>
            </w:r>
          </w:p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2ED610" w14:textId="77777777" w:rsidR="00EB17AF" w:rsidRPr="00F14362" w:rsidRDefault="00EB17AF" w:rsidP="00355C5E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</w:tr>
    </w:tbl>
    <w:p w14:paraId="6A028412" w14:textId="77777777" w:rsidR="00BA3F0A" w:rsidRPr="00F14362" w:rsidRDefault="00BA3F0A" w:rsidP="002535B9">
      <w:pPr>
        <w:keepLines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p w14:paraId="7D919069" w14:textId="77777777" w:rsidR="000321B6" w:rsidRPr="00F14362" w:rsidRDefault="000321B6" w:rsidP="002535B9">
      <w:pPr>
        <w:keepLines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p w14:paraId="545DFF3C" w14:textId="77777777" w:rsidR="000321B6" w:rsidRPr="00F14362" w:rsidRDefault="000321B6" w:rsidP="002535B9">
      <w:pPr>
        <w:keepLines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p w14:paraId="35157AA3" w14:textId="77777777" w:rsidR="00B02010" w:rsidRPr="00F14362" w:rsidRDefault="00B02010" w:rsidP="002535B9">
      <w:pPr>
        <w:keepLines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tbl>
      <w:tblPr>
        <w:tblW w:w="532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7"/>
        <w:gridCol w:w="2700"/>
        <w:gridCol w:w="2580"/>
        <w:gridCol w:w="2159"/>
      </w:tblGrid>
      <w:tr w:rsidR="00B02010" w:rsidRPr="00F14362" w14:paraId="061831E9" w14:textId="77777777">
        <w:trPr>
          <w:trHeight w:val="432"/>
        </w:trPr>
        <w:tc>
          <w:tcPr>
            <w:tcW w:w="109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E90E4" w14:textId="77777777" w:rsidR="00B02010" w:rsidRPr="00F14362" w:rsidRDefault="00B02010" w:rsidP="00B02010">
            <w:pPr>
              <w:spacing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Master:</w:t>
            </w:r>
          </w:p>
        </w:tc>
        <w:tc>
          <w:tcPr>
            <w:tcW w:w="141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D92DDC" w14:textId="77777777" w:rsidR="00B02010" w:rsidRPr="00F14362" w:rsidRDefault="00B02010" w:rsidP="00B0201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  <w:tc>
          <w:tcPr>
            <w:tcW w:w="135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C0F8C8" w14:textId="77777777" w:rsidR="00B02010" w:rsidRPr="00F14362" w:rsidRDefault="00B02010" w:rsidP="00B02010">
            <w:pPr>
              <w:spacing w:after="6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1502C7" w14:textId="77777777" w:rsidR="00B02010" w:rsidRPr="00F14362" w:rsidRDefault="00B02010" w:rsidP="00B0201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2010" w:rsidRPr="00F14362" w14:paraId="5BA350B1" w14:textId="77777777">
        <w:trPr>
          <w:trHeight w:val="432"/>
        </w:trPr>
        <w:tc>
          <w:tcPr>
            <w:tcW w:w="109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3F7229" w14:textId="77777777" w:rsidR="00B02010" w:rsidRPr="00F14362" w:rsidRDefault="00B02010" w:rsidP="00B02010">
            <w:pPr>
              <w:spacing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F14362">
              <w:rPr>
                <w:rFonts w:ascii="Arial" w:hAnsi="Arial" w:cs="Arial"/>
                <w:spacing w:val="-3"/>
                <w:sz w:val="22"/>
                <w:szCs w:val="22"/>
              </w:rPr>
              <w:t xml:space="preserve">Signature </w:t>
            </w: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:</w:t>
            </w:r>
          </w:p>
        </w:tc>
        <w:tc>
          <w:tcPr>
            <w:tcW w:w="14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0B89C7" w14:textId="77777777" w:rsidR="00B02010" w:rsidRPr="00F14362" w:rsidRDefault="00B02010" w:rsidP="00B0201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  <w:tc>
          <w:tcPr>
            <w:tcW w:w="135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B16CEF" w14:textId="77777777" w:rsidR="00B02010" w:rsidRPr="00F14362" w:rsidRDefault="00B02010" w:rsidP="00B02010">
            <w:pPr>
              <w:spacing w:after="6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ACFE44" w14:textId="77777777" w:rsidR="00B02010" w:rsidRPr="00F14362" w:rsidRDefault="00B02010" w:rsidP="00B0201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5B75E9" w14:textId="77777777" w:rsidR="002535B9" w:rsidRPr="00F14362" w:rsidRDefault="002535B9" w:rsidP="001200BC">
      <w:pPr>
        <w:keepLines w:val="0"/>
        <w:tabs>
          <w:tab w:val="left" w:pos="-1440"/>
          <w:tab w:val="left" w:pos="-720"/>
          <w:tab w:val="left" w:pos="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sectPr w:rsidR="002535B9" w:rsidRPr="00F14362" w:rsidSect="00374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0" w:right="1559" w:bottom="977" w:left="162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E3F72" w14:textId="77777777" w:rsidR="001226D1" w:rsidRDefault="001226D1">
      <w:r>
        <w:separator/>
      </w:r>
    </w:p>
  </w:endnote>
  <w:endnote w:type="continuationSeparator" w:id="0">
    <w:p w14:paraId="290F97FE" w14:textId="77777777" w:rsidR="001226D1" w:rsidRDefault="0012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limStravinskySH">
    <w:panose1 w:val="00000000000000000000"/>
    <w:charset w:val="02"/>
    <w:family w:val="auto"/>
    <w:notTrueType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rus Bl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AB25D" w14:textId="77777777" w:rsidR="00374C9A" w:rsidRDefault="00374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B58B1" w14:textId="77777777" w:rsidR="00024461" w:rsidRDefault="00024461">
    <w:pPr>
      <w:pStyle w:val="Footer"/>
    </w:pPr>
  </w:p>
  <w:tbl>
    <w:tblPr>
      <w:tblW w:w="9072" w:type="dxa"/>
      <w:tblInd w:w="-51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24461" w:rsidRPr="007132E1" w14:paraId="6F88EEA9" w14:textId="77777777" w:rsidTr="00374C9A">
      <w:trPr>
        <w:trHeight w:hRule="exact" w:val="227"/>
      </w:trPr>
      <w:tc>
        <w:tcPr>
          <w:tcW w:w="1134" w:type="dxa"/>
          <w:shd w:val="clear" w:color="auto" w:fill="auto"/>
        </w:tcPr>
        <w:p w14:paraId="7AC6439B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31C9230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SP039</w:t>
          </w:r>
        </w:p>
      </w:tc>
      <w:tc>
        <w:tcPr>
          <w:tcW w:w="1134" w:type="dxa"/>
          <w:shd w:val="clear" w:color="auto" w:fill="auto"/>
        </w:tcPr>
        <w:p w14:paraId="1A20FF1A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7EE73CBE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8123CFD" w14:textId="77777777" w:rsidR="00024461" w:rsidRPr="007132E1" w:rsidRDefault="00374C9A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shd w:val="clear" w:color="auto" w:fill="auto"/>
        </w:tcPr>
        <w:p w14:paraId="3EBA620B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0F501950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EE7D953" w14:textId="77777777" w:rsidR="00024461" w:rsidRPr="007132E1" w:rsidRDefault="00374C9A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024461" w:rsidRPr="007132E1" w14:paraId="1D3D8524" w14:textId="77777777" w:rsidTr="00374C9A">
      <w:trPr>
        <w:trHeight w:hRule="exact" w:val="227"/>
      </w:trPr>
      <w:tc>
        <w:tcPr>
          <w:tcW w:w="1134" w:type="dxa"/>
          <w:shd w:val="clear" w:color="auto" w:fill="auto"/>
        </w:tcPr>
        <w:p w14:paraId="7338BB5C" w14:textId="77777777" w:rsidR="00024461" w:rsidRPr="007132E1" w:rsidRDefault="00707D1B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2789CE6" w14:textId="77777777" w:rsidR="00024461" w:rsidRPr="007132E1" w:rsidRDefault="00796148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MP2</w:t>
          </w:r>
        </w:p>
      </w:tc>
      <w:tc>
        <w:tcPr>
          <w:tcW w:w="1134" w:type="dxa"/>
          <w:shd w:val="clear" w:color="auto" w:fill="auto"/>
        </w:tcPr>
        <w:p w14:paraId="482813B9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448976D3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8A05597" w14:textId="77777777" w:rsidR="00024461" w:rsidRPr="007132E1" w:rsidRDefault="00374C9A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6A0072FF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2E48851E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F2799A1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796148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707D1B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5C296CC6" w14:textId="77777777" w:rsidR="00024461" w:rsidRDefault="00024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FCA7E" w14:textId="77777777" w:rsidR="00374C9A" w:rsidRDefault="00374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346FC" w14:textId="77777777" w:rsidR="001226D1" w:rsidRDefault="001226D1">
      <w:r>
        <w:separator/>
      </w:r>
    </w:p>
  </w:footnote>
  <w:footnote w:type="continuationSeparator" w:id="0">
    <w:p w14:paraId="57B22C36" w14:textId="77777777" w:rsidR="001226D1" w:rsidRDefault="00122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640E5" w14:textId="77777777" w:rsidR="00374C9A" w:rsidRDefault="00374C9A">
    <w:pPr>
      <w:pStyle w:val="Header"/>
    </w:pPr>
    <w:r>
      <w:pict w14:anchorId="518D93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35.75pt;height:38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6F453" w14:textId="77777777" w:rsidR="00024461" w:rsidRPr="00374C9A" w:rsidRDefault="00374C9A" w:rsidP="00374C9A">
    <w:pPr>
      <w:pStyle w:val="Header"/>
    </w:pPr>
    <w:r>
      <w:pict w14:anchorId="3F64F9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5.75pt;height:38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C0CAA" w14:textId="77777777" w:rsidR="00374C9A" w:rsidRDefault="00374C9A">
    <w:pPr>
      <w:pStyle w:val="Header"/>
    </w:pPr>
    <w:r>
      <w:pict w14:anchorId="1FD4D7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35.75pt;height:38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ACC9426"/>
    <w:lvl w:ilvl="0">
      <w:start w:val="1"/>
      <w:numFmt w:val="none"/>
      <w:pStyle w:val="Heading1"/>
      <w:suff w:val="nothing"/>
      <w:lvlText w:val=""/>
      <w:lvlJc w:val="left"/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2"/>
      <w:legacy w:legacy="1" w:legacySpace="360" w:legacyIndent="0"/>
      <w:lvlJc w:val="left"/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2.%3"/>
      <w:legacy w:legacy="1" w:legacySpace="0" w:legacyIndent="576"/>
      <w:lvlJc w:val="left"/>
      <w:pPr>
        <w:ind w:left="1008" w:hanging="57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2.%3.%4"/>
      <w:legacy w:legacy="1" w:legacySpace="432" w:legacyIndent="0"/>
      <w:lvlJc w:val="left"/>
      <w:pPr>
        <w:ind w:left="144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2.%3.%4.%5"/>
      <w:legacy w:legacy="1" w:legacySpace="432" w:legacyIndent="0"/>
      <w:lvlJc w:val="left"/>
      <w:pPr>
        <w:ind w:left="1080" w:firstLine="0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1296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016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736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3456" w:hanging="720"/>
      </w:pPr>
    </w:lvl>
  </w:abstractNum>
  <w:abstractNum w:abstractNumId="1" w15:restartNumberingAfterBreak="0">
    <w:nsid w:val="15963FF8"/>
    <w:multiLevelType w:val="hybridMultilevel"/>
    <w:tmpl w:val="79A65600"/>
    <w:lvl w:ilvl="0" w:tplc="67FEF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63"/>
  <w:displayHorizontalDrawingGridEvery w:val="2"/>
  <w:displayVerticalDrawingGridEvery w:val="0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1834"/>
    <w:rsid w:val="00024461"/>
    <w:rsid w:val="000321B6"/>
    <w:rsid w:val="00041824"/>
    <w:rsid w:val="000B7D18"/>
    <w:rsid w:val="000F06D7"/>
    <w:rsid w:val="001200BC"/>
    <w:rsid w:val="001226D1"/>
    <w:rsid w:val="001557E8"/>
    <w:rsid w:val="00175625"/>
    <w:rsid w:val="00194F7D"/>
    <w:rsid w:val="001E3978"/>
    <w:rsid w:val="002053A7"/>
    <w:rsid w:val="00243FF4"/>
    <w:rsid w:val="002535B9"/>
    <w:rsid w:val="002B7777"/>
    <w:rsid w:val="002C6F7B"/>
    <w:rsid w:val="00301633"/>
    <w:rsid w:val="00321DE6"/>
    <w:rsid w:val="00355C5E"/>
    <w:rsid w:val="00372BA2"/>
    <w:rsid w:val="00374C9A"/>
    <w:rsid w:val="00394FC2"/>
    <w:rsid w:val="003D51B0"/>
    <w:rsid w:val="00411E9B"/>
    <w:rsid w:val="004B4566"/>
    <w:rsid w:val="004E3A1C"/>
    <w:rsid w:val="004E5D20"/>
    <w:rsid w:val="005042A4"/>
    <w:rsid w:val="005338A5"/>
    <w:rsid w:val="005F678E"/>
    <w:rsid w:val="00610147"/>
    <w:rsid w:val="006236B5"/>
    <w:rsid w:val="006E3551"/>
    <w:rsid w:val="006F29CE"/>
    <w:rsid w:val="006F311F"/>
    <w:rsid w:val="00707D1B"/>
    <w:rsid w:val="00762AA2"/>
    <w:rsid w:val="007867D4"/>
    <w:rsid w:val="007924E9"/>
    <w:rsid w:val="00796148"/>
    <w:rsid w:val="007A1834"/>
    <w:rsid w:val="007B5F35"/>
    <w:rsid w:val="00870479"/>
    <w:rsid w:val="00973121"/>
    <w:rsid w:val="009743FD"/>
    <w:rsid w:val="00A55DB9"/>
    <w:rsid w:val="00A849D8"/>
    <w:rsid w:val="00A87046"/>
    <w:rsid w:val="00B02010"/>
    <w:rsid w:val="00B07F04"/>
    <w:rsid w:val="00B10FB8"/>
    <w:rsid w:val="00B543BC"/>
    <w:rsid w:val="00B570B8"/>
    <w:rsid w:val="00B91035"/>
    <w:rsid w:val="00B946A9"/>
    <w:rsid w:val="00B97022"/>
    <w:rsid w:val="00BA3F0A"/>
    <w:rsid w:val="00C221DA"/>
    <w:rsid w:val="00C94AA2"/>
    <w:rsid w:val="00D11A7D"/>
    <w:rsid w:val="00DC402B"/>
    <w:rsid w:val="00E978BA"/>
    <w:rsid w:val="00EB17AF"/>
    <w:rsid w:val="00EC45B3"/>
    <w:rsid w:val="00ED756E"/>
    <w:rsid w:val="00F14362"/>
    <w:rsid w:val="00F7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AF5B871"/>
  <w15:chartTrackingRefBased/>
  <w15:docId w15:val="{829FC580-3E9F-4600-8857-9761D7BB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styleId="Heading1">
    <w:name w:val="heading 1"/>
    <w:next w:val="Normal"/>
    <w:qFormat/>
    <w:pPr>
      <w:keepNext/>
      <w:numPr>
        <w:numId w:val="1"/>
      </w:numPr>
      <w:overflowPunct w:val="0"/>
      <w:autoSpaceDE w:val="0"/>
      <w:autoSpaceDN w:val="0"/>
      <w:adjustRightInd w:val="0"/>
      <w:spacing w:before="120" w:after="360"/>
      <w:textAlignment w:val="baseline"/>
      <w:outlineLvl w:val="0"/>
    </w:pPr>
    <w:rPr>
      <w:b/>
      <w:caps/>
      <w:kern w:val="20"/>
      <w:sz w:val="28"/>
      <w:u w:val="single"/>
      <w:lang w:val="en-GB" w:eastAsia="en-US"/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 w:after="240"/>
      <w:textAlignment w:val="baseline"/>
      <w:outlineLvl w:val="1"/>
    </w:pPr>
    <w:rPr>
      <w:b/>
      <w:caps/>
      <w:kern w:val="24"/>
      <w:sz w:val="24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noProof/>
      <w:sz w:val="16"/>
      <w:lang w:val="en-GB" w:eastAsia="en-US"/>
    </w:rPr>
  </w:style>
  <w:style w:type="paragraph" w:styleId="Footer">
    <w:name w:val="footer"/>
    <w:link w:val="FooterChar"/>
    <w:uiPriority w:val="99"/>
    <w:pPr>
      <w:overflowPunct w:val="0"/>
      <w:autoSpaceDE w:val="0"/>
      <w:autoSpaceDN w:val="0"/>
      <w:adjustRightInd w:val="0"/>
      <w:textAlignment w:val="baseline"/>
    </w:pPr>
    <w:rPr>
      <w:sz w:val="16"/>
      <w:lang w:val="en-GB" w:eastAsia="en-US"/>
    </w:rPr>
  </w:style>
  <w:style w:type="paragraph" w:customStyle="1" w:styleId="Definitions">
    <w:name w:val="Definitions"/>
    <w:basedOn w:val="Normal"/>
    <w:pPr>
      <w:ind w:left="2304" w:hanging="1584"/>
    </w:pPr>
  </w:style>
  <w:style w:type="paragraph" w:styleId="Caption">
    <w:name w:val="caption"/>
    <w:next w:val="Normal"/>
    <w:qFormat/>
    <w:pPr>
      <w:overflowPunct w:val="0"/>
      <w:autoSpaceDE w:val="0"/>
      <w:autoSpaceDN w:val="0"/>
      <w:adjustRightInd w:val="0"/>
      <w:jc w:val="right"/>
      <w:textAlignment w:val="baseline"/>
    </w:pPr>
    <w:rPr>
      <w:b/>
      <w:sz w:val="24"/>
      <w:lang w:val="en-GB" w:eastAsia="en-US"/>
    </w:rPr>
  </w:style>
  <w:style w:type="paragraph" w:customStyle="1" w:styleId="Normal3">
    <w:name w:val="Normal 3"/>
    <w:basedOn w:val="Normal"/>
    <w:pPr>
      <w:ind w:left="2016" w:hanging="576"/>
    </w:pPr>
  </w:style>
  <w:style w:type="paragraph" w:customStyle="1" w:styleId="Normal2">
    <w:name w:val="Normal 2"/>
    <w:basedOn w:val="Normal"/>
    <w:pPr>
      <w:ind w:left="1584"/>
    </w:pPr>
  </w:style>
  <w:style w:type="paragraph" w:customStyle="1" w:styleId="NormalUnnumbered">
    <w:name w:val="Normal Unnumbered"/>
    <w:basedOn w:val="Normal"/>
    <w:pPr>
      <w:ind w:left="720"/>
    </w:pPr>
  </w:style>
  <w:style w:type="paragraph" w:customStyle="1" w:styleId="Normal5">
    <w:name w:val="Normal 5"/>
    <w:basedOn w:val="Normal2"/>
    <w:pPr>
      <w:ind w:left="1080"/>
    </w:pPr>
  </w:style>
  <w:style w:type="paragraph" w:customStyle="1" w:styleId="Plain">
    <w:name w:val="Plain"/>
    <w:basedOn w:val="Normal"/>
  </w:style>
  <w:style w:type="paragraph" w:customStyle="1" w:styleId="IndexHeader">
    <w:name w:val="Index Header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customStyle="1" w:styleId="IndexItem">
    <w:name w:val="Index Item"/>
    <w:pPr>
      <w:tabs>
        <w:tab w:val="right" w:pos="8910"/>
      </w:tabs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4"/>
      <w:lang w:val="en-GB" w:eastAsia="en-US"/>
    </w:rPr>
  </w:style>
  <w:style w:type="paragraph" w:customStyle="1" w:styleId="Normal4">
    <w:name w:val="Normal 4"/>
    <w:basedOn w:val="Normal"/>
    <w:pPr>
      <w:ind w:left="1440"/>
    </w:pPr>
  </w:style>
  <w:style w:type="paragraph" w:customStyle="1" w:styleId="Special">
    <w:name w:val="Special"/>
    <w:pPr>
      <w:overflowPunct w:val="0"/>
      <w:autoSpaceDE w:val="0"/>
      <w:autoSpaceDN w:val="0"/>
      <w:adjustRightInd w:val="0"/>
      <w:spacing w:after="360"/>
      <w:jc w:val="right"/>
      <w:textAlignment w:val="baseline"/>
    </w:pPr>
    <w:rPr>
      <w:rFonts w:ascii="SlimStravinskySH" w:hAnsi="SlimStravinskySH"/>
      <w:b/>
      <w:caps/>
      <w:sz w:val="24"/>
      <w:u w:val="single"/>
      <w:lang w:val="en-GB" w:eastAsia="en-US"/>
    </w:rPr>
  </w:style>
  <w:style w:type="paragraph" w:customStyle="1" w:styleId="Special1">
    <w:name w:val="Special 1"/>
    <w:basedOn w:val="Special"/>
  </w:style>
  <w:style w:type="paragraph" w:customStyle="1" w:styleId="Sig">
    <w:name w:val="Sig"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customStyle="1" w:styleId="Critical">
    <w:name w:val="Critical"/>
    <w:basedOn w:val="Special"/>
    <w:next w:val="Normal"/>
    <w:rPr>
      <w:sz w:val="28"/>
      <w:u w:val="double"/>
    </w:rPr>
  </w:style>
  <w:style w:type="paragraph" w:customStyle="1" w:styleId="toa">
    <w:name w:val="toa"/>
    <w:basedOn w:val="Normal"/>
    <w:pPr>
      <w:keepLines w:val="0"/>
      <w:tabs>
        <w:tab w:val="left" w:pos="9000"/>
        <w:tab w:val="right" w:pos="9360"/>
      </w:tabs>
      <w:suppressAutoHyphens/>
      <w:overflowPunct/>
      <w:autoSpaceDE/>
      <w:autoSpaceDN/>
      <w:adjustRightInd/>
      <w:textAlignment w:val="auto"/>
    </w:pPr>
    <w:rPr>
      <w:rFonts w:ascii="Courier" w:hAnsi="Courier"/>
      <w:lang w:val="en-US"/>
    </w:rPr>
  </w:style>
  <w:style w:type="paragraph" w:styleId="BodyText">
    <w:name w:val="Body Text"/>
    <w:basedOn w:val="Normal"/>
    <w:pPr>
      <w:keepLines w:val="0"/>
      <w:tabs>
        <w:tab w:val="left" w:pos="11178"/>
        <w:tab w:val="left" w:pos="1152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528"/>
      </w:tabs>
      <w:suppressAutoHyphens/>
      <w:overflowPunct/>
      <w:autoSpaceDE/>
      <w:autoSpaceDN/>
      <w:adjustRightInd/>
      <w:jc w:val="both"/>
      <w:textAlignment w:val="auto"/>
    </w:pPr>
    <w:rPr>
      <w:spacing w:val="-2"/>
      <w:sz w:val="22"/>
    </w:rPr>
  </w:style>
  <w:style w:type="paragraph" w:styleId="Title">
    <w:name w:val="Title"/>
    <w:basedOn w:val="Normal"/>
    <w:qFormat/>
    <w:pPr>
      <w:keepLines w:val="0"/>
      <w:overflowPunct/>
      <w:autoSpaceDE/>
      <w:autoSpaceDN/>
      <w:adjustRightInd/>
      <w:jc w:val="center"/>
      <w:textAlignment w:val="auto"/>
    </w:pPr>
    <w:rPr>
      <w:rFonts w:ascii="Arrus Blk BT" w:hAnsi="Arrus Blk BT"/>
      <w:sz w:val="28"/>
      <w:szCs w:val="24"/>
      <w:u w:val="single"/>
      <w:lang w:val="en-US"/>
    </w:rPr>
  </w:style>
  <w:style w:type="paragraph" w:styleId="Subtitle">
    <w:name w:val="Subtitle"/>
    <w:basedOn w:val="Normal"/>
    <w:qFormat/>
    <w:pPr>
      <w:keepLines w:val="0"/>
      <w:overflowPunct/>
      <w:autoSpaceDE/>
      <w:autoSpaceDN/>
      <w:adjustRightInd/>
      <w:spacing w:line="192" w:lineRule="auto"/>
      <w:jc w:val="center"/>
      <w:textAlignment w:val="auto"/>
    </w:pPr>
    <w:rPr>
      <w:rFonts w:ascii="Albertus Medium" w:hAnsi="Albertus Medium" w:cs="Arial"/>
      <w:b/>
      <w:bCs/>
      <w:szCs w:val="24"/>
      <w:lang w:val="en-US"/>
    </w:rPr>
  </w:style>
  <w:style w:type="paragraph" w:styleId="BodyText2">
    <w:name w:val="Body Text 2"/>
    <w:basedOn w:val="Normal"/>
    <w:pPr>
      <w:keepLines w:val="0"/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6379"/>
        <w:tab w:val="left" w:pos="7290"/>
        <w:tab w:val="left" w:pos="7650"/>
        <w:tab w:val="left" w:pos="8640"/>
      </w:tabs>
      <w:suppressAutoHyphens/>
      <w:overflowPunct/>
      <w:autoSpaceDE/>
      <w:autoSpaceDN/>
      <w:adjustRightInd/>
      <w:spacing w:line="360" w:lineRule="auto"/>
      <w:ind w:right="-34"/>
      <w:textAlignment w:val="auto"/>
    </w:pPr>
  </w:style>
  <w:style w:type="paragraph" w:styleId="BodyText3">
    <w:name w:val="Body Text 3"/>
    <w:basedOn w:val="Normal"/>
    <w:pPr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210"/>
        <w:tab w:val="left" w:pos="7290"/>
        <w:tab w:val="left" w:pos="7650"/>
        <w:tab w:val="left" w:pos="8640"/>
      </w:tabs>
      <w:suppressAutoHyphens/>
      <w:spacing w:line="264" w:lineRule="auto"/>
      <w:ind w:right="66"/>
      <w:jc w:val="both"/>
    </w:pPr>
    <w:rPr>
      <w:spacing w:val="-3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A55DB9"/>
    <w:rPr>
      <w:sz w:val="16"/>
      <w:lang w:val="en-GB"/>
    </w:rPr>
  </w:style>
  <w:style w:type="paragraph" w:styleId="BalloonText">
    <w:name w:val="Balloon Text"/>
    <w:basedOn w:val="Normal"/>
    <w:link w:val="BalloonTextChar"/>
    <w:rsid w:val="00A55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DB9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504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orks\WW2001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WW2001 Form</Template>
  <TotalTime>1</TotalTime>
  <Pages>1</Pages>
  <Words>154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WWM 107</vt:lpstr>
    </vt:vector>
  </TitlesOfParts>
  <Company>Personal Application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WWM 107</dc:title>
  <dc:subject>letter of warning concerning misconduct</dc:subject>
  <dc:creator>kambol lok</dc:creator>
  <cp:keywords/>
  <dc:description>12/02 R1 File MX2_x000d_
_x000d_
Letter of Warning Concerning Misconduct_x000d_
_x000d_
</dc:description>
  <cp:lastModifiedBy>Suki Szeto</cp:lastModifiedBy>
  <cp:revision>4</cp:revision>
  <cp:lastPrinted>2011-03-31T01:24:00Z</cp:lastPrinted>
  <dcterms:created xsi:type="dcterms:W3CDTF">2020-10-20T06:32:00Z</dcterms:created>
  <dcterms:modified xsi:type="dcterms:W3CDTF">2020-10-21T06:05:00Z</dcterms:modified>
</cp:coreProperties>
</file>